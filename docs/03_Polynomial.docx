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15B" w:rsidRDefault="006550B5" w:rsidP="006550B5">
      <w:pPr>
        <w:pStyle w:val="ad"/>
        <w:jc w:val="center"/>
      </w:pPr>
      <w:r>
        <w:t>Министерство науки</w:t>
      </w:r>
      <w:r w:rsidR="000207AA">
        <w:t xml:space="preserve"> и высшего образования</w:t>
      </w:r>
      <w:r>
        <w:t xml:space="preserve"> РФ</w:t>
      </w:r>
    </w:p>
    <w:p w:rsidR="00374BE9" w:rsidRDefault="00624E7B" w:rsidP="00624E7B">
      <w:pPr>
        <w:pStyle w:val="ad"/>
        <w:jc w:val="center"/>
      </w:pPr>
      <w:r>
        <w:t xml:space="preserve">Федеральное государственное автономное образовательное учреждение </w:t>
      </w:r>
    </w:p>
    <w:p w:rsidR="00374BE9" w:rsidRDefault="00624E7B" w:rsidP="00624E7B">
      <w:pPr>
        <w:pStyle w:val="ad"/>
        <w:jc w:val="center"/>
      </w:pPr>
      <w:r>
        <w:t xml:space="preserve">высшего образования «Национальный исследовательский Нижегородский </w:t>
      </w:r>
    </w:p>
    <w:p w:rsidR="00624E7B" w:rsidRDefault="00624E7B" w:rsidP="00374BE9">
      <w:pPr>
        <w:pStyle w:val="ad"/>
        <w:jc w:val="center"/>
      </w:pPr>
      <w:r>
        <w:t>государственный университет им. Н.И. Лобачевского»</w:t>
      </w:r>
    </w:p>
    <w:p w:rsidR="00624E7B" w:rsidRDefault="00624E7B" w:rsidP="00624E7B">
      <w:pPr>
        <w:pStyle w:val="ad"/>
        <w:jc w:val="center"/>
      </w:pPr>
      <w:r>
        <w:t>Институт информационных технологий, математики и механики</w:t>
      </w:r>
    </w:p>
    <w:p w:rsidR="00624E7B" w:rsidRDefault="00624E7B" w:rsidP="00624E7B">
      <w:pPr>
        <w:pStyle w:val="ad"/>
        <w:jc w:val="center"/>
      </w:pPr>
    </w:p>
    <w:p w:rsidR="00624E7B" w:rsidRDefault="00624E7B" w:rsidP="00624E7B">
      <w:pPr>
        <w:pStyle w:val="ad"/>
        <w:jc w:val="center"/>
      </w:pPr>
    </w:p>
    <w:p w:rsidR="00624E7B" w:rsidRDefault="00624E7B" w:rsidP="00624E7B">
      <w:pPr>
        <w:pStyle w:val="ad"/>
        <w:jc w:val="center"/>
      </w:pPr>
    </w:p>
    <w:p w:rsidR="00624E7B" w:rsidRDefault="00624E7B" w:rsidP="00624E7B">
      <w:pPr>
        <w:pStyle w:val="ad"/>
        <w:jc w:val="center"/>
      </w:pPr>
    </w:p>
    <w:p w:rsidR="003771D4" w:rsidRDefault="003771D4" w:rsidP="00624E7B">
      <w:pPr>
        <w:pStyle w:val="ad"/>
        <w:jc w:val="center"/>
      </w:pPr>
    </w:p>
    <w:p w:rsidR="003771D4" w:rsidRDefault="003771D4" w:rsidP="00E41A9E">
      <w:pPr>
        <w:pStyle w:val="ad"/>
        <w:jc w:val="center"/>
      </w:pPr>
    </w:p>
    <w:p w:rsidR="00624E7B" w:rsidRPr="00624E7B" w:rsidRDefault="00624E7B" w:rsidP="00624E7B">
      <w:pPr>
        <w:pStyle w:val="ad"/>
        <w:jc w:val="center"/>
        <w:rPr>
          <w:b/>
          <w:sz w:val="44"/>
        </w:rPr>
      </w:pPr>
      <w:r w:rsidRPr="00624E7B">
        <w:rPr>
          <w:b/>
          <w:sz w:val="44"/>
        </w:rPr>
        <w:t>Отчет по учебной практике</w:t>
      </w:r>
    </w:p>
    <w:p w:rsidR="00624E7B" w:rsidRPr="00E41A9E" w:rsidRDefault="00E41A9E" w:rsidP="00624E7B">
      <w:pPr>
        <w:pStyle w:val="ad"/>
        <w:jc w:val="center"/>
        <w:rPr>
          <w:b/>
          <w:sz w:val="44"/>
        </w:rPr>
      </w:pPr>
      <w:r>
        <w:rPr>
          <w:b/>
          <w:sz w:val="44"/>
        </w:rPr>
        <w:t>АНАЛИТИЧЕСКИЕ ПРЕОБРАЗОВАНИЯ ПОЛИНОМОВ ОТ НЕСКОЛЬКИХ ПЕРЕМЕННЫХ (СПИСКИ)</w:t>
      </w:r>
    </w:p>
    <w:p w:rsidR="00624E7B" w:rsidRDefault="00624E7B" w:rsidP="003771D4">
      <w:pPr>
        <w:pStyle w:val="ad"/>
      </w:pPr>
    </w:p>
    <w:p w:rsidR="003771D4" w:rsidRDefault="003771D4" w:rsidP="003771D4">
      <w:pPr>
        <w:pStyle w:val="ad"/>
        <w:ind w:left="4111"/>
      </w:pPr>
    </w:p>
    <w:p w:rsidR="003771D4" w:rsidRDefault="003771D4" w:rsidP="007B0BD9">
      <w:pPr>
        <w:pStyle w:val="ad"/>
        <w:ind w:left="2977"/>
      </w:pPr>
      <w:r>
        <w:t>Выполнил: Власов Максим Сергеевич, студент группы 381806-1</w:t>
      </w:r>
    </w:p>
    <w:p w:rsidR="003771D4" w:rsidRDefault="003771D4" w:rsidP="007B0BD9">
      <w:pPr>
        <w:pStyle w:val="ad"/>
        <w:ind w:left="2977"/>
      </w:pPr>
      <w:r>
        <w:t>Проверил: к. т. н., доцент кафедры МОСТ Кустикова В. Д.</w:t>
      </w:r>
    </w:p>
    <w:p w:rsidR="003771D4" w:rsidRDefault="003771D4" w:rsidP="003771D4">
      <w:pPr>
        <w:pStyle w:val="ad"/>
      </w:pPr>
    </w:p>
    <w:p w:rsidR="003771D4" w:rsidRDefault="003771D4" w:rsidP="003771D4">
      <w:pPr>
        <w:pStyle w:val="ad"/>
      </w:pPr>
    </w:p>
    <w:p w:rsidR="003771D4" w:rsidRDefault="003771D4" w:rsidP="003771D4">
      <w:pPr>
        <w:pStyle w:val="ad"/>
      </w:pPr>
    </w:p>
    <w:p w:rsidR="003771D4" w:rsidRDefault="003771D4" w:rsidP="003771D4">
      <w:pPr>
        <w:pStyle w:val="ad"/>
      </w:pPr>
    </w:p>
    <w:p w:rsidR="003771D4" w:rsidRDefault="003771D4" w:rsidP="003771D4">
      <w:pPr>
        <w:pStyle w:val="ad"/>
      </w:pPr>
    </w:p>
    <w:p w:rsidR="003771D4" w:rsidRDefault="003771D4" w:rsidP="003771D4">
      <w:pPr>
        <w:pStyle w:val="ad"/>
      </w:pPr>
    </w:p>
    <w:p w:rsidR="003771D4" w:rsidRDefault="003771D4" w:rsidP="003771D4">
      <w:pPr>
        <w:pStyle w:val="ad"/>
      </w:pPr>
    </w:p>
    <w:p w:rsidR="003771D4" w:rsidRDefault="003771D4" w:rsidP="003771D4">
      <w:pPr>
        <w:pStyle w:val="ad"/>
      </w:pPr>
    </w:p>
    <w:p w:rsidR="003771D4" w:rsidRDefault="003771D4" w:rsidP="003771D4">
      <w:pPr>
        <w:pStyle w:val="ad"/>
        <w:jc w:val="center"/>
      </w:pPr>
      <w:r>
        <w:t>Нижний Новгород</w:t>
      </w:r>
    </w:p>
    <w:p w:rsidR="00EB35EB" w:rsidRDefault="000207AA" w:rsidP="003771D4">
      <w:pPr>
        <w:pStyle w:val="ad"/>
        <w:jc w:val="center"/>
      </w:pPr>
      <w:r>
        <w:t>2020</w:t>
      </w:r>
    </w:p>
    <w:p w:rsidR="00801EAF" w:rsidRPr="00EB35EB" w:rsidRDefault="00EB35EB" w:rsidP="00EB35EB">
      <w:pPr>
        <w:spacing w:after="200" w:line="276" w:lineRule="auto"/>
        <w:ind w:firstLine="708"/>
        <w:jc w:val="left"/>
      </w:pPr>
      <w:r>
        <w:br w:type="page"/>
      </w:r>
      <w:r w:rsidR="00801EAF">
        <w:rPr>
          <w:b/>
          <w:sz w:val="40"/>
        </w:rPr>
        <w:lastRenderedPageBreak/>
        <w:t>Содержа</w:t>
      </w:r>
      <w:bookmarkStart w:id="0" w:name="_GoBack"/>
      <w:bookmarkEnd w:id="0"/>
      <w:r w:rsidR="00801EAF">
        <w:rPr>
          <w:b/>
          <w:sz w:val="40"/>
        </w:rPr>
        <w:t>ние</w:t>
      </w:r>
    </w:p>
    <w:p w:rsidR="00A07582" w:rsidRDefault="0066455D">
      <w:pPr>
        <w:pStyle w:val="11"/>
        <w:tabs>
          <w:tab w:val="right" w:leader="dot" w:pos="9679"/>
        </w:tabs>
        <w:rPr>
          <w:rFonts w:cstheme="minorBidi"/>
          <w:b w:val="0"/>
          <w:bCs w:val="0"/>
          <w:caps w:val="0"/>
          <w:noProof/>
          <w:sz w:val="22"/>
          <w:szCs w:val="22"/>
          <w:lang w:eastAsia="ru-RU"/>
        </w:rPr>
      </w:pPr>
      <w:r>
        <w:fldChar w:fldCharType="begin"/>
      </w:r>
      <w:r>
        <w:instrText xml:space="preserve"> TOC \o "1-3" \h \z \u </w:instrText>
      </w:r>
      <w:r>
        <w:fldChar w:fldCharType="separate"/>
      </w:r>
      <w:hyperlink w:anchor="_Toc34330995" w:history="1">
        <w:r w:rsidR="00A07582" w:rsidRPr="00B43D2A">
          <w:rPr>
            <w:rStyle w:val="aff"/>
            <w:noProof/>
          </w:rPr>
          <w:t>Введение</w:t>
        </w:r>
        <w:r w:rsidR="00A07582">
          <w:rPr>
            <w:noProof/>
            <w:webHidden/>
          </w:rPr>
          <w:tab/>
        </w:r>
        <w:r w:rsidR="00A07582">
          <w:rPr>
            <w:noProof/>
            <w:webHidden/>
          </w:rPr>
          <w:fldChar w:fldCharType="begin"/>
        </w:r>
        <w:r w:rsidR="00A07582">
          <w:rPr>
            <w:noProof/>
            <w:webHidden/>
          </w:rPr>
          <w:instrText xml:space="preserve"> PAGEREF _Toc34330995 \h </w:instrText>
        </w:r>
        <w:r w:rsidR="00A07582">
          <w:rPr>
            <w:noProof/>
            <w:webHidden/>
          </w:rPr>
        </w:r>
        <w:r w:rsidR="00A07582">
          <w:rPr>
            <w:noProof/>
            <w:webHidden/>
          </w:rPr>
          <w:fldChar w:fldCharType="separate"/>
        </w:r>
        <w:r w:rsidR="009A431D">
          <w:rPr>
            <w:noProof/>
            <w:webHidden/>
          </w:rPr>
          <w:t>3</w:t>
        </w:r>
        <w:r w:rsidR="00A07582">
          <w:rPr>
            <w:noProof/>
            <w:webHidden/>
          </w:rPr>
          <w:fldChar w:fldCharType="end"/>
        </w:r>
      </w:hyperlink>
    </w:p>
    <w:p w:rsidR="00A07582" w:rsidRDefault="00A07582">
      <w:pPr>
        <w:pStyle w:val="11"/>
        <w:tabs>
          <w:tab w:val="left" w:pos="1200"/>
          <w:tab w:val="right" w:leader="dot" w:pos="9679"/>
        </w:tabs>
        <w:rPr>
          <w:rFonts w:cstheme="minorBidi"/>
          <w:b w:val="0"/>
          <w:bCs w:val="0"/>
          <w:caps w:val="0"/>
          <w:noProof/>
          <w:sz w:val="22"/>
          <w:szCs w:val="22"/>
          <w:lang w:eastAsia="ru-RU"/>
        </w:rPr>
      </w:pPr>
      <w:hyperlink w:anchor="_Toc34330996" w:history="1">
        <w:r w:rsidRPr="00B43D2A">
          <w:rPr>
            <w:rStyle w:val="aff"/>
            <w:noProof/>
          </w:rPr>
          <w:t>1.</w:t>
        </w:r>
        <w:r>
          <w:rPr>
            <w:rFonts w:cstheme="minorBidi"/>
            <w:b w:val="0"/>
            <w:bCs w:val="0"/>
            <w:caps w:val="0"/>
            <w:noProof/>
            <w:sz w:val="22"/>
            <w:szCs w:val="22"/>
            <w:lang w:eastAsia="ru-RU"/>
          </w:rPr>
          <w:tab/>
        </w:r>
        <w:r w:rsidRPr="00B43D2A">
          <w:rPr>
            <w:rStyle w:val="aff"/>
            <w:noProof/>
          </w:rPr>
          <w:t>Постановка задачи</w:t>
        </w:r>
        <w:r>
          <w:rPr>
            <w:noProof/>
            <w:webHidden/>
          </w:rPr>
          <w:tab/>
        </w:r>
        <w:r>
          <w:rPr>
            <w:noProof/>
            <w:webHidden/>
          </w:rPr>
          <w:fldChar w:fldCharType="begin"/>
        </w:r>
        <w:r>
          <w:rPr>
            <w:noProof/>
            <w:webHidden/>
          </w:rPr>
          <w:instrText xml:space="preserve"> PAGEREF _Toc34330996 \h </w:instrText>
        </w:r>
        <w:r>
          <w:rPr>
            <w:noProof/>
            <w:webHidden/>
          </w:rPr>
        </w:r>
        <w:r>
          <w:rPr>
            <w:noProof/>
            <w:webHidden/>
          </w:rPr>
          <w:fldChar w:fldCharType="separate"/>
        </w:r>
        <w:r w:rsidR="009A431D">
          <w:rPr>
            <w:noProof/>
            <w:webHidden/>
          </w:rPr>
          <w:t>4</w:t>
        </w:r>
        <w:r>
          <w:rPr>
            <w:noProof/>
            <w:webHidden/>
          </w:rPr>
          <w:fldChar w:fldCharType="end"/>
        </w:r>
      </w:hyperlink>
    </w:p>
    <w:p w:rsidR="00A07582" w:rsidRDefault="00A07582">
      <w:pPr>
        <w:pStyle w:val="11"/>
        <w:tabs>
          <w:tab w:val="left" w:pos="1200"/>
          <w:tab w:val="right" w:leader="dot" w:pos="9679"/>
        </w:tabs>
        <w:rPr>
          <w:rFonts w:cstheme="minorBidi"/>
          <w:b w:val="0"/>
          <w:bCs w:val="0"/>
          <w:caps w:val="0"/>
          <w:noProof/>
          <w:sz w:val="22"/>
          <w:szCs w:val="22"/>
          <w:lang w:eastAsia="ru-RU"/>
        </w:rPr>
      </w:pPr>
      <w:hyperlink w:anchor="_Toc34330997" w:history="1">
        <w:r w:rsidRPr="00B43D2A">
          <w:rPr>
            <w:rStyle w:val="aff"/>
            <w:noProof/>
          </w:rPr>
          <w:t>2.</w:t>
        </w:r>
        <w:r>
          <w:rPr>
            <w:rFonts w:cstheme="minorBidi"/>
            <w:b w:val="0"/>
            <w:bCs w:val="0"/>
            <w:caps w:val="0"/>
            <w:noProof/>
            <w:sz w:val="22"/>
            <w:szCs w:val="22"/>
            <w:lang w:eastAsia="ru-RU"/>
          </w:rPr>
          <w:tab/>
        </w:r>
        <w:r w:rsidRPr="00B43D2A">
          <w:rPr>
            <w:rStyle w:val="aff"/>
            <w:noProof/>
          </w:rPr>
          <w:t>Руководство пользователя</w:t>
        </w:r>
        <w:r>
          <w:rPr>
            <w:noProof/>
            <w:webHidden/>
          </w:rPr>
          <w:tab/>
        </w:r>
        <w:r>
          <w:rPr>
            <w:noProof/>
            <w:webHidden/>
          </w:rPr>
          <w:fldChar w:fldCharType="begin"/>
        </w:r>
        <w:r>
          <w:rPr>
            <w:noProof/>
            <w:webHidden/>
          </w:rPr>
          <w:instrText xml:space="preserve"> PAGEREF _Toc34330997 \h </w:instrText>
        </w:r>
        <w:r>
          <w:rPr>
            <w:noProof/>
            <w:webHidden/>
          </w:rPr>
        </w:r>
        <w:r>
          <w:rPr>
            <w:noProof/>
            <w:webHidden/>
          </w:rPr>
          <w:fldChar w:fldCharType="separate"/>
        </w:r>
        <w:r w:rsidR="009A431D">
          <w:rPr>
            <w:noProof/>
            <w:webHidden/>
          </w:rPr>
          <w:t>5</w:t>
        </w:r>
        <w:r>
          <w:rPr>
            <w:noProof/>
            <w:webHidden/>
          </w:rPr>
          <w:fldChar w:fldCharType="end"/>
        </w:r>
      </w:hyperlink>
    </w:p>
    <w:p w:rsidR="00A07582" w:rsidRDefault="00A07582">
      <w:pPr>
        <w:pStyle w:val="11"/>
        <w:tabs>
          <w:tab w:val="left" w:pos="1200"/>
          <w:tab w:val="right" w:leader="dot" w:pos="9679"/>
        </w:tabs>
        <w:rPr>
          <w:rFonts w:cstheme="minorBidi"/>
          <w:b w:val="0"/>
          <w:bCs w:val="0"/>
          <w:caps w:val="0"/>
          <w:noProof/>
          <w:sz w:val="22"/>
          <w:szCs w:val="22"/>
          <w:lang w:eastAsia="ru-RU"/>
        </w:rPr>
      </w:pPr>
      <w:hyperlink w:anchor="_Toc34330998" w:history="1">
        <w:r w:rsidRPr="00B43D2A">
          <w:rPr>
            <w:rStyle w:val="aff"/>
            <w:noProof/>
          </w:rPr>
          <w:t>3.</w:t>
        </w:r>
        <w:r>
          <w:rPr>
            <w:rFonts w:cstheme="minorBidi"/>
            <w:b w:val="0"/>
            <w:bCs w:val="0"/>
            <w:caps w:val="0"/>
            <w:noProof/>
            <w:sz w:val="22"/>
            <w:szCs w:val="22"/>
            <w:lang w:eastAsia="ru-RU"/>
          </w:rPr>
          <w:tab/>
        </w:r>
        <w:r w:rsidRPr="00B43D2A">
          <w:rPr>
            <w:rStyle w:val="aff"/>
            <w:noProof/>
          </w:rPr>
          <w:t>Руководство программиста</w:t>
        </w:r>
        <w:r>
          <w:rPr>
            <w:noProof/>
            <w:webHidden/>
          </w:rPr>
          <w:tab/>
        </w:r>
        <w:r>
          <w:rPr>
            <w:noProof/>
            <w:webHidden/>
          </w:rPr>
          <w:fldChar w:fldCharType="begin"/>
        </w:r>
        <w:r>
          <w:rPr>
            <w:noProof/>
            <w:webHidden/>
          </w:rPr>
          <w:instrText xml:space="preserve"> PAGEREF _Toc34330998 \h </w:instrText>
        </w:r>
        <w:r>
          <w:rPr>
            <w:noProof/>
            <w:webHidden/>
          </w:rPr>
        </w:r>
        <w:r>
          <w:rPr>
            <w:noProof/>
            <w:webHidden/>
          </w:rPr>
          <w:fldChar w:fldCharType="separate"/>
        </w:r>
        <w:r w:rsidR="009A431D">
          <w:rPr>
            <w:noProof/>
            <w:webHidden/>
          </w:rPr>
          <w:t>7</w:t>
        </w:r>
        <w:r>
          <w:rPr>
            <w:noProof/>
            <w:webHidden/>
          </w:rPr>
          <w:fldChar w:fldCharType="end"/>
        </w:r>
      </w:hyperlink>
    </w:p>
    <w:p w:rsidR="00A07582" w:rsidRDefault="00A07582">
      <w:pPr>
        <w:pStyle w:val="23"/>
        <w:tabs>
          <w:tab w:val="left" w:pos="1680"/>
          <w:tab w:val="right" w:leader="dot" w:pos="9679"/>
        </w:tabs>
        <w:rPr>
          <w:rFonts w:cstheme="minorBidi"/>
          <w:smallCaps w:val="0"/>
          <w:noProof/>
          <w:sz w:val="22"/>
          <w:szCs w:val="22"/>
          <w:lang w:eastAsia="ru-RU"/>
        </w:rPr>
      </w:pPr>
      <w:hyperlink w:anchor="_Toc34330999" w:history="1">
        <w:r w:rsidRPr="00B43D2A">
          <w:rPr>
            <w:rStyle w:val="aff"/>
            <w:noProof/>
          </w:rPr>
          <w:t>3.1.</w:t>
        </w:r>
        <w:r>
          <w:rPr>
            <w:rFonts w:cstheme="minorBidi"/>
            <w:smallCaps w:val="0"/>
            <w:noProof/>
            <w:sz w:val="22"/>
            <w:szCs w:val="22"/>
            <w:lang w:eastAsia="ru-RU"/>
          </w:rPr>
          <w:tab/>
        </w:r>
        <w:r w:rsidRPr="00B43D2A">
          <w:rPr>
            <w:rStyle w:val="aff"/>
            <w:noProof/>
          </w:rPr>
          <w:t>Структура программы</w:t>
        </w:r>
        <w:r>
          <w:rPr>
            <w:noProof/>
            <w:webHidden/>
          </w:rPr>
          <w:tab/>
        </w:r>
        <w:r>
          <w:rPr>
            <w:noProof/>
            <w:webHidden/>
          </w:rPr>
          <w:fldChar w:fldCharType="begin"/>
        </w:r>
        <w:r>
          <w:rPr>
            <w:noProof/>
            <w:webHidden/>
          </w:rPr>
          <w:instrText xml:space="preserve"> PAGEREF _Toc34330999 \h </w:instrText>
        </w:r>
        <w:r>
          <w:rPr>
            <w:noProof/>
            <w:webHidden/>
          </w:rPr>
        </w:r>
        <w:r>
          <w:rPr>
            <w:noProof/>
            <w:webHidden/>
          </w:rPr>
          <w:fldChar w:fldCharType="separate"/>
        </w:r>
        <w:r w:rsidR="009A431D">
          <w:rPr>
            <w:noProof/>
            <w:webHidden/>
          </w:rPr>
          <w:t>7</w:t>
        </w:r>
        <w:r>
          <w:rPr>
            <w:noProof/>
            <w:webHidden/>
          </w:rPr>
          <w:fldChar w:fldCharType="end"/>
        </w:r>
      </w:hyperlink>
    </w:p>
    <w:p w:rsidR="00A07582" w:rsidRDefault="00A07582">
      <w:pPr>
        <w:pStyle w:val="23"/>
        <w:tabs>
          <w:tab w:val="left" w:pos="1680"/>
          <w:tab w:val="right" w:leader="dot" w:pos="9679"/>
        </w:tabs>
        <w:rPr>
          <w:rFonts w:cstheme="minorBidi"/>
          <w:smallCaps w:val="0"/>
          <w:noProof/>
          <w:sz w:val="22"/>
          <w:szCs w:val="22"/>
          <w:lang w:eastAsia="ru-RU"/>
        </w:rPr>
      </w:pPr>
      <w:hyperlink w:anchor="_Toc34331000" w:history="1">
        <w:r w:rsidRPr="00B43D2A">
          <w:rPr>
            <w:rStyle w:val="aff"/>
            <w:noProof/>
          </w:rPr>
          <w:t>3.2.</w:t>
        </w:r>
        <w:r>
          <w:rPr>
            <w:rFonts w:cstheme="minorBidi"/>
            <w:smallCaps w:val="0"/>
            <w:noProof/>
            <w:sz w:val="22"/>
            <w:szCs w:val="22"/>
            <w:lang w:eastAsia="ru-RU"/>
          </w:rPr>
          <w:tab/>
        </w:r>
        <w:r w:rsidRPr="00B43D2A">
          <w:rPr>
            <w:rStyle w:val="aff"/>
            <w:noProof/>
          </w:rPr>
          <w:t>Описание алгоритма</w:t>
        </w:r>
        <w:r>
          <w:rPr>
            <w:noProof/>
            <w:webHidden/>
          </w:rPr>
          <w:tab/>
        </w:r>
        <w:r>
          <w:rPr>
            <w:noProof/>
            <w:webHidden/>
          </w:rPr>
          <w:fldChar w:fldCharType="begin"/>
        </w:r>
        <w:r>
          <w:rPr>
            <w:noProof/>
            <w:webHidden/>
          </w:rPr>
          <w:instrText xml:space="preserve"> PAGEREF _Toc34331000 \h </w:instrText>
        </w:r>
        <w:r>
          <w:rPr>
            <w:noProof/>
            <w:webHidden/>
          </w:rPr>
        </w:r>
        <w:r>
          <w:rPr>
            <w:noProof/>
            <w:webHidden/>
          </w:rPr>
          <w:fldChar w:fldCharType="separate"/>
        </w:r>
        <w:r w:rsidR="009A431D">
          <w:rPr>
            <w:noProof/>
            <w:webHidden/>
          </w:rPr>
          <w:t>7</w:t>
        </w:r>
        <w:r>
          <w:rPr>
            <w:noProof/>
            <w:webHidden/>
          </w:rPr>
          <w:fldChar w:fldCharType="end"/>
        </w:r>
      </w:hyperlink>
    </w:p>
    <w:p w:rsidR="00A07582" w:rsidRDefault="00A07582">
      <w:pPr>
        <w:pStyle w:val="31"/>
        <w:tabs>
          <w:tab w:val="left" w:pos="1920"/>
          <w:tab w:val="right" w:leader="dot" w:pos="9679"/>
        </w:tabs>
        <w:rPr>
          <w:rFonts w:cstheme="minorBidi"/>
          <w:i w:val="0"/>
          <w:iCs w:val="0"/>
          <w:noProof/>
          <w:sz w:val="22"/>
          <w:szCs w:val="22"/>
          <w:lang w:eastAsia="ru-RU"/>
        </w:rPr>
      </w:pPr>
      <w:hyperlink w:anchor="_Toc34331001" w:history="1">
        <w:r w:rsidRPr="00B43D2A">
          <w:rPr>
            <w:rStyle w:val="aff"/>
            <w:noProof/>
          </w:rPr>
          <w:t>3.2.1.</w:t>
        </w:r>
        <w:r>
          <w:rPr>
            <w:rFonts w:cstheme="minorBidi"/>
            <w:i w:val="0"/>
            <w:iCs w:val="0"/>
            <w:noProof/>
            <w:sz w:val="22"/>
            <w:szCs w:val="22"/>
            <w:lang w:eastAsia="ru-RU"/>
          </w:rPr>
          <w:tab/>
        </w:r>
        <w:r w:rsidRPr="00B43D2A">
          <w:rPr>
            <w:rStyle w:val="aff"/>
            <w:noProof/>
          </w:rPr>
          <w:t>Структура данных Список</w:t>
        </w:r>
        <w:r>
          <w:rPr>
            <w:noProof/>
            <w:webHidden/>
          </w:rPr>
          <w:tab/>
        </w:r>
        <w:r>
          <w:rPr>
            <w:noProof/>
            <w:webHidden/>
          </w:rPr>
          <w:fldChar w:fldCharType="begin"/>
        </w:r>
        <w:r>
          <w:rPr>
            <w:noProof/>
            <w:webHidden/>
          </w:rPr>
          <w:instrText xml:space="preserve"> PAGEREF _Toc34331001 \h </w:instrText>
        </w:r>
        <w:r>
          <w:rPr>
            <w:noProof/>
            <w:webHidden/>
          </w:rPr>
        </w:r>
        <w:r>
          <w:rPr>
            <w:noProof/>
            <w:webHidden/>
          </w:rPr>
          <w:fldChar w:fldCharType="separate"/>
        </w:r>
        <w:r w:rsidR="009A431D">
          <w:rPr>
            <w:noProof/>
            <w:webHidden/>
          </w:rPr>
          <w:t>7</w:t>
        </w:r>
        <w:r>
          <w:rPr>
            <w:noProof/>
            <w:webHidden/>
          </w:rPr>
          <w:fldChar w:fldCharType="end"/>
        </w:r>
      </w:hyperlink>
    </w:p>
    <w:p w:rsidR="00A07582" w:rsidRDefault="00A07582">
      <w:pPr>
        <w:pStyle w:val="31"/>
        <w:tabs>
          <w:tab w:val="left" w:pos="1920"/>
          <w:tab w:val="right" w:leader="dot" w:pos="9679"/>
        </w:tabs>
        <w:rPr>
          <w:rFonts w:cstheme="minorBidi"/>
          <w:i w:val="0"/>
          <w:iCs w:val="0"/>
          <w:noProof/>
          <w:sz w:val="22"/>
          <w:szCs w:val="22"/>
          <w:lang w:eastAsia="ru-RU"/>
        </w:rPr>
      </w:pPr>
      <w:hyperlink w:anchor="_Toc34331002" w:history="1">
        <w:r w:rsidRPr="00B43D2A">
          <w:rPr>
            <w:rStyle w:val="aff"/>
            <w:noProof/>
          </w:rPr>
          <w:t>3.2.2.</w:t>
        </w:r>
        <w:r>
          <w:rPr>
            <w:rFonts w:cstheme="minorBidi"/>
            <w:i w:val="0"/>
            <w:iCs w:val="0"/>
            <w:noProof/>
            <w:sz w:val="22"/>
            <w:szCs w:val="22"/>
            <w:lang w:eastAsia="ru-RU"/>
          </w:rPr>
          <w:tab/>
        </w:r>
        <w:r w:rsidRPr="00B43D2A">
          <w:rPr>
            <w:rStyle w:val="aff"/>
            <w:noProof/>
          </w:rPr>
          <w:t>Полином</w:t>
        </w:r>
        <w:r>
          <w:rPr>
            <w:noProof/>
            <w:webHidden/>
          </w:rPr>
          <w:tab/>
        </w:r>
        <w:r>
          <w:rPr>
            <w:noProof/>
            <w:webHidden/>
          </w:rPr>
          <w:fldChar w:fldCharType="begin"/>
        </w:r>
        <w:r>
          <w:rPr>
            <w:noProof/>
            <w:webHidden/>
          </w:rPr>
          <w:instrText xml:space="preserve"> PAGEREF _Toc34331002 \h </w:instrText>
        </w:r>
        <w:r>
          <w:rPr>
            <w:noProof/>
            <w:webHidden/>
          </w:rPr>
        </w:r>
        <w:r>
          <w:rPr>
            <w:noProof/>
            <w:webHidden/>
          </w:rPr>
          <w:fldChar w:fldCharType="separate"/>
        </w:r>
        <w:r w:rsidR="009A431D">
          <w:rPr>
            <w:noProof/>
            <w:webHidden/>
          </w:rPr>
          <w:t>10</w:t>
        </w:r>
        <w:r>
          <w:rPr>
            <w:noProof/>
            <w:webHidden/>
          </w:rPr>
          <w:fldChar w:fldCharType="end"/>
        </w:r>
      </w:hyperlink>
    </w:p>
    <w:p w:rsidR="00A07582" w:rsidRDefault="00A07582">
      <w:pPr>
        <w:pStyle w:val="23"/>
        <w:tabs>
          <w:tab w:val="left" w:pos="1680"/>
          <w:tab w:val="right" w:leader="dot" w:pos="9679"/>
        </w:tabs>
        <w:rPr>
          <w:rFonts w:cstheme="minorBidi"/>
          <w:smallCaps w:val="0"/>
          <w:noProof/>
          <w:sz w:val="22"/>
          <w:szCs w:val="22"/>
          <w:lang w:eastAsia="ru-RU"/>
        </w:rPr>
      </w:pPr>
      <w:hyperlink w:anchor="_Toc34331003" w:history="1">
        <w:r w:rsidRPr="00B43D2A">
          <w:rPr>
            <w:rStyle w:val="aff"/>
            <w:noProof/>
          </w:rPr>
          <w:t>3.3.</w:t>
        </w:r>
        <w:r>
          <w:rPr>
            <w:rFonts w:cstheme="minorBidi"/>
            <w:smallCaps w:val="0"/>
            <w:noProof/>
            <w:sz w:val="22"/>
            <w:szCs w:val="22"/>
            <w:lang w:eastAsia="ru-RU"/>
          </w:rPr>
          <w:tab/>
        </w:r>
        <w:r w:rsidRPr="00B43D2A">
          <w:rPr>
            <w:rStyle w:val="aff"/>
            <w:noProof/>
          </w:rPr>
          <w:t>Описание структур данных и функций</w:t>
        </w:r>
        <w:r>
          <w:rPr>
            <w:noProof/>
            <w:webHidden/>
          </w:rPr>
          <w:tab/>
        </w:r>
        <w:r>
          <w:rPr>
            <w:noProof/>
            <w:webHidden/>
          </w:rPr>
          <w:fldChar w:fldCharType="begin"/>
        </w:r>
        <w:r>
          <w:rPr>
            <w:noProof/>
            <w:webHidden/>
          </w:rPr>
          <w:instrText xml:space="preserve"> PAGEREF _Toc34331003 \h </w:instrText>
        </w:r>
        <w:r>
          <w:rPr>
            <w:noProof/>
            <w:webHidden/>
          </w:rPr>
        </w:r>
        <w:r>
          <w:rPr>
            <w:noProof/>
            <w:webHidden/>
          </w:rPr>
          <w:fldChar w:fldCharType="separate"/>
        </w:r>
        <w:r w:rsidR="009A431D">
          <w:rPr>
            <w:noProof/>
            <w:webHidden/>
          </w:rPr>
          <w:t>12</w:t>
        </w:r>
        <w:r>
          <w:rPr>
            <w:noProof/>
            <w:webHidden/>
          </w:rPr>
          <w:fldChar w:fldCharType="end"/>
        </w:r>
      </w:hyperlink>
    </w:p>
    <w:p w:rsidR="00A07582" w:rsidRDefault="00A07582">
      <w:pPr>
        <w:pStyle w:val="31"/>
        <w:tabs>
          <w:tab w:val="left" w:pos="1920"/>
          <w:tab w:val="right" w:leader="dot" w:pos="9679"/>
        </w:tabs>
        <w:rPr>
          <w:rFonts w:cstheme="minorBidi"/>
          <w:i w:val="0"/>
          <w:iCs w:val="0"/>
          <w:noProof/>
          <w:sz w:val="22"/>
          <w:szCs w:val="22"/>
          <w:lang w:eastAsia="ru-RU"/>
        </w:rPr>
      </w:pPr>
      <w:hyperlink w:anchor="_Toc34331004" w:history="1">
        <w:r w:rsidRPr="00B43D2A">
          <w:rPr>
            <w:rStyle w:val="aff"/>
            <w:noProof/>
            <w:lang w:val="en-US"/>
          </w:rPr>
          <w:t>3.3.1.</w:t>
        </w:r>
        <w:r>
          <w:rPr>
            <w:rFonts w:cstheme="minorBidi"/>
            <w:i w:val="0"/>
            <w:iCs w:val="0"/>
            <w:noProof/>
            <w:sz w:val="22"/>
            <w:szCs w:val="22"/>
            <w:lang w:eastAsia="ru-RU"/>
          </w:rPr>
          <w:tab/>
        </w:r>
        <w:r w:rsidRPr="00B43D2A">
          <w:rPr>
            <w:rStyle w:val="aff"/>
            <w:noProof/>
          </w:rPr>
          <w:t xml:space="preserve">Класс </w:t>
        </w:r>
        <w:r w:rsidRPr="00B43D2A">
          <w:rPr>
            <w:rStyle w:val="aff"/>
            <w:noProof/>
            <w:lang w:val="en-US"/>
          </w:rPr>
          <w:t>TList</w:t>
        </w:r>
        <w:r>
          <w:rPr>
            <w:noProof/>
            <w:webHidden/>
          </w:rPr>
          <w:tab/>
        </w:r>
        <w:r>
          <w:rPr>
            <w:noProof/>
            <w:webHidden/>
          </w:rPr>
          <w:fldChar w:fldCharType="begin"/>
        </w:r>
        <w:r>
          <w:rPr>
            <w:noProof/>
            <w:webHidden/>
          </w:rPr>
          <w:instrText xml:space="preserve"> PAGEREF _Toc34331004 \h </w:instrText>
        </w:r>
        <w:r>
          <w:rPr>
            <w:noProof/>
            <w:webHidden/>
          </w:rPr>
        </w:r>
        <w:r>
          <w:rPr>
            <w:noProof/>
            <w:webHidden/>
          </w:rPr>
          <w:fldChar w:fldCharType="separate"/>
        </w:r>
        <w:r w:rsidR="009A431D">
          <w:rPr>
            <w:noProof/>
            <w:webHidden/>
          </w:rPr>
          <w:t>12</w:t>
        </w:r>
        <w:r>
          <w:rPr>
            <w:noProof/>
            <w:webHidden/>
          </w:rPr>
          <w:fldChar w:fldCharType="end"/>
        </w:r>
      </w:hyperlink>
    </w:p>
    <w:p w:rsidR="00A07582" w:rsidRDefault="00A07582">
      <w:pPr>
        <w:pStyle w:val="31"/>
        <w:tabs>
          <w:tab w:val="left" w:pos="1920"/>
          <w:tab w:val="right" w:leader="dot" w:pos="9679"/>
        </w:tabs>
        <w:rPr>
          <w:rFonts w:cstheme="minorBidi"/>
          <w:i w:val="0"/>
          <w:iCs w:val="0"/>
          <w:noProof/>
          <w:sz w:val="22"/>
          <w:szCs w:val="22"/>
          <w:lang w:eastAsia="ru-RU"/>
        </w:rPr>
      </w:pPr>
      <w:hyperlink w:anchor="_Toc34331005" w:history="1">
        <w:r w:rsidRPr="00B43D2A">
          <w:rPr>
            <w:rStyle w:val="aff"/>
            <w:noProof/>
            <w:lang w:val="en-US"/>
          </w:rPr>
          <w:t>3.3.2.</w:t>
        </w:r>
        <w:r>
          <w:rPr>
            <w:rFonts w:cstheme="minorBidi"/>
            <w:i w:val="0"/>
            <w:iCs w:val="0"/>
            <w:noProof/>
            <w:sz w:val="22"/>
            <w:szCs w:val="22"/>
            <w:lang w:eastAsia="ru-RU"/>
          </w:rPr>
          <w:tab/>
        </w:r>
        <w:r w:rsidRPr="00B43D2A">
          <w:rPr>
            <w:rStyle w:val="aff"/>
            <w:noProof/>
          </w:rPr>
          <w:t xml:space="preserve">Класс </w:t>
        </w:r>
        <w:r w:rsidRPr="00B43D2A">
          <w:rPr>
            <w:rStyle w:val="aff"/>
            <w:noProof/>
            <w:lang w:val="en-US"/>
          </w:rPr>
          <w:t>TMonomial</w:t>
        </w:r>
        <w:r>
          <w:rPr>
            <w:noProof/>
            <w:webHidden/>
          </w:rPr>
          <w:tab/>
        </w:r>
        <w:r>
          <w:rPr>
            <w:noProof/>
            <w:webHidden/>
          </w:rPr>
          <w:fldChar w:fldCharType="begin"/>
        </w:r>
        <w:r>
          <w:rPr>
            <w:noProof/>
            <w:webHidden/>
          </w:rPr>
          <w:instrText xml:space="preserve"> PAGEREF _Toc34331005 \h </w:instrText>
        </w:r>
        <w:r>
          <w:rPr>
            <w:noProof/>
            <w:webHidden/>
          </w:rPr>
        </w:r>
        <w:r>
          <w:rPr>
            <w:noProof/>
            <w:webHidden/>
          </w:rPr>
          <w:fldChar w:fldCharType="separate"/>
        </w:r>
        <w:r w:rsidR="009A431D">
          <w:rPr>
            <w:noProof/>
            <w:webHidden/>
          </w:rPr>
          <w:t>17</w:t>
        </w:r>
        <w:r>
          <w:rPr>
            <w:noProof/>
            <w:webHidden/>
          </w:rPr>
          <w:fldChar w:fldCharType="end"/>
        </w:r>
      </w:hyperlink>
    </w:p>
    <w:p w:rsidR="00A07582" w:rsidRDefault="00A07582">
      <w:pPr>
        <w:pStyle w:val="31"/>
        <w:tabs>
          <w:tab w:val="left" w:pos="1920"/>
          <w:tab w:val="right" w:leader="dot" w:pos="9679"/>
        </w:tabs>
        <w:rPr>
          <w:rFonts w:cstheme="minorBidi"/>
          <w:i w:val="0"/>
          <w:iCs w:val="0"/>
          <w:noProof/>
          <w:sz w:val="22"/>
          <w:szCs w:val="22"/>
          <w:lang w:eastAsia="ru-RU"/>
        </w:rPr>
      </w:pPr>
      <w:hyperlink w:anchor="_Toc34331006" w:history="1">
        <w:r w:rsidRPr="00B43D2A">
          <w:rPr>
            <w:rStyle w:val="aff"/>
            <w:noProof/>
            <w:lang w:val="en-US"/>
          </w:rPr>
          <w:t>3.3.3.</w:t>
        </w:r>
        <w:r>
          <w:rPr>
            <w:rFonts w:cstheme="minorBidi"/>
            <w:i w:val="0"/>
            <w:iCs w:val="0"/>
            <w:noProof/>
            <w:sz w:val="22"/>
            <w:szCs w:val="22"/>
            <w:lang w:eastAsia="ru-RU"/>
          </w:rPr>
          <w:tab/>
        </w:r>
        <w:r w:rsidRPr="00B43D2A">
          <w:rPr>
            <w:rStyle w:val="aff"/>
            <w:noProof/>
          </w:rPr>
          <w:t xml:space="preserve">Класс </w:t>
        </w:r>
        <w:r w:rsidRPr="00B43D2A">
          <w:rPr>
            <w:rStyle w:val="aff"/>
            <w:noProof/>
            <w:lang w:val="en-US"/>
          </w:rPr>
          <w:t>TPolynomial</w:t>
        </w:r>
        <w:r>
          <w:rPr>
            <w:noProof/>
            <w:webHidden/>
          </w:rPr>
          <w:tab/>
        </w:r>
        <w:r>
          <w:rPr>
            <w:noProof/>
            <w:webHidden/>
          </w:rPr>
          <w:fldChar w:fldCharType="begin"/>
        </w:r>
        <w:r>
          <w:rPr>
            <w:noProof/>
            <w:webHidden/>
          </w:rPr>
          <w:instrText xml:space="preserve"> PAGEREF _Toc34331006 \h </w:instrText>
        </w:r>
        <w:r>
          <w:rPr>
            <w:noProof/>
            <w:webHidden/>
          </w:rPr>
        </w:r>
        <w:r>
          <w:rPr>
            <w:noProof/>
            <w:webHidden/>
          </w:rPr>
          <w:fldChar w:fldCharType="separate"/>
        </w:r>
        <w:r w:rsidR="009A431D">
          <w:rPr>
            <w:noProof/>
            <w:webHidden/>
          </w:rPr>
          <w:t>19</w:t>
        </w:r>
        <w:r>
          <w:rPr>
            <w:noProof/>
            <w:webHidden/>
          </w:rPr>
          <w:fldChar w:fldCharType="end"/>
        </w:r>
      </w:hyperlink>
    </w:p>
    <w:p w:rsidR="00A07582" w:rsidRDefault="00A07582">
      <w:pPr>
        <w:pStyle w:val="31"/>
        <w:tabs>
          <w:tab w:val="left" w:pos="1920"/>
          <w:tab w:val="right" w:leader="dot" w:pos="9679"/>
        </w:tabs>
        <w:rPr>
          <w:rFonts w:cstheme="minorBidi"/>
          <w:i w:val="0"/>
          <w:iCs w:val="0"/>
          <w:noProof/>
          <w:sz w:val="22"/>
          <w:szCs w:val="22"/>
          <w:lang w:eastAsia="ru-RU"/>
        </w:rPr>
      </w:pPr>
      <w:hyperlink w:anchor="_Toc34331007" w:history="1">
        <w:r w:rsidRPr="00B43D2A">
          <w:rPr>
            <w:rStyle w:val="aff"/>
            <w:noProof/>
          </w:rPr>
          <w:t>3.3.4.</w:t>
        </w:r>
        <w:r>
          <w:rPr>
            <w:rFonts w:cstheme="minorBidi"/>
            <w:i w:val="0"/>
            <w:iCs w:val="0"/>
            <w:noProof/>
            <w:sz w:val="22"/>
            <w:szCs w:val="22"/>
            <w:lang w:eastAsia="ru-RU"/>
          </w:rPr>
          <w:tab/>
        </w:r>
        <w:r w:rsidRPr="00B43D2A">
          <w:rPr>
            <w:rStyle w:val="aff"/>
            <w:noProof/>
          </w:rPr>
          <w:t>Основная программа</w:t>
        </w:r>
        <w:r>
          <w:rPr>
            <w:noProof/>
            <w:webHidden/>
          </w:rPr>
          <w:tab/>
        </w:r>
        <w:r>
          <w:rPr>
            <w:noProof/>
            <w:webHidden/>
          </w:rPr>
          <w:fldChar w:fldCharType="begin"/>
        </w:r>
        <w:r>
          <w:rPr>
            <w:noProof/>
            <w:webHidden/>
          </w:rPr>
          <w:instrText xml:space="preserve"> PAGEREF _Toc34331007 \h </w:instrText>
        </w:r>
        <w:r>
          <w:rPr>
            <w:noProof/>
            <w:webHidden/>
          </w:rPr>
        </w:r>
        <w:r>
          <w:rPr>
            <w:noProof/>
            <w:webHidden/>
          </w:rPr>
          <w:fldChar w:fldCharType="separate"/>
        </w:r>
        <w:r w:rsidR="009A431D">
          <w:rPr>
            <w:noProof/>
            <w:webHidden/>
          </w:rPr>
          <w:t>25</w:t>
        </w:r>
        <w:r>
          <w:rPr>
            <w:noProof/>
            <w:webHidden/>
          </w:rPr>
          <w:fldChar w:fldCharType="end"/>
        </w:r>
      </w:hyperlink>
    </w:p>
    <w:p w:rsidR="00A07582" w:rsidRDefault="00A07582">
      <w:pPr>
        <w:pStyle w:val="11"/>
        <w:tabs>
          <w:tab w:val="right" w:leader="dot" w:pos="9679"/>
        </w:tabs>
        <w:rPr>
          <w:rFonts w:cstheme="minorBidi"/>
          <w:b w:val="0"/>
          <w:bCs w:val="0"/>
          <w:caps w:val="0"/>
          <w:noProof/>
          <w:sz w:val="22"/>
          <w:szCs w:val="22"/>
          <w:lang w:eastAsia="ru-RU"/>
        </w:rPr>
      </w:pPr>
      <w:hyperlink w:anchor="_Toc34331008" w:history="1">
        <w:r w:rsidRPr="00B43D2A">
          <w:rPr>
            <w:rStyle w:val="aff"/>
            <w:noProof/>
          </w:rPr>
          <w:t>Заключение</w:t>
        </w:r>
        <w:r>
          <w:rPr>
            <w:noProof/>
            <w:webHidden/>
          </w:rPr>
          <w:tab/>
        </w:r>
        <w:r>
          <w:rPr>
            <w:noProof/>
            <w:webHidden/>
          </w:rPr>
          <w:fldChar w:fldCharType="begin"/>
        </w:r>
        <w:r>
          <w:rPr>
            <w:noProof/>
            <w:webHidden/>
          </w:rPr>
          <w:instrText xml:space="preserve"> PAGEREF _Toc34331008 \h </w:instrText>
        </w:r>
        <w:r>
          <w:rPr>
            <w:noProof/>
            <w:webHidden/>
          </w:rPr>
        </w:r>
        <w:r>
          <w:rPr>
            <w:noProof/>
            <w:webHidden/>
          </w:rPr>
          <w:fldChar w:fldCharType="separate"/>
        </w:r>
        <w:r w:rsidR="009A431D">
          <w:rPr>
            <w:noProof/>
            <w:webHidden/>
          </w:rPr>
          <w:t>26</w:t>
        </w:r>
        <w:r>
          <w:rPr>
            <w:noProof/>
            <w:webHidden/>
          </w:rPr>
          <w:fldChar w:fldCharType="end"/>
        </w:r>
      </w:hyperlink>
    </w:p>
    <w:p w:rsidR="00A07582" w:rsidRDefault="00A07582">
      <w:pPr>
        <w:pStyle w:val="11"/>
        <w:tabs>
          <w:tab w:val="right" w:leader="dot" w:pos="9679"/>
        </w:tabs>
        <w:rPr>
          <w:rFonts w:cstheme="minorBidi"/>
          <w:b w:val="0"/>
          <w:bCs w:val="0"/>
          <w:caps w:val="0"/>
          <w:noProof/>
          <w:sz w:val="22"/>
          <w:szCs w:val="22"/>
          <w:lang w:eastAsia="ru-RU"/>
        </w:rPr>
      </w:pPr>
      <w:hyperlink w:anchor="_Toc34331009" w:history="1">
        <w:r w:rsidRPr="00B43D2A">
          <w:rPr>
            <w:rStyle w:val="aff"/>
            <w:noProof/>
          </w:rPr>
          <w:t>Список используемых источников</w:t>
        </w:r>
        <w:r>
          <w:rPr>
            <w:noProof/>
            <w:webHidden/>
          </w:rPr>
          <w:tab/>
        </w:r>
        <w:r>
          <w:rPr>
            <w:noProof/>
            <w:webHidden/>
          </w:rPr>
          <w:fldChar w:fldCharType="begin"/>
        </w:r>
        <w:r>
          <w:rPr>
            <w:noProof/>
            <w:webHidden/>
          </w:rPr>
          <w:instrText xml:space="preserve"> PAGEREF _Toc34331009 \h </w:instrText>
        </w:r>
        <w:r>
          <w:rPr>
            <w:noProof/>
            <w:webHidden/>
          </w:rPr>
        </w:r>
        <w:r>
          <w:rPr>
            <w:noProof/>
            <w:webHidden/>
          </w:rPr>
          <w:fldChar w:fldCharType="separate"/>
        </w:r>
        <w:r w:rsidR="009A431D">
          <w:rPr>
            <w:noProof/>
            <w:webHidden/>
          </w:rPr>
          <w:t>27</w:t>
        </w:r>
        <w:r>
          <w:rPr>
            <w:noProof/>
            <w:webHidden/>
          </w:rPr>
          <w:fldChar w:fldCharType="end"/>
        </w:r>
      </w:hyperlink>
    </w:p>
    <w:p w:rsidR="00A07582" w:rsidRDefault="00A07582">
      <w:pPr>
        <w:pStyle w:val="11"/>
        <w:tabs>
          <w:tab w:val="right" w:leader="dot" w:pos="9679"/>
        </w:tabs>
        <w:rPr>
          <w:rFonts w:cstheme="minorBidi"/>
          <w:b w:val="0"/>
          <w:bCs w:val="0"/>
          <w:caps w:val="0"/>
          <w:noProof/>
          <w:sz w:val="22"/>
          <w:szCs w:val="22"/>
          <w:lang w:eastAsia="ru-RU"/>
        </w:rPr>
      </w:pPr>
      <w:hyperlink w:anchor="_Toc34331010" w:history="1">
        <w:r w:rsidRPr="00B43D2A">
          <w:rPr>
            <w:rStyle w:val="aff"/>
            <w:noProof/>
          </w:rPr>
          <w:t>Приложение</w:t>
        </w:r>
        <w:r>
          <w:rPr>
            <w:noProof/>
            <w:webHidden/>
          </w:rPr>
          <w:tab/>
        </w:r>
        <w:r>
          <w:rPr>
            <w:noProof/>
            <w:webHidden/>
          </w:rPr>
          <w:fldChar w:fldCharType="begin"/>
        </w:r>
        <w:r>
          <w:rPr>
            <w:noProof/>
            <w:webHidden/>
          </w:rPr>
          <w:instrText xml:space="preserve"> PAGEREF _Toc34331010 \h </w:instrText>
        </w:r>
        <w:r>
          <w:rPr>
            <w:noProof/>
            <w:webHidden/>
          </w:rPr>
        </w:r>
        <w:r>
          <w:rPr>
            <w:noProof/>
            <w:webHidden/>
          </w:rPr>
          <w:fldChar w:fldCharType="separate"/>
        </w:r>
        <w:r w:rsidR="009A431D">
          <w:rPr>
            <w:noProof/>
            <w:webHidden/>
          </w:rPr>
          <w:t>28</w:t>
        </w:r>
        <w:r>
          <w:rPr>
            <w:noProof/>
            <w:webHidden/>
          </w:rPr>
          <w:fldChar w:fldCharType="end"/>
        </w:r>
      </w:hyperlink>
    </w:p>
    <w:p w:rsidR="00801EAF" w:rsidRDefault="0066455D">
      <w:pPr>
        <w:spacing w:after="200" w:line="276" w:lineRule="auto"/>
        <w:ind w:firstLine="0"/>
        <w:jc w:val="left"/>
      </w:pPr>
      <w:r>
        <w:fldChar w:fldCharType="end"/>
      </w:r>
      <w:r w:rsidR="00801EAF">
        <w:br w:type="page"/>
      </w:r>
    </w:p>
    <w:p w:rsidR="00801EAF" w:rsidRDefault="00801EAF" w:rsidP="00EB35EB">
      <w:pPr>
        <w:pStyle w:val="1"/>
        <w:numPr>
          <w:ilvl w:val="0"/>
          <w:numId w:val="0"/>
        </w:numPr>
        <w:ind w:left="1418" w:hanging="709"/>
      </w:pPr>
      <w:bookmarkStart w:id="1" w:name="_Toc34330995"/>
      <w:r>
        <w:lastRenderedPageBreak/>
        <w:t>Введение</w:t>
      </w:r>
      <w:bookmarkEnd w:id="1"/>
    </w:p>
    <w:p w:rsidR="00801EAF" w:rsidRDefault="00F72607" w:rsidP="00801EAF">
      <w:r>
        <w:t>В повседневной жизни человеку постоянно необходимо выполнять вычисления различных арифметических выражений разного уровня сложности как в прикладных, так и в научных целях. Для того чтобы избежать ошибок, можно поручить это компьютеру с помощью специальных приложений.</w:t>
      </w:r>
    </w:p>
    <w:p w:rsidR="00C95F27" w:rsidRDefault="00C95F27" w:rsidP="00801EAF">
      <w:r>
        <w:t xml:space="preserve">Таким образом, </w:t>
      </w:r>
      <w:r w:rsidR="001A4933">
        <w:t xml:space="preserve">для этого и было создано консольное приложение, работающее с </w:t>
      </w:r>
      <w:r w:rsidR="00A02B93">
        <w:t>полиномами от нескольких переменных (с некоторыми ограничениями)</w:t>
      </w:r>
      <w:r w:rsidR="001A4933">
        <w:t>.</w:t>
      </w:r>
      <w:r w:rsidR="00EB15CF">
        <w:t xml:space="preserve"> При этом используется динамическая структура данных </w:t>
      </w:r>
      <w:r w:rsidR="00A02B93">
        <w:t>Список</w:t>
      </w:r>
      <w:r w:rsidR="00EB15CF">
        <w:t>, на практическое освоение которой и направлена данная лабораторная работа.</w:t>
      </w:r>
    </w:p>
    <w:p w:rsidR="00801EAF" w:rsidRDefault="00801EAF" w:rsidP="00801EAF">
      <w:r>
        <w:br w:type="page"/>
      </w:r>
    </w:p>
    <w:p w:rsidR="00801EAF" w:rsidRDefault="00801EAF" w:rsidP="00801EAF">
      <w:pPr>
        <w:pStyle w:val="1"/>
      </w:pPr>
      <w:bookmarkStart w:id="2" w:name="_Toc34330996"/>
      <w:r>
        <w:lastRenderedPageBreak/>
        <w:t>Постановка задачи</w:t>
      </w:r>
      <w:bookmarkEnd w:id="2"/>
    </w:p>
    <w:p w:rsidR="00801EAF" w:rsidRDefault="00801EAF" w:rsidP="00801EAF">
      <w:r w:rsidRPr="0083547B">
        <w:rPr>
          <w:b/>
        </w:rPr>
        <w:t>Задача:</w:t>
      </w:r>
      <w:r w:rsidR="0083547B">
        <w:t xml:space="preserve"> разработать и реализовать </w:t>
      </w:r>
      <w:r w:rsidR="00C631FD">
        <w:t xml:space="preserve">приложение, </w:t>
      </w:r>
      <w:r w:rsidR="00E41A9E">
        <w:t xml:space="preserve">выполняющее алгебраические операции (сложение, вычитание, умножение) над полиномами от </w:t>
      </w:r>
      <w:r w:rsidR="000207AA">
        <w:t>трех</w:t>
      </w:r>
      <w:r w:rsidR="00E41A9E">
        <w:t xml:space="preserve"> переменных</w:t>
      </w:r>
      <w:r w:rsidR="000207AA">
        <w:t xml:space="preserve"> (степени от 0 до 9)</w:t>
      </w:r>
      <w:r w:rsidR="0083547B">
        <w:t>.</w:t>
      </w:r>
    </w:p>
    <w:p w:rsidR="00801EAF" w:rsidRDefault="00801EAF" w:rsidP="00801EAF">
      <w:r w:rsidRPr="0083547B">
        <w:rPr>
          <w:b/>
        </w:rPr>
        <w:t>Входные данные:</w:t>
      </w:r>
      <w:r w:rsidR="0083547B">
        <w:t xml:space="preserve"> </w:t>
      </w:r>
      <w:r w:rsidR="00E41A9E">
        <w:t>полиномы, операции</w:t>
      </w:r>
      <w:r w:rsidR="006723F9" w:rsidRPr="006723F9">
        <w:t xml:space="preserve"> </w:t>
      </w:r>
      <w:r w:rsidR="006723F9">
        <w:t>(в виде строки)</w:t>
      </w:r>
      <w:r w:rsidR="0083547B">
        <w:t>.</w:t>
      </w:r>
    </w:p>
    <w:p w:rsidR="00801EAF" w:rsidRDefault="00801EAF" w:rsidP="00801EAF">
      <w:r w:rsidRPr="0083547B">
        <w:rPr>
          <w:b/>
        </w:rPr>
        <w:t>Выходные данные:</w:t>
      </w:r>
      <w:r w:rsidR="0083547B">
        <w:t xml:space="preserve"> </w:t>
      </w:r>
      <w:r w:rsidR="00E41A9E">
        <w:t>полиномы</w:t>
      </w:r>
      <w:r w:rsidR="006723F9">
        <w:t xml:space="preserve"> (в виде строки)</w:t>
      </w:r>
      <w:r w:rsidR="0083547B">
        <w:t>.</w:t>
      </w:r>
    </w:p>
    <w:p w:rsidR="00801EAF" w:rsidRDefault="00801EAF" w:rsidP="00801EAF">
      <w:r>
        <w:br w:type="page"/>
      </w:r>
    </w:p>
    <w:p w:rsidR="00801EAF" w:rsidRDefault="00801EAF" w:rsidP="00801EAF">
      <w:pPr>
        <w:pStyle w:val="1"/>
      </w:pPr>
      <w:bookmarkStart w:id="3" w:name="_Toc34330997"/>
      <w:r>
        <w:lastRenderedPageBreak/>
        <w:t>Руководство пользователя</w:t>
      </w:r>
      <w:bookmarkEnd w:id="3"/>
    </w:p>
    <w:p w:rsidR="00801EAF" w:rsidRDefault="0083547B" w:rsidP="0083547B">
      <w:r>
        <w:t xml:space="preserve">В данном руководстве содержатся пошаговые инструкции по работе </w:t>
      </w:r>
      <w:r w:rsidR="00485FBD">
        <w:t xml:space="preserve">с программой, для того чтобы вы могли как можно быстрее приступить к использованию </w:t>
      </w:r>
      <w:r w:rsidR="00983A89">
        <w:t>приложения</w:t>
      </w:r>
      <w:r w:rsidR="00485FBD">
        <w:t>.</w:t>
      </w:r>
    </w:p>
    <w:p w:rsidR="00F55ADC" w:rsidRPr="00F55ADC" w:rsidRDefault="0083547B" w:rsidP="00447C87">
      <w:pPr>
        <w:pStyle w:val="a1"/>
        <w:ind w:left="709" w:hanging="709"/>
      </w:pPr>
      <w:r>
        <w:t xml:space="preserve">Запустите файл </w:t>
      </w:r>
      <w:r w:rsidR="00654EE1" w:rsidRPr="00A9722F">
        <w:rPr>
          <w:b/>
        </w:rPr>
        <w:t>0</w:t>
      </w:r>
      <w:r w:rsidR="00E30D20">
        <w:rPr>
          <w:b/>
        </w:rPr>
        <w:t>4</w:t>
      </w:r>
      <w:r w:rsidR="00654EE1" w:rsidRPr="00A9722F">
        <w:rPr>
          <w:b/>
        </w:rPr>
        <w:t>_</w:t>
      </w:r>
      <w:r w:rsidR="00E30D20">
        <w:rPr>
          <w:b/>
          <w:lang w:val="en-US"/>
        </w:rPr>
        <w:t>Polynomial</w:t>
      </w:r>
      <w:r w:rsidRPr="00485FBD">
        <w:rPr>
          <w:b/>
        </w:rPr>
        <w:t>.</w:t>
      </w:r>
      <w:r w:rsidRPr="00485FBD">
        <w:rPr>
          <w:b/>
          <w:lang w:val="en-US"/>
        </w:rPr>
        <w:t>exe</w:t>
      </w:r>
      <w:r w:rsidRPr="0083547B">
        <w:t xml:space="preserve"> </w:t>
      </w:r>
      <w:r>
        <w:t>из папки с программой.</w:t>
      </w:r>
      <w:r w:rsidRPr="0083547B">
        <w:t xml:space="preserve"> </w:t>
      </w:r>
      <w:r>
        <w:t>Перед вами отобразится приветствен</w:t>
      </w:r>
      <w:r w:rsidR="00485FBD">
        <w:t xml:space="preserve">ный экран с предложением </w:t>
      </w:r>
      <w:r w:rsidR="007832CD">
        <w:t>выбрать режим работы</w:t>
      </w:r>
      <w:r w:rsidR="00485FBD">
        <w:t>.</w:t>
      </w:r>
      <w:r w:rsidR="007832CD">
        <w:t xml:space="preserve"> Введите 0, если хотите запустить автоматическое тестирование, или 1, чтобы перейти в режим ручного ввода, и нажмите </w:t>
      </w:r>
      <w:r w:rsidR="007832CD">
        <w:rPr>
          <w:lang w:val="en-US"/>
        </w:rPr>
        <w:t>Enter</w:t>
      </w:r>
      <w:r w:rsidR="007832CD" w:rsidRPr="007832CD">
        <w:t>.</w:t>
      </w:r>
      <w:r w:rsidR="00F55ADC" w:rsidRPr="00F55ADC">
        <w:rPr>
          <w:noProof/>
          <w:lang w:eastAsia="ru-RU"/>
        </w:rPr>
        <w:t xml:space="preserve"> </w:t>
      </w:r>
    </w:p>
    <w:p w:rsidR="0083547B" w:rsidRDefault="007832CD" w:rsidP="00F55ADC">
      <w:pPr>
        <w:pStyle w:val="afc"/>
        <w:rPr>
          <w:lang w:val="en-US"/>
        </w:rPr>
      </w:pPr>
      <w:r w:rsidRPr="007832CD">
        <w:drawing>
          <wp:inline distT="0" distB="0" distL="0" distR="0" wp14:anchorId="36EA3819" wp14:editId="0A5485FF">
            <wp:extent cx="4413088" cy="1962150"/>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0630" cy="1974396"/>
                    </a:xfrm>
                    <a:prstGeom prst="rect">
                      <a:avLst/>
                    </a:prstGeom>
                  </pic:spPr>
                </pic:pic>
              </a:graphicData>
            </a:graphic>
          </wp:inline>
        </w:drawing>
      </w:r>
    </w:p>
    <w:p w:rsidR="00F55ADC" w:rsidRPr="00F55ADC" w:rsidRDefault="00F55ADC" w:rsidP="000B60FE">
      <w:pPr>
        <w:pStyle w:val="a"/>
        <w:rPr>
          <w:lang w:val="en-US"/>
        </w:rPr>
      </w:pPr>
      <w:r>
        <w:t>Программа после запуска.</w:t>
      </w:r>
    </w:p>
    <w:p w:rsidR="00485FBD" w:rsidRDefault="00B13995" w:rsidP="0083547B">
      <w:pPr>
        <w:pStyle w:val="af"/>
        <w:numPr>
          <w:ilvl w:val="0"/>
          <w:numId w:val="5"/>
        </w:numPr>
        <w:ind w:left="709" w:hanging="709"/>
      </w:pPr>
      <w:r>
        <w:t xml:space="preserve">Если вы выбрали режим автоматического тестирования, то программа сгенерирует несколько полиномов, моном и число и выполнит различные действия над ними, а результат будет выведен на экран (см. </w:t>
      </w:r>
      <w:r>
        <w:fldChar w:fldCharType="begin"/>
      </w:r>
      <w:r>
        <w:instrText xml:space="preserve"> REF _Ref533274572 \w \h </w:instrText>
      </w:r>
      <w:r>
        <w:fldChar w:fldCharType="separate"/>
      </w:r>
      <w:r w:rsidR="009A431D">
        <w:t>Рис 2</w:t>
      </w:r>
      <w:r>
        <w:fldChar w:fldCharType="end"/>
      </w:r>
      <w:r>
        <w:t xml:space="preserve">). Вы также можете ввести строковое представление полинома с клавиатуры и нажать </w:t>
      </w:r>
      <w:r>
        <w:rPr>
          <w:lang w:val="en-US"/>
        </w:rPr>
        <w:t>Enter</w:t>
      </w:r>
      <w:r w:rsidRPr="00B13995">
        <w:t xml:space="preserve">, </w:t>
      </w:r>
      <w:r>
        <w:t>чтобы проверить работу алгоритма преобразования строки. Правила ввода следующие: знак * (между коэффициентом и переменными) не опускать, степени вводить не меньше 1 и не больше 9 (если при какой-либо переменной нужно ввести степень 0, то пропустите эту переменную). Чтобы сменить режим, перезапустите программу.</w:t>
      </w:r>
    </w:p>
    <w:p w:rsidR="006E6089" w:rsidRDefault="007E77FE" w:rsidP="0083547B">
      <w:pPr>
        <w:pStyle w:val="af"/>
        <w:numPr>
          <w:ilvl w:val="0"/>
          <w:numId w:val="5"/>
        </w:numPr>
        <w:ind w:left="709" w:hanging="709"/>
      </w:pPr>
      <w:r>
        <w:t xml:space="preserve">После выбора режима ручного ввода (см. </w:t>
      </w:r>
      <w:r w:rsidR="003D07C2">
        <w:fldChar w:fldCharType="begin"/>
      </w:r>
      <w:r w:rsidR="003D07C2">
        <w:instrText xml:space="preserve"> REF _Ref533274586 \w \h </w:instrText>
      </w:r>
      <w:r w:rsidR="003D07C2">
        <w:fldChar w:fldCharType="separate"/>
      </w:r>
      <w:r w:rsidR="009A431D">
        <w:t>Рис 3</w:t>
      </w:r>
      <w:r w:rsidR="003D07C2">
        <w:fldChar w:fldCharType="end"/>
      </w:r>
      <w:r>
        <w:t>) программа</w:t>
      </w:r>
      <w:r w:rsidR="003D07C2">
        <w:t xml:space="preserve"> предложит вам ввести полиномы</w:t>
      </w:r>
      <w:r>
        <w:t xml:space="preserve">. В случае неверного ввода полиномов (см. </w:t>
      </w:r>
      <w:r w:rsidR="003D07C2">
        <w:fldChar w:fldCharType="begin"/>
      </w:r>
      <w:r w:rsidR="003D07C2">
        <w:instrText xml:space="preserve"> REF _Ref533274608 \w \h </w:instrText>
      </w:r>
      <w:r w:rsidR="003D07C2">
        <w:fldChar w:fldCharType="separate"/>
      </w:r>
      <w:r w:rsidR="009A431D">
        <w:t>Рис 4</w:t>
      </w:r>
      <w:r w:rsidR="003D07C2">
        <w:fldChar w:fldCharType="end"/>
      </w:r>
      <w:r>
        <w:t>) вы увидите сообщение об ошибке с предложением повторить ввод.</w:t>
      </w:r>
    </w:p>
    <w:p w:rsidR="00B90914" w:rsidRPr="00F55ADC" w:rsidRDefault="00B90914" w:rsidP="0083547B">
      <w:pPr>
        <w:pStyle w:val="af"/>
        <w:numPr>
          <w:ilvl w:val="0"/>
          <w:numId w:val="5"/>
        </w:numPr>
        <w:ind w:left="709" w:hanging="709"/>
      </w:pPr>
      <w:r>
        <w:t>Если все введено правильно, программа выведет результат</w:t>
      </w:r>
      <w:r w:rsidR="003D07C2">
        <w:t>ы выполнения операций</w:t>
      </w:r>
      <w:r>
        <w:t xml:space="preserve"> (см. </w:t>
      </w:r>
      <w:r w:rsidR="003D07C2">
        <w:fldChar w:fldCharType="begin"/>
      </w:r>
      <w:r w:rsidR="003D07C2">
        <w:instrText xml:space="preserve"> REF _Ref33124992 \w \h </w:instrText>
      </w:r>
      <w:r w:rsidR="003D07C2">
        <w:fldChar w:fldCharType="separate"/>
      </w:r>
      <w:r w:rsidR="009A431D">
        <w:t>Рис 5</w:t>
      </w:r>
      <w:r w:rsidR="003D07C2">
        <w:fldChar w:fldCharType="end"/>
      </w:r>
      <w:r>
        <w:t xml:space="preserve">) </w:t>
      </w:r>
      <w:r w:rsidR="003D07C2">
        <w:t xml:space="preserve">(включая, возможно, </w:t>
      </w:r>
      <w:r>
        <w:t>сообщение об ошибке, если при вычислении степени при переменных превысили 9</w:t>
      </w:r>
      <w:r w:rsidR="003D07C2">
        <w:t xml:space="preserve">, </w:t>
      </w:r>
      <w:r>
        <w:t xml:space="preserve">см. </w:t>
      </w:r>
      <w:r w:rsidR="003D07C2">
        <w:fldChar w:fldCharType="begin"/>
      </w:r>
      <w:r w:rsidR="003D07C2">
        <w:instrText xml:space="preserve"> REF _Ref33124999 \w \h </w:instrText>
      </w:r>
      <w:r w:rsidR="003D07C2">
        <w:fldChar w:fldCharType="separate"/>
      </w:r>
      <w:r w:rsidR="009A431D">
        <w:t>Рис 6</w:t>
      </w:r>
      <w:r w:rsidR="003D07C2">
        <w:fldChar w:fldCharType="end"/>
      </w:r>
      <w:r>
        <w:t xml:space="preserve">). Нажмите </w:t>
      </w:r>
      <w:r>
        <w:rPr>
          <w:lang w:val="en-US"/>
        </w:rPr>
        <w:t>Enter</w:t>
      </w:r>
      <w:r w:rsidRPr="003D07C2">
        <w:t xml:space="preserve"> </w:t>
      </w:r>
      <w:r>
        <w:t>для выхода из программы.</w:t>
      </w:r>
    </w:p>
    <w:p w:rsidR="00F55ADC" w:rsidRPr="00F344EE" w:rsidRDefault="007832CD" w:rsidP="00F55ADC">
      <w:pPr>
        <w:pStyle w:val="afc"/>
      </w:pPr>
      <w:r w:rsidRPr="00E30D20">
        <w:lastRenderedPageBreak/>
        <w:drawing>
          <wp:inline distT="0" distB="0" distL="0" distR="0" wp14:anchorId="20855985" wp14:editId="36C81703">
            <wp:extent cx="5155239" cy="3295650"/>
            <wp:effectExtent l="0" t="0" r="762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2396" cy="3300226"/>
                    </a:xfrm>
                    <a:prstGeom prst="rect">
                      <a:avLst/>
                    </a:prstGeom>
                  </pic:spPr>
                </pic:pic>
              </a:graphicData>
            </a:graphic>
          </wp:inline>
        </w:drawing>
      </w:r>
    </w:p>
    <w:p w:rsidR="00F55ADC" w:rsidRDefault="00B13995" w:rsidP="000B60FE">
      <w:pPr>
        <w:pStyle w:val="a"/>
      </w:pPr>
      <w:bookmarkStart w:id="4" w:name="_Ref533274572"/>
      <w:r>
        <w:t>Программа в режиме автоматического тестирования</w:t>
      </w:r>
      <w:r w:rsidR="00F55ADC">
        <w:t>.</w:t>
      </w:r>
      <w:bookmarkEnd w:id="4"/>
    </w:p>
    <w:p w:rsidR="00E87950" w:rsidRDefault="00E87950" w:rsidP="00F55ADC">
      <w:pPr>
        <w:pStyle w:val="afc"/>
      </w:pPr>
    </w:p>
    <w:p w:rsidR="00EF76F6" w:rsidRPr="00EF76F6" w:rsidRDefault="00EF76F6" w:rsidP="000B60FE">
      <w:pPr>
        <w:pStyle w:val="a"/>
        <w:numPr>
          <w:ilvl w:val="0"/>
          <w:numId w:val="0"/>
        </w:numPr>
        <w:ind w:left="720"/>
        <w:sectPr w:rsidR="00EF76F6" w:rsidRPr="00EF76F6" w:rsidSect="008D0354">
          <w:footerReference w:type="default" r:id="rId10"/>
          <w:pgSz w:w="12240" w:h="15840"/>
          <w:pgMar w:top="1134" w:right="850" w:bottom="1134" w:left="1701" w:header="720" w:footer="720" w:gutter="0"/>
          <w:cols w:space="720"/>
          <w:titlePg/>
          <w:docGrid w:linePitch="326"/>
        </w:sectPr>
      </w:pPr>
    </w:p>
    <w:p w:rsidR="00F55ADC" w:rsidRPr="00F344EE" w:rsidRDefault="00B21E51" w:rsidP="000B60FE">
      <w:pPr>
        <w:pStyle w:val="afc"/>
        <w:jc w:val="both"/>
      </w:pPr>
      <w:r w:rsidRPr="00B21E51">
        <w:drawing>
          <wp:inline distT="0" distB="0" distL="0" distR="0" wp14:anchorId="7B78DD04" wp14:editId="6AC39705">
            <wp:extent cx="3057525" cy="1733848"/>
            <wp:effectExtent l="0" t="0" r="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9659" cy="1735058"/>
                    </a:xfrm>
                    <a:prstGeom prst="rect">
                      <a:avLst/>
                    </a:prstGeom>
                  </pic:spPr>
                </pic:pic>
              </a:graphicData>
            </a:graphic>
          </wp:inline>
        </w:drawing>
      </w:r>
    </w:p>
    <w:p w:rsidR="00F55ADC" w:rsidRPr="00F55ADC" w:rsidRDefault="00152B49" w:rsidP="00B21E51">
      <w:pPr>
        <w:pStyle w:val="a"/>
      </w:pPr>
      <w:bookmarkStart w:id="5" w:name="_Ref533274586"/>
      <w:r>
        <w:t xml:space="preserve">Программа </w:t>
      </w:r>
      <w:r w:rsidR="007E77FE">
        <w:t>в режиме ручного ввода</w:t>
      </w:r>
      <w:r w:rsidR="00F55ADC">
        <w:t>.</w:t>
      </w:r>
      <w:bookmarkEnd w:id="5"/>
    </w:p>
    <w:p w:rsidR="00F55ADC" w:rsidRPr="00F344EE" w:rsidRDefault="00B21E51" w:rsidP="000B60FE">
      <w:pPr>
        <w:pStyle w:val="afc"/>
        <w:jc w:val="both"/>
      </w:pPr>
      <w:r w:rsidRPr="00B21E51">
        <w:drawing>
          <wp:inline distT="0" distB="0" distL="0" distR="0" wp14:anchorId="426DF9D0" wp14:editId="5696CAA7">
            <wp:extent cx="3057525" cy="1718321"/>
            <wp:effectExtent l="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8210" cy="1718706"/>
                    </a:xfrm>
                    <a:prstGeom prst="rect">
                      <a:avLst/>
                    </a:prstGeom>
                  </pic:spPr>
                </pic:pic>
              </a:graphicData>
            </a:graphic>
          </wp:inline>
        </w:drawing>
      </w:r>
    </w:p>
    <w:p w:rsidR="00F55ADC" w:rsidRDefault="007E77FE" w:rsidP="00B21E51">
      <w:pPr>
        <w:pStyle w:val="a"/>
        <w:jc w:val="both"/>
      </w:pPr>
      <w:bookmarkStart w:id="6" w:name="_Ref533274608"/>
      <w:r>
        <w:t>Сообщение об ошибке при вводе некорректного выражения (полинома)</w:t>
      </w:r>
      <w:r w:rsidR="00F55ADC">
        <w:t>.</w:t>
      </w:r>
      <w:bookmarkEnd w:id="6"/>
    </w:p>
    <w:p w:rsidR="00E87950" w:rsidRPr="00F344EE" w:rsidRDefault="003D07C2" w:rsidP="000B60FE">
      <w:pPr>
        <w:pStyle w:val="afc"/>
        <w:jc w:val="both"/>
      </w:pPr>
      <w:r w:rsidRPr="003D07C2">
        <w:drawing>
          <wp:inline distT="0" distB="0" distL="0" distR="0" wp14:anchorId="5BAAD4A2" wp14:editId="5BD7F56A">
            <wp:extent cx="3077240" cy="1743075"/>
            <wp:effectExtent l="0" t="0" r="889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9886" cy="1744574"/>
                    </a:xfrm>
                    <a:prstGeom prst="rect">
                      <a:avLst/>
                    </a:prstGeom>
                  </pic:spPr>
                </pic:pic>
              </a:graphicData>
            </a:graphic>
          </wp:inline>
        </w:drawing>
      </w:r>
    </w:p>
    <w:p w:rsidR="00E87950" w:rsidRPr="00F55ADC" w:rsidRDefault="00F96F3D" w:rsidP="00B21E51">
      <w:pPr>
        <w:pStyle w:val="a"/>
        <w:jc w:val="both"/>
      </w:pPr>
      <w:bookmarkStart w:id="7" w:name="_Ref33124992"/>
      <w:r>
        <w:t>Отображение результатов вычислений</w:t>
      </w:r>
      <w:r w:rsidR="00E87950">
        <w:t>.</w:t>
      </w:r>
      <w:bookmarkEnd w:id="7"/>
    </w:p>
    <w:p w:rsidR="00E87950" w:rsidRPr="00F344EE" w:rsidRDefault="000B60FE" w:rsidP="000B60FE">
      <w:pPr>
        <w:pStyle w:val="afc"/>
        <w:jc w:val="both"/>
      </w:pPr>
      <w:r w:rsidRPr="000B60FE">
        <w:drawing>
          <wp:inline distT="0" distB="0" distL="0" distR="0" wp14:anchorId="7CF8AA7E" wp14:editId="0CDAC1B6">
            <wp:extent cx="3051608" cy="1723390"/>
            <wp:effectExtent l="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2551" cy="1723923"/>
                    </a:xfrm>
                    <a:prstGeom prst="rect">
                      <a:avLst/>
                    </a:prstGeom>
                  </pic:spPr>
                </pic:pic>
              </a:graphicData>
            </a:graphic>
          </wp:inline>
        </w:drawing>
      </w:r>
    </w:p>
    <w:p w:rsidR="00E87950" w:rsidRDefault="00E87950" w:rsidP="000B60FE">
      <w:pPr>
        <w:pStyle w:val="a"/>
        <w:jc w:val="both"/>
      </w:pPr>
      <w:bookmarkStart w:id="8" w:name="_Ref33124999"/>
      <w:r>
        <w:t xml:space="preserve">Сообщение об ошибке при </w:t>
      </w:r>
      <w:bookmarkEnd w:id="8"/>
      <w:r w:rsidR="000B60FE">
        <w:t>переполнениии степени.</w:t>
      </w:r>
    </w:p>
    <w:p w:rsidR="00E87950" w:rsidRDefault="00E87950" w:rsidP="006C7203">
      <w:pPr>
        <w:pStyle w:val="a"/>
        <w:numPr>
          <w:ilvl w:val="0"/>
          <w:numId w:val="0"/>
        </w:numPr>
        <w:ind w:left="720"/>
        <w:jc w:val="both"/>
        <w:sectPr w:rsidR="00E87950" w:rsidSect="003D07C2">
          <w:type w:val="continuous"/>
          <w:pgSz w:w="12240" w:h="15840"/>
          <w:pgMar w:top="1134" w:right="850" w:bottom="1134" w:left="1701" w:header="720" w:footer="720" w:gutter="0"/>
          <w:cols w:num="2" w:space="237"/>
          <w:titlePg/>
          <w:docGrid w:linePitch="326"/>
        </w:sectPr>
      </w:pPr>
    </w:p>
    <w:p w:rsidR="00E87950" w:rsidRDefault="00E87950" w:rsidP="006C7203">
      <w:pPr>
        <w:pStyle w:val="a"/>
        <w:numPr>
          <w:ilvl w:val="0"/>
          <w:numId w:val="0"/>
        </w:numPr>
        <w:jc w:val="both"/>
      </w:pPr>
    </w:p>
    <w:p w:rsidR="00801EAF" w:rsidRDefault="00801EAF" w:rsidP="006C7203">
      <w:pPr>
        <w:pStyle w:val="1"/>
      </w:pPr>
      <w:r>
        <w:br w:type="page"/>
      </w:r>
      <w:bookmarkStart w:id="9" w:name="_Toc34330998"/>
      <w:r w:rsidRPr="00801EAF">
        <w:lastRenderedPageBreak/>
        <w:t>Руководство</w:t>
      </w:r>
      <w:r>
        <w:t xml:space="preserve"> программиста</w:t>
      </w:r>
      <w:bookmarkEnd w:id="9"/>
    </w:p>
    <w:p w:rsidR="00801EAF" w:rsidRDefault="00A12651" w:rsidP="00801EAF">
      <w:pPr>
        <w:pStyle w:val="2"/>
      </w:pPr>
      <w:bookmarkStart w:id="10" w:name="_Toc34330999"/>
      <w:r>
        <w:t>Структура программы</w:t>
      </w:r>
      <w:bookmarkEnd w:id="10"/>
    </w:p>
    <w:p w:rsidR="00CC633F" w:rsidRPr="00CC633F" w:rsidRDefault="00CC633F" w:rsidP="00CC633F">
      <w:r>
        <w:t>Исходный код программы содержится в следующих файлах:</w:t>
      </w:r>
    </w:p>
    <w:p w:rsidR="00241D71" w:rsidRPr="00CE7F5B" w:rsidRDefault="00CC633F" w:rsidP="00E3292E">
      <w:pPr>
        <w:pStyle w:val="a1"/>
        <w:numPr>
          <w:ilvl w:val="0"/>
          <w:numId w:val="7"/>
        </w:numPr>
        <w:ind w:left="709"/>
      </w:pPr>
      <w:r w:rsidRPr="00447C87">
        <w:rPr>
          <w:b/>
        </w:rPr>
        <w:t>0</w:t>
      </w:r>
      <w:r w:rsidR="00054003" w:rsidRPr="00054003">
        <w:rPr>
          <w:b/>
        </w:rPr>
        <w:t>4_</w:t>
      </w:r>
      <w:r w:rsidR="008C04EB">
        <w:rPr>
          <w:b/>
          <w:lang w:val="en-US"/>
        </w:rPr>
        <w:t>Polynomial</w:t>
      </w:r>
      <w:r w:rsidRPr="00447C87">
        <w:rPr>
          <w:b/>
        </w:rPr>
        <w:t>.cpp</w:t>
      </w:r>
      <w:r w:rsidRPr="00CE7F5B">
        <w:t xml:space="preserve"> – основной модуль (консольное приложение, использующее модули ниже).</w:t>
      </w:r>
    </w:p>
    <w:p w:rsidR="00CC633F" w:rsidRDefault="00CC633F" w:rsidP="00E3292E">
      <w:pPr>
        <w:pStyle w:val="a1"/>
        <w:ind w:left="709"/>
      </w:pPr>
      <w:r w:rsidRPr="00AE66EB">
        <w:rPr>
          <w:b/>
        </w:rPr>
        <w:t>T</w:t>
      </w:r>
      <w:r w:rsidR="008C04EB">
        <w:rPr>
          <w:b/>
          <w:lang w:val="en-US"/>
        </w:rPr>
        <w:t>List</w:t>
      </w:r>
      <w:r w:rsidRPr="00AE66EB">
        <w:rPr>
          <w:b/>
        </w:rPr>
        <w:t>.h</w:t>
      </w:r>
      <w:r w:rsidRPr="00CE7F5B">
        <w:t xml:space="preserve"> – модуль </w:t>
      </w:r>
      <w:r w:rsidR="008C04EB">
        <w:t>Список</w:t>
      </w:r>
      <w:r w:rsidRPr="00CE7F5B">
        <w:t xml:space="preserve"> (содержит объявление и реализацию класса для работы со структурой данных </w:t>
      </w:r>
      <w:r w:rsidR="008C04EB">
        <w:t>Список</w:t>
      </w:r>
      <w:r w:rsidRPr="00CE7F5B">
        <w:t xml:space="preserve">, включая классы </w:t>
      </w:r>
      <w:r w:rsidR="00A20E02">
        <w:t xml:space="preserve">узлов, итераторов и </w:t>
      </w:r>
      <w:r w:rsidRPr="00CE7F5B">
        <w:t>исключений)</w:t>
      </w:r>
      <w:r w:rsidR="00A20E02">
        <w:t>.</w:t>
      </w:r>
    </w:p>
    <w:p w:rsidR="008C04EB" w:rsidRPr="00CE7F5B" w:rsidRDefault="008C04EB" w:rsidP="00E3292E">
      <w:pPr>
        <w:pStyle w:val="a1"/>
        <w:ind w:left="709"/>
      </w:pPr>
      <w:r w:rsidRPr="008C04EB">
        <w:rPr>
          <w:b/>
          <w:lang w:val="en-US"/>
        </w:rPr>
        <w:t>TMonomial</w:t>
      </w:r>
      <w:r w:rsidRPr="008C04EB">
        <w:rPr>
          <w:b/>
        </w:rPr>
        <w:t>.</w:t>
      </w:r>
      <w:r w:rsidRPr="008C04EB">
        <w:rPr>
          <w:b/>
          <w:lang w:val="en-US"/>
        </w:rPr>
        <w:t>h</w:t>
      </w:r>
      <w:r w:rsidRPr="008C04EB">
        <w:t xml:space="preserve"> – </w:t>
      </w:r>
      <w:r>
        <w:t>модуль Моном (с</w:t>
      </w:r>
      <w:r w:rsidR="00A20E02">
        <w:t>одержит объявление и реализацию специализации узла списка, используемого в модуле выше, включая специальные классы исключений).</w:t>
      </w:r>
    </w:p>
    <w:p w:rsidR="00CC633F" w:rsidRPr="00CE7F5B" w:rsidRDefault="008C04EB" w:rsidP="00E3292E">
      <w:pPr>
        <w:pStyle w:val="a1"/>
        <w:ind w:left="709"/>
      </w:pPr>
      <w:r>
        <w:rPr>
          <w:b/>
          <w:lang w:val="en-US"/>
        </w:rPr>
        <w:t>TPolynomial</w:t>
      </w:r>
      <w:r w:rsidR="00CC633F" w:rsidRPr="00AE66EB">
        <w:rPr>
          <w:b/>
        </w:rPr>
        <w:t>.h</w:t>
      </w:r>
      <w:r w:rsidR="00CC633F" w:rsidRPr="00CE7F5B">
        <w:t xml:space="preserve"> – модуль </w:t>
      </w:r>
      <w:r w:rsidR="00A20E02">
        <w:t>Полином</w:t>
      </w:r>
      <w:r w:rsidR="00CC633F" w:rsidRPr="00CE7F5B">
        <w:t xml:space="preserve"> (содержит объявление класса для работы с </w:t>
      </w:r>
      <w:r w:rsidR="00A20E02">
        <w:t>полиномами от нескольких переменных с некоторыми ограничениями на степени, включая классы исключений</w:t>
      </w:r>
      <w:r w:rsidR="00CC633F" w:rsidRPr="00CE7F5B">
        <w:t>).</w:t>
      </w:r>
    </w:p>
    <w:p w:rsidR="00CC633F" w:rsidRPr="00CE7F5B" w:rsidRDefault="008C04EB" w:rsidP="00E3292E">
      <w:pPr>
        <w:pStyle w:val="a1"/>
        <w:ind w:left="709"/>
      </w:pPr>
      <w:r>
        <w:rPr>
          <w:b/>
          <w:lang w:val="en-US"/>
        </w:rPr>
        <w:t>TPolynomial</w:t>
      </w:r>
      <w:r w:rsidR="00CC633F" w:rsidRPr="00AE66EB">
        <w:rPr>
          <w:b/>
        </w:rPr>
        <w:t>.cpp</w:t>
      </w:r>
      <w:r w:rsidR="00CC633F" w:rsidRPr="00CE7F5B">
        <w:t xml:space="preserve"> </w:t>
      </w:r>
      <w:r w:rsidR="00AE66EB">
        <w:t>–</w:t>
      </w:r>
      <w:r w:rsidR="00CC633F" w:rsidRPr="00CE7F5B">
        <w:t xml:space="preserve"> модуль</w:t>
      </w:r>
      <w:r w:rsidR="00AE66EB" w:rsidRPr="003A7CE0">
        <w:t xml:space="preserve"> </w:t>
      </w:r>
      <w:r w:rsidR="00A20E02">
        <w:t>Полином</w:t>
      </w:r>
      <w:r w:rsidR="00CC633F" w:rsidRPr="00CE7F5B">
        <w:t xml:space="preserve"> (содержит реализацию методов класса для работы с </w:t>
      </w:r>
      <w:r w:rsidR="00A20E02">
        <w:t>полиномами</w:t>
      </w:r>
      <w:r w:rsidR="00CC633F" w:rsidRPr="00CE7F5B">
        <w:t>).</w:t>
      </w:r>
    </w:p>
    <w:p w:rsidR="00A12651" w:rsidRPr="00A12651" w:rsidRDefault="00A12651" w:rsidP="00A12651"/>
    <w:p w:rsidR="00801EAF" w:rsidRDefault="00A12651" w:rsidP="00A12651">
      <w:pPr>
        <w:pStyle w:val="2"/>
      </w:pPr>
      <w:bookmarkStart w:id="11" w:name="_Toc34331000"/>
      <w:r>
        <w:t>Описание алгоритма</w:t>
      </w:r>
      <w:bookmarkEnd w:id="11"/>
    </w:p>
    <w:p w:rsidR="00D12CB0" w:rsidRDefault="00D12CB0" w:rsidP="00D12CB0">
      <w:pPr>
        <w:pStyle w:val="3"/>
      </w:pPr>
      <w:bookmarkStart w:id="12" w:name="_Toc34331001"/>
      <w:r>
        <w:t xml:space="preserve">Структура данных </w:t>
      </w:r>
      <w:r w:rsidR="00FD5475">
        <w:t>Список</w:t>
      </w:r>
      <w:bookmarkEnd w:id="12"/>
    </w:p>
    <w:p w:rsidR="00D12CB0" w:rsidRDefault="004A3DA0" w:rsidP="004A3DA0">
      <w:r>
        <w:t xml:space="preserve">Линейный односвязный список – </w:t>
      </w:r>
      <w:r w:rsidRPr="004A3DA0">
        <w:t>базовая</w:t>
      </w:r>
      <w:r>
        <w:t xml:space="preserve"> динамическая структура данных</w:t>
      </w:r>
      <w:r w:rsidRPr="004A3DA0">
        <w:t xml:space="preserve">, состоящая из узлов, каждый из которых содержит как собственно данные, так и </w:t>
      </w:r>
      <w:r>
        <w:t xml:space="preserve">указатель на следующий узел списка. </w:t>
      </w:r>
      <w:r w:rsidRPr="004A3DA0">
        <w:t>Принципиальным преимуществом перед массивом является структурная гибкость: порядок элементов связного списка может не совпадать с порядком расположения элемен</w:t>
      </w:r>
      <w:r>
        <w:t>тов данных в памяти компьютера</w:t>
      </w:r>
      <w:r w:rsidRPr="004A3DA0">
        <w:t>, а порядок обхода списка всегда явно задаётся его внутренними связями.</w:t>
      </w:r>
    </w:p>
    <w:p w:rsidR="004A3DA0" w:rsidRDefault="004A3DA0" w:rsidP="004A3DA0">
      <w:r>
        <w:t>Для работы со списками предлагается реализовать следующие операции:</w:t>
      </w:r>
    </w:p>
    <w:p w:rsidR="004A3DA0" w:rsidRDefault="004A3DA0" w:rsidP="004A3DA0">
      <w:pPr>
        <w:pStyle w:val="af"/>
        <w:numPr>
          <w:ilvl w:val="0"/>
          <w:numId w:val="23"/>
        </w:numPr>
      </w:pPr>
      <w:r>
        <w:t>методы проверк</w:t>
      </w:r>
      <w:r w:rsidR="0062626A">
        <w:t>и</w:t>
      </w:r>
      <w:r>
        <w:t xml:space="preserve"> на пустоту и проверки на полноту списка;</w:t>
      </w:r>
    </w:p>
    <w:p w:rsidR="004A3DA0" w:rsidRDefault="004A3DA0" w:rsidP="004A3DA0">
      <w:pPr>
        <w:pStyle w:val="af"/>
        <w:numPr>
          <w:ilvl w:val="0"/>
          <w:numId w:val="23"/>
        </w:numPr>
      </w:pPr>
      <w:r>
        <w:t>методы навигации по списку (итератор);</w:t>
      </w:r>
    </w:p>
    <w:p w:rsidR="004A3DA0" w:rsidRDefault="004A3DA0" w:rsidP="004A3DA0">
      <w:pPr>
        <w:pStyle w:val="af"/>
        <w:numPr>
          <w:ilvl w:val="0"/>
          <w:numId w:val="23"/>
        </w:numPr>
      </w:pPr>
      <w:r>
        <w:t>методы вставки в начало, в конец, после звена с заданным ключи и перед звеном с заданным ключом;</w:t>
      </w:r>
    </w:p>
    <w:p w:rsidR="004A3DA0" w:rsidRDefault="004A3DA0" w:rsidP="004A3DA0">
      <w:pPr>
        <w:pStyle w:val="af"/>
        <w:numPr>
          <w:ilvl w:val="0"/>
          <w:numId w:val="23"/>
        </w:numPr>
      </w:pPr>
      <w:r>
        <w:t>методы удаления звена с заданным ключом и поиск звена с заданным ключом.</w:t>
      </w:r>
    </w:p>
    <w:p w:rsidR="0062626A" w:rsidRDefault="0062626A" w:rsidP="0062626A"/>
    <w:p w:rsidR="004A7C2D" w:rsidRDefault="004A7C2D" w:rsidP="0062626A"/>
    <w:p w:rsidR="0062626A" w:rsidRDefault="0062626A" w:rsidP="0062626A">
      <w:pPr>
        <w:pStyle w:val="4"/>
      </w:pPr>
      <w:r>
        <w:lastRenderedPageBreak/>
        <w:t>Вставка звена в начало</w:t>
      </w:r>
    </w:p>
    <w:p w:rsidR="0062626A" w:rsidRDefault="0062626A" w:rsidP="00C45995">
      <w:pPr>
        <w:pStyle w:val="afc"/>
      </w:pPr>
      <w:r>
        <mc:AlternateContent>
          <mc:Choice Requires="wpc">
            <w:drawing>
              <wp:inline distT="0" distB="0" distL="0" distR="0">
                <wp:extent cx="4627660" cy="704850"/>
                <wp:effectExtent l="0" t="0" r="0" b="0"/>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7" name="Группа 7"/>
                        <wpg:cNvGrpSpPr/>
                        <wpg:grpSpPr>
                          <a:xfrm>
                            <a:off x="438150" y="206734"/>
                            <a:ext cx="643228" cy="270150"/>
                            <a:chOff x="438150" y="206734"/>
                            <a:chExt cx="643228" cy="270150"/>
                          </a:xfrm>
                        </wpg:grpSpPr>
                        <wps:wsp>
                          <wps:cNvPr id="3" name="Прямоугольник 3"/>
                          <wps:cNvSpPr/>
                          <wps:spPr>
                            <a:xfrm>
                              <a:off x="438150" y="219075"/>
                              <a:ext cx="643228" cy="257809"/>
                            </a:xfrm>
                            <a:prstGeom prst="rect">
                              <a:avLst/>
                            </a:prstGeom>
                            <a:ln w="28575"/>
                            <a:effectLst/>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Прямая соединительная линия 5"/>
                          <wps:cNvCnPr/>
                          <wps:spPr>
                            <a:xfrm>
                              <a:off x="914400" y="206734"/>
                              <a:ext cx="0" cy="269516"/>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11" name="Группа 11"/>
                        <wpg:cNvGrpSpPr/>
                        <wpg:grpSpPr>
                          <a:xfrm>
                            <a:off x="1380648" y="207010"/>
                            <a:ext cx="628650" cy="269240"/>
                            <a:chOff x="0" y="0"/>
                            <a:chExt cx="628650" cy="269516"/>
                          </a:xfrm>
                          <a:noFill/>
                        </wpg:grpSpPr>
                        <wps:wsp>
                          <wps:cNvPr id="12" name="Прямоугольник 12"/>
                          <wps:cNvSpPr/>
                          <wps:spPr>
                            <a:xfrm>
                              <a:off x="0" y="12341"/>
                              <a:ext cx="628650" cy="257175"/>
                            </a:xfrm>
                            <a:prstGeom prst="rect">
                              <a:avLst/>
                            </a:prstGeom>
                            <a:grpFill/>
                            <a:ln w="28575"/>
                            <a:effectLst/>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Прямая соединительная линия 14"/>
                          <wps:cNvCnPr/>
                          <wps:spPr>
                            <a:xfrm>
                              <a:off x="476250" y="0"/>
                              <a:ext cx="0" cy="269516"/>
                            </a:xfrm>
                            <a:prstGeom prst="line">
                              <a:avLst/>
                            </a:prstGeom>
                            <a:grpFill/>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8" name="Прямая со стрелкой 8"/>
                        <wps:cNvCnPr>
                          <a:stCxn id="3" idx="3"/>
                          <a:endCxn id="12" idx="1"/>
                        </wps:cNvCnPr>
                        <wps:spPr>
                          <a:xfrm flipV="1">
                            <a:off x="1081378" y="347794"/>
                            <a:ext cx="299270" cy="1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15" name="Группа 15"/>
                        <wpg:cNvGrpSpPr/>
                        <wpg:grpSpPr>
                          <a:xfrm>
                            <a:off x="2310950" y="207010"/>
                            <a:ext cx="628650" cy="269240"/>
                            <a:chOff x="0" y="0"/>
                            <a:chExt cx="628650" cy="269516"/>
                          </a:xfrm>
                          <a:noFill/>
                        </wpg:grpSpPr>
                        <wps:wsp>
                          <wps:cNvPr id="16" name="Прямоугольник 16"/>
                          <wps:cNvSpPr/>
                          <wps:spPr>
                            <a:xfrm>
                              <a:off x="0" y="12341"/>
                              <a:ext cx="628650" cy="257175"/>
                            </a:xfrm>
                            <a:prstGeom prst="rect">
                              <a:avLst/>
                            </a:prstGeom>
                            <a:grpFill/>
                            <a:ln w="28575"/>
                            <a:effectLst/>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Прямая соединительная линия 17"/>
                          <wps:cNvCnPr/>
                          <wps:spPr>
                            <a:xfrm>
                              <a:off x="476250" y="0"/>
                              <a:ext cx="0" cy="269516"/>
                            </a:xfrm>
                            <a:prstGeom prst="line">
                              <a:avLst/>
                            </a:prstGeom>
                            <a:grpFill/>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8" name="Прямая со стрелкой 18"/>
                        <wps:cNvCnPr>
                          <a:stCxn id="12" idx="3"/>
                          <a:endCxn id="16" idx="1"/>
                        </wps:cNvCnPr>
                        <wps:spPr>
                          <a:xfrm>
                            <a:off x="2009298" y="347794"/>
                            <a:ext cx="30165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19" name="Группа 19"/>
                        <wpg:cNvGrpSpPr/>
                        <wpg:grpSpPr>
                          <a:xfrm>
                            <a:off x="3241253" y="207010"/>
                            <a:ext cx="628650" cy="269240"/>
                            <a:chOff x="0" y="0"/>
                            <a:chExt cx="628650" cy="269516"/>
                          </a:xfrm>
                          <a:noFill/>
                        </wpg:grpSpPr>
                        <wps:wsp>
                          <wps:cNvPr id="20" name="Прямоугольник 20"/>
                          <wps:cNvSpPr/>
                          <wps:spPr>
                            <a:xfrm>
                              <a:off x="0" y="12341"/>
                              <a:ext cx="628650" cy="257175"/>
                            </a:xfrm>
                            <a:prstGeom prst="rect">
                              <a:avLst/>
                            </a:prstGeom>
                            <a:grpFill/>
                            <a:ln w="28575"/>
                            <a:effectLst/>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Прямая соединительная линия 21"/>
                          <wps:cNvCnPr/>
                          <wps:spPr>
                            <a:xfrm>
                              <a:off x="476250" y="0"/>
                              <a:ext cx="0" cy="269516"/>
                            </a:xfrm>
                            <a:prstGeom prst="line">
                              <a:avLst/>
                            </a:prstGeom>
                            <a:grpFill/>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22" name="Прямая со стрелкой 22"/>
                        <wps:cNvCnPr>
                          <a:stCxn id="16" idx="3"/>
                          <a:endCxn id="20" idx="1"/>
                        </wps:cNvCnPr>
                        <wps:spPr>
                          <a:xfrm>
                            <a:off x="2939600" y="347794"/>
                            <a:ext cx="30165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Прямая со стрелкой 23"/>
                        <wps:cNvCnPr>
                          <a:stCxn id="20" idx="3"/>
                        </wps:cNvCnPr>
                        <wps:spPr>
                          <a:xfrm>
                            <a:off x="3869903" y="347794"/>
                            <a:ext cx="296581" cy="0"/>
                          </a:xfrm>
                          <a:prstGeom prst="straightConnector1">
                            <a:avLst/>
                          </a:prstGeom>
                          <a:ln>
                            <a:solidFill>
                              <a:schemeClr val="tx1"/>
                            </a:solidFill>
                            <a:tailEnd type="diamond" w="lg" len="lg"/>
                          </a:ln>
                        </wps:spPr>
                        <wps:style>
                          <a:lnRef idx="1">
                            <a:schemeClr val="accent1"/>
                          </a:lnRef>
                          <a:fillRef idx="0">
                            <a:schemeClr val="accent1"/>
                          </a:fillRef>
                          <a:effectRef idx="0">
                            <a:schemeClr val="accent1"/>
                          </a:effectRef>
                          <a:fontRef idx="minor">
                            <a:schemeClr val="tx1"/>
                          </a:fontRef>
                        </wps:style>
                        <wps:bodyPr/>
                      </wps:wsp>
                      <wps:wsp>
                        <wps:cNvPr id="24" name="Надпись 24"/>
                        <wps:cNvSpPr txBox="1"/>
                        <wps:spPr>
                          <a:xfrm>
                            <a:off x="63610" y="0"/>
                            <a:ext cx="1049573" cy="302149"/>
                          </a:xfrm>
                          <a:prstGeom prst="rect">
                            <a:avLst/>
                          </a:prstGeom>
                          <a:noFill/>
                          <a:ln w="6350">
                            <a:noFill/>
                          </a:ln>
                        </wps:spPr>
                        <wps:txbx>
                          <w:txbxContent>
                            <w:p w:rsidR="009A431D" w:rsidRPr="002D685E" w:rsidRDefault="009A431D" w:rsidP="002D685E">
                              <w:pPr>
                                <w:jc w:val="left"/>
                                <w:rPr>
                                  <w:lang w:val="en-US"/>
                                </w:rPr>
                              </w:pPr>
                              <w:r>
                                <w:rPr>
                                  <w:lang w:val="en-US"/>
                                </w:rPr>
                                <w:t>temp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Надпись 24"/>
                        <wps:cNvSpPr txBox="1"/>
                        <wps:spPr>
                          <a:xfrm>
                            <a:off x="983081" y="0"/>
                            <a:ext cx="1049020" cy="301625"/>
                          </a:xfrm>
                          <a:prstGeom prst="rect">
                            <a:avLst/>
                          </a:prstGeom>
                          <a:noFill/>
                          <a:ln w="6350">
                            <a:noFill/>
                          </a:ln>
                        </wps:spPr>
                        <wps:txbx>
                          <w:txbxContent>
                            <w:p w:rsidR="009A431D" w:rsidRDefault="009A431D" w:rsidP="0041302B">
                              <w:pPr>
                                <w:pStyle w:val="affc"/>
                                <w:spacing w:before="0" w:beforeAutospacing="0" w:after="0" w:afterAutospacing="0" w:line="360" w:lineRule="auto"/>
                                <w:ind w:firstLine="706"/>
                              </w:pPr>
                              <w:r>
                                <w:rPr>
                                  <w:rFonts w:eastAsia="Times New Roman"/>
                                  <w:lang w:val="en-US"/>
                                </w:rPr>
                                <w:t>pFirst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Полотно 2" o:spid="_x0000_s1026" editas="canvas" style="width:364.4pt;height:55.5pt;mso-position-horizontal-relative:char;mso-position-vertical-relative:line" coordsize="46272,7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272;height:7048;visibility:visible;mso-wrap-style:square">
                  <v:fill o:detectmouseclick="t"/>
                  <v:path o:connecttype="none"/>
                </v:shape>
                <v:group id="Группа 7" o:spid="_x0000_s1028" style="position:absolute;left:4381;top:2067;width:6432;height:2701" coordorigin="4381,2067" coordsize="6432,2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Прямоугольник 3" o:spid="_x0000_s1029" style="position:absolute;left:4381;top:2190;width:6432;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" fillcolor="gray [1616]" strokecolor="black [3040]" strokeweight="2.25pt">
                    <v:fill color2="#d9d9d9 [496]" rotate="t" angle="180" colors="0 #bcbcbc;22938f #d0d0d0;1 #ededed" focus="100%" type="gradient"/>
                  </v:rect>
                  <v:line id="Прямая соединительная линия 5" o:spid="_x0000_s1030" style="position:absolute;visibility:visible;mso-wrap-style:square" from="9144,2067" to="9144,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" strokecolor="black [3213]" strokeweight="2.25pt"/>
                </v:group>
                <v:group id="Группа 11" o:spid="_x0000_s1031" style="position:absolute;left:13806;top:2070;width:6286;height:2692" coordsize="6286,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Прямоугольник 12" o:spid="_x0000_s1032" style="position:absolute;top:123;width:6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" filled="f" strokecolor="black [3040]" strokeweight="2.25pt"/>
                  <v:line id="Прямая соединительная линия 14" o:spid="_x0000_s1033" style="position:absolute;visibility:visible;mso-wrap-style:square" from="4762,0" to="4762,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" strokecolor="black [3213]" strokeweight="2.25pt"/>
                </v:group>
                <v:shapetype id="_x0000_t32" coordsize="21600,21600" o:spt="32" o:oned="t" path="m,l21600,21600e" filled="f">
                  <v:path arrowok="t" fillok="f" o:connecttype="none"/>
                  <o:lock v:ext="edit" shapetype="t"/>
                </v:shapetype>
                <v:shape id="Прямая со стрелкой 8" o:spid="_x0000_s1034" type="#_x0000_t32" style="position:absolute;left:10813;top:3477;width:2993;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" strokecolor="black [3213]">
                  <v:stroke endarrow="block"/>
                </v:shape>
                <v:group id="Группа 15" o:spid="_x0000_s1035" style="position:absolute;left:23109;top:2070;width:6287;height:2692" coordsize="6286,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Прямоугольник 16" o:spid="_x0000_s1036" style="position:absolute;top:123;width:6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" filled="f" strokecolor="black [3040]" strokeweight="2.25pt"/>
                  <v:line id="Прямая соединительная линия 17" o:spid="_x0000_s1037" style="position:absolute;visibility:visible;mso-wrap-style:square" from="4762,0" to="4762,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" strokecolor="black [3213]" strokeweight="2.25pt"/>
                </v:group>
                <v:shape id="Прямая со стрелкой 18" o:spid="_x0000_s1038" type="#_x0000_t32" style="position:absolute;left:20092;top:3477;width:30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" strokecolor="black [3213]">
                  <v:stroke endarrow="block"/>
                </v:shape>
                <v:group id="Группа 19" o:spid="_x0000_s1039" style="position:absolute;left:32412;top:2070;width:6287;height:2692" coordsize="6286,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Прямоугольник 20" o:spid="_x0000_s1040" style="position:absolute;top:123;width:6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" filled="f" strokecolor="black [3040]" strokeweight="2.25pt"/>
                  <v:line id="Прямая соединительная линия 21" o:spid="_x0000_s1041" style="position:absolute;visibility:visible;mso-wrap-style:square" from="4762,0" to="4762,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" strokecolor="black [3213]" strokeweight="2.25pt"/>
                </v:group>
                <v:shape id="Прямая со стрелкой 22" o:spid="_x0000_s1042" type="#_x0000_t32" style="position:absolute;left:29396;top:3477;width:30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" strokecolor="black [3213]">
                  <v:stroke endarrow="block"/>
                </v:shape>
                <v:shape id="Прямая со стрелкой 23" o:spid="_x0000_s1043" type="#_x0000_t32" style="position:absolute;left:38699;top:3477;width:29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" strokecolor="black [3213]">
                  <v:stroke endarrow="diamond" endarrowwidth="wide" endarrowlength="long"/>
                </v:shape>
                <v:shapetype id="_x0000_t202" coordsize="21600,21600" o:spt="202" path="m,l,21600r21600,l21600,xe">
                  <v:stroke joinstyle="miter"/>
                  <v:path gradientshapeok="t" o:connecttype="rect"/>
                </v:shapetype>
                <v:shape id="Надпись 24" o:spid="_x0000_s1044" type="#_x0000_t202" style="position:absolute;left:636;width:10495;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rsidR="009A431D" w:rsidRPr="002D685E" w:rsidRDefault="009A431D" w:rsidP="002D685E">
                        <w:pPr>
                          <w:jc w:val="left"/>
                          <w:rPr>
                            <w:lang w:val="en-US"/>
                          </w:rPr>
                        </w:pPr>
                        <w:r>
                          <w:rPr>
                            <w:lang w:val="en-US"/>
                          </w:rPr>
                          <w:t>temp</w:t>
                        </w:r>
                      </w:p>
                    </w:txbxContent>
                  </v:textbox>
                </v:shape>
                <v:shape id="Надпись 24" o:spid="_x0000_s1045" type="#_x0000_t202" style="position:absolute;left:9830;width:10491;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9A431D" w:rsidRDefault="009A431D" w:rsidP="0041302B">
                        <w:pPr>
                          <w:pStyle w:val="affc"/>
                          <w:spacing w:before="0" w:beforeAutospacing="0" w:after="0" w:afterAutospacing="0" w:line="360" w:lineRule="auto"/>
                          <w:ind w:firstLine="706"/>
                        </w:pPr>
                        <w:r>
                          <w:rPr>
                            <w:rFonts w:eastAsia="Times New Roman"/>
                            <w:lang w:val="en-US"/>
                          </w:rPr>
                          <w:t>pFirst</w:t>
                        </w:r>
                      </w:p>
                    </w:txbxContent>
                  </v:textbox>
                </v:shape>
                <w10:anchorlock/>
              </v:group>
            </w:pict>
          </mc:Fallback>
        </mc:AlternateContent>
      </w:r>
    </w:p>
    <w:p w:rsidR="00425B74" w:rsidRDefault="00425B74" w:rsidP="000B60FE">
      <w:pPr>
        <w:pStyle w:val="a"/>
      </w:pPr>
      <w:r>
        <w:t>Вставка звена в начало.</w:t>
      </w:r>
    </w:p>
    <w:p w:rsidR="00425B74" w:rsidRPr="00425B74" w:rsidRDefault="00425B74" w:rsidP="00425B74">
      <w:pPr>
        <w:pStyle w:val="a1"/>
        <w:numPr>
          <w:ilvl w:val="0"/>
          <w:numId w:val="24"/>
        </w:numPr>
      </w:pPr>
      <w:r>
        <w:t xml:space="preserve">Создать новое звено </w:t>
      </w:r>
      <w:r>
        <w:rPr>
          <w:lang w:val="en-US"/>
        </w:rPr>
        <w:t>temp.</w:t>
      </w:r>
    </w:p>
    <w:p w:rsidR="00425B74" w:rsidRPr="00425B74" w:rsidRDefault="00425B74" w:rsidP="00425B74">
      <w:pPr>
        <w:pStyle w:val="a1"/>
        <w:numPr>
          <w:ilvl w:val="0"/>
          <w:numId w:val="24"/>
        </w:numPr>
      </w:pPr>
      <w:r>
        <w:t xml:space="preserve">Установить указатель на следующее звено у </w:t>
      </w:r>
      <w:r>
        <w:rPr>
          <w:lang w:val="en-US"/>
        </w:rPr>
        <w:t>temp</w:t>
      </w:r>
      <w:r w:rsidRPr="00425B74">
        <w:t xml:space="preserve"> </w:t>
      </w:r>
      <w:r>
        <w:t xml:space="preserve">на </w:t>
      </w:r>
      <w:r>
        <w:rPr>
          <w:lang w:val="en-US"/>
        </w:rPr>
        <w:t>pFirst</w:t>
      </w:r>
      <w:r w:rsidRPr="00425B74">
        <w:t>.</w:t>
      </w:r>
    </w:p>
    <w:p w:rsidR="00425B74" w:rsidRDefault="00425B74" w:rsidP="00425B74">
      <w:pPr>
        <w:pStyle w:val="a1"/>
        <w:numPr>
          <w:ilvl w:val="0"/>
          <w:numId w:val="24"/>
        </w:numPr>
      </w:pPr>
      <w:r>
        <w:t xml:space="preserve">Поменять указатель на начало списка </w:t>
      </w:r>
      <w:r>
        <w:rPr>
          <w:lang w:val="en-US"/>
        </w:rPr>
        <w:t>pFisrt</w:t>
      </w:r>
      <w:r w:rsidRPr="00425B74">
        <w:t xml:space="preserve"> </w:t>
      </w:r>
      <w:r>
        <w:t xml:space="preserve">на </w:t>
      </w:r>
      <w:r>
        <w:rPr>
          <w:lang w:val="en-US"/>
        </w:rPr>
        <w:t>temp</w:t>
      </w:r>
      <w:r w:rsidRPr="00425B74">
        <w:t>.</w:t>
      </w:r>
    </w:p>
    <w:p w:rsidR="004A7C2D" w:rsidRDefault="004A7C2D" w:rsidP="004A7C2D">
      <w:pPr>
        <w:pStyle w:val="a1"/>
        <w:numPr>
          <w:ilvl w:val="0"/>
          <w:numId w:val="0"/>
        </w:numPr>
      </w:pPr>
    </w:p>
    <w:p w:rsidR="00C45995" w:rsidRPr="0062626A" w:rsidRDefault="00C45995" w:rsidP="00C45995">
      <w:pPr>
        <w:pStyle w:val="4"/>
      </w:pPr>
      <w:r>
        <w:t>Вставка</w:t>
      </w:r>
      <w:r>
        <w:rPr>
          <w:lang w:val="en-US"/>
        </w:rPr>
        <w:t xml:space="preserve"> </w:t>
      </w:r>
      <w:r>
        <w:t>звена в конец</w:t>
      </w:r>
    </w:p>
    <w:p w:rsidR="004A3DA0" w:rsidRDefault="00C45995" w:rsidP="00C45995">
      <w:pPr>
        <w:pStyle w:val="afc"/>
      </w:pPr>
      <w:r>
        <mc:AlternateContent>
          <mc:Choice Requires="wpc">
            <w:drawing>
              <wp:inline distT="0" distB="0" distL="0" distR="0" wp14:anchorId="1D662901" wp14:editId="733FC4C1">
                <wp:extent cx="5422791" cy="704850"/>
                <wp:effectExtent l="0" t="0" r="0" b="0"/>
                <wp:docPr id="44" name="Полотно 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6" name="Группа 26"/>
                        <wpg:cNvGrpSpPr/>
                        <wpg:grpSpPr>
                          <a:xfrm>
                            <a:off x="3642210" y="219073"/>
                            <a:ext cx="643228" cy="270150"/>
                            <a:chOff x="438150" y="206734"/>
                            <a:chExt cx="643228" cy="270150"/>
                          </a:xfrm>
                        </wpg:grpSpPr>
                        <wps:wsp>
                          <wps:cNvPr id="27" name="Прямоугольник 27"/>
                          <wps:cNvSpPr/>
                          <wps:spPr>
                            <a:xfrm>
                              <a:off x="438150" y="219075"/>
                              <a:ext cx="643228" cy="257809"/>
                            </a:xfrm>
                            <a:prstGeom prst="rect">
                              <a:avLst/>
                            </a:prstGeom>
                            <a:ln w="28575"/>
                            <a:effectLst/>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Прямая соединительная линия 28"/>
                          <wps:cNvCnPr/>
                          <wps:spPr>
                            <a:xfrm>
                              <a:off x="914400" y="206734"/>
                              <a:ext cx="0" cy="269516"/>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29" name="Группа 29"/>
                        <wpg:cNvGrpSpPr/>
                        <wpg:grpSpPr>
                          <a:xfrm>
                            <a:off x="675104" y="219073"/>
                            <a:ext cx="628650" cy="269240"/>
                            <a:chOff x="0" y="0"/>
                            <a:chExt cx="628650" cy="269516"/>
                          </a:xfrm>
                          <a:noFill/>
                        </wpg:grpSpPr>
                        <wps:wsp>
                          <wps:cNvPr id="30" name="Прямоугольник 30"/>
                          <wps:cNvSpPr/>
                          <wps:spPr>
                            <a:xfrm>
                              <a:off x="0" y="12341"/>
                              <a:ext cx="628650" cy="257175"/>
                            </a:xfrm>
                            <a:prstGeom prst="rect">
                              <a:avLst/>
                            </a:prstGeom>
                            <a:grpFill/>
                            <a:ln w="28575"/>
                            <a:effectLst/>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Прямая соединительная линия 31"/>
                          <wps:cNvCnPr/>
                          <wps:spPr>
                            <a:xfrm>
                              <a:off x="476250" y="0"/>
                              <a:ext cx="0" cy="269516"/>
                            </a:xfrm>
                            <a:prstGeom prst="line">
                              <a:avLst/>
                            </a:prstGeom>
                            <a:grpFill/>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32" name="Прямая со стрелкой 32"/>
                        <wps:cNvCnPr>
                          <a:stCxn id="38" idx="3"/>
                          <a:endCxn id="27" idx="1"/>
                        </wps:cNvCnPr>
                        <wps:spPr>
                          <a:xfrm>
                            <a:off x="3164052" y="359857"/>
                            <a:ext cx="477805" cy="4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33" name="Группа 33"/>
                        <wpg:cNvGrpSpPr/>
                        <wpg:grpSpPr>
                          <a:xfrm>
                            <a:off x="1605406" y="219073"/>
                            <a:ext cx="628650" cy="269240"/>
                            <a:chOff x="0" y="0"/>
                            <a:chExt cx="628650" cy="269516"/>
                          </a:xfrm>
                          <a:noFill/>
                        </wpg:grpSpPr>
                        <wps:wsp>
                          <wps:cNvPr id="34" name="Прямоугольник 34"/>
                          <wps:cNvSpPr/>
                          <wps:spPr>
                            <a:xfrm>
                              <a:off x="0" y="12341"/>
                              <a:ext cx="628650" cy="257175"/>
                            </a:xfrm>
                            <a:prstGeom prst="rect">
                              <a:avLst/>
                            </a:prstGeom>
                            <a:grpFill/>
                            <a:ln w="28575"/>
                            <a:effectLst/>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Прямая соединительная линия 35"/>
                          <wps:cNvCnPr/>
                          <wps:spPr>
                            <a:xfrm>
                              <a:off x="476250" y="0"/>
                              <a:ext cx="0" cy="269516"/>
                            </a:xfrm>
                            <a:prstGeom prst="line">
                              <a:avLst/>
                            </a:prstGeom>
                            <a:grpFill/>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36" name="Прямая со стрелкой 36"/>
                        <wps:cNvCnPr/>
                        <wps:spPr>
                          <a:xfrm>
                            <a:off x="1303754" y="359857"/>
                            <a:ext cx="30165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37" name="Группа 37"/>
                        <wpg:cNvGrpSpPr/>
                        <wpg:grpSpPr>
                          <a:xfrm>
                            <a:off x="2535709" y="219073"/>
                            <a:ext cx="628650" cy="269240"/>
                            <a:chOff x="0" y="0"/>
                            <a:chExt cx="628650" cy="269516"/>
                          </a:xfrm>
                          <a:noFill/>
                        </wpg:grpSpPr>
                        <wps:wsp>
                          <wps:cNvPr id="38" name="Прямоугольник 38"/>
                          <wps:cNvSpPr/>
                          <wps:spPr>
                            <a:xfrm>
                              <a:off x="0" y="12341"/>
                              <a:ext cx="628650" cy="257175"/>
                            </a:xfrm>
                            <a:prstGeom prst="rect">
                              <a:avLst/>
                            </a:prstGeom>
                            <a:grpFill/>
                            <a:ln w="28575"/>
                            <a:effectLst/>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Прямая соединительная линия 39"/>
                          <wps:cNvCnPr/>
                          <wps:spPr>
                            <a:xfrm>
                              <a:off x="476250" y="0"/>
                              <a:ext cx="0" cy="269516"/>
                            </a:xfrm>
                            <a:prstGeom prst="line">
                              <a:avLst/>
                            </a:prstGeom>
                            <a:grpFill/>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40" name="Прямая со стрелкой 40"/>
                        <wps:cNvCnPr/>
                        <wps:spPr>
                          <a:xfrm>
                            <a:off x="2234056" y="359857"/>
                            <a:ext cx="30165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Прямая со стрелкой 41"/>
                        <wps:cNvCnPr>
                          <a:stCxn id="27" idx="3"/>
                        </wps:cNvCnPr>
                        <wps:spPr>
                          <a:xfrm>
                            <a:off x="4285008" y="360319"/>
                            <a:ext cx="239284" cy="0"/>
                          </a:xfrm>
                          <a:prstGeom prst="straightConnector1">
                            <a:avLst/>
                          </a:prstGeom>
                          <a:ln>
                            <a:solidFill>
                              <a:schemeClr val="tx1"/>
                            </a:solidFill>
                            <a:tailEnd type="diamond" w="lg" len="lg"/>
                          </a:ln>
                        </wps:spPr>
                        <wps:style>
                          <a:lnRef idx="1">
                            <a:schemeClr val="accent1"/>
                          </a:lnRef>
                          <a:fillRef idx="0">
                            <a:schemeClr val="accent1"/>
                          </a:fillRef>
                          <a:effectRef idx="0">
                            <a:schemeClr val="accent1"/>
                          </a:effectRef>
                          <a:fontRef idx="minor">
                            <a:schemeClr val="tx1"/>
                          </a:fontRef>
                        </wps:style>
                        <wps:bodyPr/>
                      </wps:wsp>
                      <wps:wsp>
                        <wps:cNvPr id="42" name="Надпись 42"/>
                        <wps:cNvSpPr txBox="1"/>
                        <wps:spPr>
                          <a:xfrm>
                            <a:off x="3283474" y="0"/>
                            <a:ext cx="1049573" cy="302149"/>
                          </a:xfrm>
                          <a:prstGeom prst="rect">
                            <a:avLst/>
                          </a:prstGeom>
                          <a:noFill/>
                          <a:ln w="6350">
                            <a:noFill/>
                          </a:ln>
                        </wps:spPr>
                        <wps:txbx>
                          <w:txbxContent>
                            <w:p w:rsidR="009A431D" w:rsidRPr="002D685E" w:rsidRDefault="009A431D" w:rsidP="00C45995">
                              <w:pPr>
                                <w:jc w:val="left"/>
                                <w:rPr>
                                  <w:lang w:val="en-US"/>
                                </w:rPr>
                              </w:pPr>
                              <w:r>
                                <w:rPr>
                                  <w:lang w:val="en-US"/>
                                </w:rPr>
                                <w:t>temp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Надпись 24"/>
                        <wps:cNvSpPr txBox="1"/>
                        <wps:spPr>
                          <a:xfrm>
                            <a:off x="235658" y="0"/>
                            <a:ext cx="1049020" cy="301625"/>
                          </a:xfrm>
                          <a:prstGeom prst="rect">
                            <a:avLst/>
                          </a:prstGeom>
                          <a:noFill/>
                          <a:ln w="6350">
                            <a:noFill/>
                          </a:ln>
                        </wps:spPr>
                        <wps:txbx>
                          <w:txbxContent>
                            <w:p w:rsidR="009A431D" w:rsidRDefault="009A431D" w:rsidP="00C45995">
                              <w:pPr>
                                <w:pStyle w:val="affc"/>
                                <w:spacing w:before="0" w:beforeAutospacing="0" w:after="0" w:afterAutospacing="0" w:line="360" w:lineRule="auto"/>
                                <w:ind w:firstLine="706"/>
                              </w:pPr>
                              <w:r>
                                <w:rPr>
                                  <w:rFonts w:eastAsia="Times New Roman"/>
                                  <w:lang w:val="en-US"/>
                                </w:rPr>
                                <w:t>pFirst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Стрелка вверх 45"/>
                        <wps:cNvSpPr/>
                        <wps:spPr>
                          <a:xfrm>
                            <a:off x="2750895" y="489223"/>
                            <a:ext cx="183138" cy="143123"/>
                          </a:xfrm>
                          <a:prstGeom prst="up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D662901" id="Полотно 44" o:spid="_x0000_s1046" editas="canvas" style="width:427pt;height:55.5pt;mso-position-horizontal-relative:char;mso-position-vertical-relative:line" coordsize="54222,7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">
                <v:shape id="_x0000_s1047" type="#_x0000_t75" style="position:absolute;width:54222;height:7048;visibility:visible;mso-wrap-style:square">
                  <v:fill o:detectmouseclick="t"/>
                  <v:path o:connecttype="none"/>
                </v:shape>
                <v:group id="Группа 26" o:spid="_x0000_s1048" style="position:absolute;left:36422;top:2190;width:6432;height:2702" coordorigin="4381,2067" coordsize="6432,2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Прямоугольник 27" o:spid="_x0000_s1049" style="position:absolute;left:4381;top:2190;width:6432;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" fillcolor="gray [1616]" strokecolor="black [3040]" strokeweight="2.25pt">
                    <v:fill color2="#d9d9d9 [496]" rotate="t" angle="180" colors="0 #bcbcbc;22938f #d0d0d0;1 #ededed" focus="100%" type="gradient"/>
                  </v:rect>
                  <v:line id="Прямая соединительная линия 28" o:spid="_x0000_s1050" style="position:absolute;visibility:visible;mso-wrap-style:square" from="9144,2067" to="9144,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" strokecolor="black [3213]" strokeweight="2.25pt"/>
                </v:group>
                <v:group id="Группа 29" o:spid="_x0000_s1051" style="position:absolute;left:6751;top:2190;width:6286;height:2693" coordsize="6286,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Прямоугольник 30" o:spid="_x0000_s1052" style="position:absolute;top:123;width:6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" filled="f" strokecolor="black [3040]" strokeweight="2.25pt"/>
                  <v:line id="Прямая соединительная линия 31" o:spid="_x0000_s1053" style="position:absolute;visibility:visible;mso-wrap-style:square" from="4762,0" to="4762,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" strokecolor="black [3213]" strokeweight="2.25pt"/>
                </v:group>
                <v:shape id="Прямая со стрелкой 32" o:spid="_x0000_s1054" type="#_x0000_t32" style="position:absolute;left:31640;top:3598;width:4778;height: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" strokecolor="black [3213]">
                  <v:stroke endarrow="block"/>
                </v:shape>
                <v:group id="Группа 33" o:spid="_x0000_s1055" style="position:absolute;left:16054;top:2190;width:6286;height:2693" coordsize="6286,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Прямоугольник 34" o:spid="_x0000_s1056" style="position:absolute;top:123;width:6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" filled="f" strokecolor="black [3040]" strokeweight="2.25pt"/>
                  <v:line id="Прямая соединительная линия 35" o:spid="_x0000_s1057" style="position:absolute;visibility:visible;mso-wrap-style:square" from="4762,0" to="4762,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" strokecolor="black [3213]" strokeweight="2.25pt"/>
                </v:group>
                <v:shape id="Прямая со стрелкой 36" o:spid="_x0000_s1058" type="#_x0000_t32" style="position:absolute;left:13037;top:3598;width:30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" strokecolor="black [3213]">
                  <v:stroke endarrow="block"/>
                </v:shape>
                <v:group id="Группа 37" o:spid="_x0000_s1059" style="position:absolute;left:25357;top:2190;width:6286;height:2693" coordsize="6286,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Прямоугольник 38" o:spid="_x0000_s1060" style="position:absolute;top:123;width:6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" filled="f" strokecolor="black [3040]" strokeweight="2.25pt"/>
                  <v:line id="Прямая соединительная линия 39" o:spid="_x0000_s1061" style="position:absolute;visibility:visible;mso-wrap-style:square" from="4762,0" to="4762,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" strokecolor="black [3213]" strokeweight="2.25pt"/>
                </v:group>
                <v:shape id="Прямая со стрелкой 40" o:spid="_x0000_s1062" type="#_x0000_t32" style="position:absolute;left:22340;top:3598;width:30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" strokecolor="black [3213]">
                  <v:stroke endarrow="block"/>
                </v:shape>
                <v:shape id="Прямая со стрелкой 41" o:spid="_x0000_s1063" type="#_x0000_t32" style="position:absolute;left:42850;top:3603;width:23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" strokecolor="black [3213]">
                  <v:stroke endarrow="diamond" endarrowwidth="wide" endarrowlength="long"/>
                </v:shape>
                <v:shape id="Надпись 42" o:spid="_x0000_s1064" type="#_x0000_t202" style="position:absolute;left:32834;width:10496;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rsidR="009A431D" w:rsidRPr="002D685E" w:rsidRDefault="009A431D" w:rsidP="00C45995">
                        <w:pPr>
                          <w:jc w:val="left"/>
                          <w:rPr>
                            <w:lang w:val="en-US"/>
                          </w:rPr>
                        </w:pPr>
                        <w:r>
                          <w:rPr>
                            <w:lang w:val="en-US"/>
                          </w:rPr>
                          <w:t>temp</w:t>
                        </w:r>
                      </w:p>
                    </w:txbxContent>
                  </v:textbox>
                </v:shape>
                <v:shape id="Надпись 24" o:spid="_x0000_s1065" type="#_x0000_t202" style="position:absolute;left:2356;width:10490;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rsidR="009A431D" w:rsidRDefault="009A431D" w:rsidP="00C45995">
                        <w:pPr>
                          <w:pStyle w:val="affc"/>
                          <w:spacing w:before="0" w:beforeAutospacing="0" w:after="0" w:afterAutospacing="0" w:line="360" w:lineRule="auto"/>
                          <w:ind w:firstLine="706"/>
                        </w:pPr>
                        <w:r>
                          <w:rPr>
                            <w:rFonts w:eastAsia="Times New Roman"/>
                            <w:lang w:val="en-US"/>
                          </w:rPr>
                          <w:t>pFirst</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Стрелка вверх 45" o:spid="_x0000_s1066" type="#_x0000_t68" style="position:absolute;left:27508;top:4892;width:1832;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" adj="10800" fillcolor="black [3213]" stroked="f" strokeweight="2pt"/>
                <w10:anchorlock/>
              </v:group>
            </w:pict>
          </mc:Fallback>
        </mc:AlternateContent>
      </w:r>
    </w:p>
    <w:p w:rsidR="00C45995" w:rsidRDefault="00C45995" w:rsidP="000B60FE">
      <w:pPr>
        <w:pStyle w:val="a"/>
      </w:pPr>
      <w:r>
        <w:t xml:space="preserve">Вставка звена </w:t>
      </w:r>
      <w:r>
        <w:rPr>
          <w:lang w:val="en-US"/>
        </w:rPr>
        <w:t>temp</w:t>
      </w:r>
      <w:r w:rsidRPr="00C45995">
        <w:t xml:space="preserve"> </w:t>
      </w:r>
      <w:r>
        <w:t>в конец.</w:t>
      </w:r>
    </w:p>
    <w:p w:rsidR="00C45995" w:rsidRDefault="00C45995" w:rsidP="00C45995">
      <w:pPr>
        <w:pStyle w:val="a1"/>
        <w:numPr>
          <w:ilvl w:val="0"/>
          <w:numId w:val="25"/>
        </w:numPr>
      </w:pPr>
      <w:r>
        <w:t xml:space="preserve">Создать новое звено </w:t>
      </w:r>
      <w:r>
        <w:rPr>
          <w:lang w:val="en-US"/>
        </w:rPr>
        <w:t>temp</w:t>
      </w:r>
      <w:r>
        <w:t>.</w:t>
      </w:r>
    </w:p>
    <w:p w:rsidR="00C45995" w:rsidRDefault="00A87B5B" w:rsidP="00C45995">
      <w:pPr>
        <w:pStyle w:val="a1"/>
        <w:numPr>
          <w:ilvl w:val="0"/>
          <w:numId w:val="25"/>
        </w:numPr>
      </w:pPr>
      <w:r>
        <w:t>По списку дойти до последнего звена.</w:t>
      </w:r>
    </w:p>
    <w:p w:rsidR="00A87B5B" w:rsidRPr="00A87B5B" w:rsidRDefault="00A87B5B" w:rsidP="00C45995">
      <w:pPr>
        <w:pStyle w:val="a1"/>
        <w:numPr>
          <w:ilvl w:val="0"/>
          <w:numId w:val="25"/>
        </w:numPr>
      </w:pPr>
      <w:r>
        <w:t xml:space="preserve">Установить указатель на следующее звено у последнего на </w:t>
      </w:r>
      <w:r>
        <w:rPr>
          <w:lang w:val="en-US"/>
        </w:rPr>
        <w:t>temp</w:t>
      </w:r>
      <w:r w:rsidRPr="00A87B5B">
        <w:t>.</w:t>
      </w:r>
    </w:p>
    <w:p w:rsidR="00A87B5B" w:rsidRDefault="00A87B5B" w:rsidP="00C45995">
      <w:pPr>
        <w:pStyle w:val="a1"/>
        <w:numPr>
          <w:ilvl w:val="0"/>
          <w:numId w:val="25"/>
        </w:numPr>
      </w:pPr>
      <w:r>
        <w:t xml:space="preserve">Установить указатель на следующее звено у </w:t>
      </w:r>
      <w:r>
        <w:rPr>
          <w:lang w:val="en-US"/>
        </w:rPr>
        <w:t>temp</w:t>
      </w:r>
      <w:r w:rsidRPr="00A87B5B">
        <w:t xml:space="preserve"> </w:t>
      </w:r>
      <w:r>
        <w:t xml:space="preserve">на </w:t>
      </w:r>
      <w:r>
        <w:rPr>
          <w:lang w:val="en-US"/>
        </w:rPr>
        <w:t>nullptr</w:t>
      </w:r>
      <w:r w:rsidRPr="00A87B5B">
        <w:t>.</w:t>
      </w:r>
    </w:p>
    <w:p w:rsidR="004A7C2D" w:rsidRDefault="004A7C2D" w:rsidP="004A7C2D">
      <w:pPr>
        <w:pStyle w:val="a1"/>
        <w:numPr>
          <w:ilvl w:val="0"/>
          <w:numId w:val="0"/>
        </w:numPr>
      </w:pPr>
    </w:p>
    <w:p w:rsidR="00A87B5B" w:rsidRDefault="00A87B5B" w:rsidP="00A87B5B">
      <w:pPr>
        <w:pStyle w:val="4"/>
      </w:pPr>
      <w:r>
        <w:t>Вставка звена после заданного звена</w:t>
      </w:r>
    </w:p>
    <w:p w:rsidR="00A87B5B" w:rsidRDefault="00A87B5B" w:rsidP="00A87B5B">
      <w:pPr>
        <w:pStyle w:val="afc"/>
      </w:pPr>
      <w:r>
        <mc:AlternateContent>
          <mc:Choice Requires="wpc">
            <w:drawing>
              <wp:inline distT="0" distB="0" distL="0" distR="0" wp14:anchorId="4F2E9259" wp14:editId="48B13CA5">
                <wp:extent cx="5422265" cy="787178"/>
                <wp:effectExtent l="0" t="0" r="0" b="0"/>
                <wp:docPr id="65" name="Полотно 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46" name="Группа 46"/>
                        <wpg:cNvGrpSpPr/>
                        <wpg:grpSpPr>
                          <a:xfrm>
                            <a:off x="2520824" y="457612"/>
                            <a:ext cx="643228" cy="270150"/>
                            <a:chOff x="438150" y="206734"/>
                            <a:chExt cx="643228" cy="270150"/>
                          </a:xfrm>
                        </wpg:grpSpPr>
                        <wps:wsp>
                          <wps:cNvPr id="47" name="Прямоугольник 47"/>
                          <wps:cNvSpPr/>
                          <wps:spPr>
                            <a:xfrm>
                              <a:off x="438150" y="219075"/>
                              <a:ext cx="643228" cy="257809"/>
                            </a:xfrm>
                            <a:prstGeom prst="rect">
                              <a:avLst/>
                            </a:prstGeom>
                            <a:ln w="28575"/>
                            <a:effectLst/>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Прямая соединительная линия 48"/>
                          <wps:cNvCnPr/>
                          <wps:spPr>
                            <a:xfrm>
                              <a:off x="914400" y="206734"/>
                              <a:ext cx="0" cy="269516"/>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49" name="Группа 49"/>
                        <wpg:cNvGrpSpPr/>
                        <wpg:grpSpPr>
                          <a:xfrm>
                            <a:off x="675104" y="219073"/>
                            <a:ext cx="628650" cy="269240"/>
                            <a:chOff x="0" y="0"/>
                            <a:chExt cx="628650" cy="269516"/>
                          </a:xfrm>
                          <a:noFill/>
                        </wpg:grpSpPr>
                        <wps:wsp>
                          <wps:cNvPr id="50" name="Прямоугольник 50"/>
                          <wps:cNvSpPr/>
                          <wps:spPr>
                            <a:xfrm>
                              <a:off x="0" y="12341"/>
                              <a:ext cx="628650" cy="257175"/>
                            </a:xfrm>
                            <a:prstGeom prst="rect">
                              <a:avLst/>
                            </a:prstGeom>
                            <a:grpFill/>
                            <a:ln w="28575"/>
                            <a:effectLst/>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Прямая соединительная линия 51"/>
                          <wps:cNvCnPr/>
                          <wps:spPr>
                            <a:xfrm>
                              <a:off x="476250" y="0"/>
                              <a:ext cx="0" cy="269516"/>
                            </a:xfrm>
                            <a:prstGeom prst="line">
                              <a:avLst/>
                            </a:prstGeom>
                            <a:grpFill/>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52" name="Прямая со стрелкой 52"/>
                        <wps:cNvCnPr>
                          <a:stCxn id="47" idx="3"/>
                          <a:endCxn id="58" idx="1"/>
                        </wps:cNvCnPr>
                        <wps:spPr>
                          <a:xfrm flipV="1">
                            <a:off x="3164052" y="354748"/>
                            <a:ext cx="222447" cy="2437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53" name="Группа 53"/>
                        <wpg:cNvGrpSpPr/>
                        <wpg:grpSpPr>
                          <a:xfrm>
                            <a:off x="1605406" y="219073"/>
                            <a:ext cx="628650" cy="269240"/>
                            <a:chOff x="0" y="0"/>
                            <a:chExt cx="628650" cy="269516"/>
                          </a:xfrm>
                          <a:noFill/>
                        </wpg:grpSpPr>
                        <wps:wsp>
                          <wps:cNvPr id="54" name="Прямоугольник 54"/>
                          <wps:cNvSpPr/>
                          <wps:spPr>
                            <a:xfrm>
                              <a:off x="0" y="12341"/>
                              <a:ext cx="628650" cy="257175"/>
                            </a:xfrm>
                            <a:prstGeom prst="rect">
                              <a:avLst/>
                            </a:prstGeom>
                            <a:grpFill/>
                            <a:ln w="28575"/>
                            <a:effectLst/>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Прямая соединительная линия 55"/>
                          <wps:cNvCnPr/>
                          <wps:spPr>
                            <a:xfrm>
                              <a:off x="476250" y="0"/>
                              <a:ext cx="0" cy="269516"/>
                            </a:xfrm>
                            <a:prstGeom prst="line">
                              <a:avLst/>
                            </a:prstGeom>
                            <a:grpFill/>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56" name="Прямая со стрелкой 56"/>
                        <wps:cNvCnPr/>
                        <wps:spPr>
                          <a:xfrm>
                            <a:off x="1303754" y="359857"/>
                            <a:ext cx="30165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57" name="Группа 57"/>
                        <wpg:cNvGrpSpPr/>
                        <wpg:grpSpPr>
                          <a:xfrm>
                            <a:off x="3386499" y="214150"/>
                            <a:ext cx="628650" cy="269240"/>
                            <a:chOff x="0" y="0"/>
                            <a:chExt cx="628650" cy="269516"/>
                          </a:xfrm>
                          <a:noFill/>
                        </wpg:grpSpPr>
                        <wps:wsp>
                          <wps:cNvPr id="58" name="Прямоугольник 58"/>
                          <wps:cNvSpPr/>
                          <wps:spPr>
                            <a:xfrm>
                              <a:off x="0" y="12341"/>
                              <a:ext cx="628650" cy="257175"/>
                            </a:xfrm>
                            <a:prstGeom prst="rect">
                              <a:avLst/>
                            </a:prstGeom>
                            <a:grpFill/>
                            <a:ln w="28575"/>
                            <a:effectLst/>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Прямая соединительная линия 59"/>
                          <wps:cNvCnPr/>
                          <wps:spPr>
                            <a:xfrm>
                              <a:off x="476250" y="0"/>
                              <a:ext cx="0" cy="269516"/>
                            </a:xfrm>
                            <a:prstGeom prst="line">
                              <a:avLst/>
                            </a:prstGeom>
                            <a:grpFill/>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60" name="Прямая со стрелкой 60"/>
                        <wps:cNvCnPr>
                          <a:endCxn id="47" idx="1"/>
                        </wps:cNvCnPr>
                        <wps:spPr>
                          <a:xfrm>
                            <a:off x="2234056" y="359668"/>
                            <a:ext cx="286768" cy="2388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Прямая со стрелкой 61"/>
                        <wps:cNvCnPr/>
                        <wps:spPr>
                          <a:xfrm>
                            <a:off x="4006712" y="360319"/>
                            <a:ext cx="239284" cy="0"/>
                          </a:xfrm>
                          <a:prstGeom prst="straightConnector1">
                            <a:avLst/>
                          </a:prstGeom>
                          <a:ln>
                            <a:solidFill>
                              <a:schemeClr val="tx1"/>
                            </a:solidFill>
                            <a:tailEnd type="diamond" w="lg" len="lg"/>
                          </a:ln>
                        </wps:spPr>
                        <wps:style>
                          <a:lnRef idx="1">
                            <a:schemeClr val="accent1"/>
                          </a:lnRef>
                          <a:fillRef idx="0">
                            <a:schemeClr val="accent1"/>
                          </a:fillRef>
                          <a:effectRef idx="0">
                            <a:schemeClr val="accent1"/>
                          </a:effectRef>
                          <a:fontRef idx="minor">
                            <a:schemeClr val="tx1"/>
                          </a:fontRef>
                        </wps:style>
                        <wps:bodyPr/>
                      </wps:wsp>
                      <wps:wsp>
                        <wps:cNvPr id="62" name="Надпись 62"/>
                        <wps:cNvSpPr txBox="1"/>
                        <wps:spPr>
                          <a:xfrm>
                            <a:off x="2134943" y="254441"/>
                            <a:ext cx="1049573" cy="302149"/>
                          </a:xfrm>
                          <a:prstGeom prst="rect">
                            <a:avLst/>
                          </a:prstGeom>
                          <a:noFill/>
                          <a:ln w="6350">
                            <a:noFill/>
                          </a:ln>
                        </wps:spPr>
                        <wps:txbx>
                          <w:txbxContent>
                            <w:p w:rsidR="009A431D" w:rsidRPr="002D685E" w:rsidRDefault="009A431D" w:rsidP="00A87B5B">
                              <w:pPr>
                                <w:jc w:val="left"/>
                                <w:rPr>
                                  <w:lang w:val="en-US"/>
                                </w:rPr>
                              </w:pPr>
                              <w:r>
                                <w:rPr>
                                  <w:lang w:val="en-US"/>
                                </w:rPr>
                                <w:t>temp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Надпись 24"/>
                        <wps:cNvSpPr txBox="1"/>
                        <wps:spPr>
                          <a:xfrm>
                            <a:off x="235658" y="0"/>
                            <a:ext cx="1049020" cy="301625"/>
                          </a:xfrm>
                          <a:prstGeom prst="rect">
                            <a:avLst/>
                          </a:prstGeom>
                          <a:noFill/>
                          <a:ln w="6350">
                            <a:noFill/>
                          </a:ln>
                        </wps:spPr>
                        <wps:txbx>
                          <w:txbxContent>
                            <w:p w:rsidR="009A431D" w:rsidRDefault="009A431D" w:rsidP="00A87B5B">
                              <w:pPr>
                                <w:pStyle w:val="affc"/>
                                <w:spacing w:before="0" w:beforeAutospacing="0" w:after="0" w:afterAutospacing="0" w:line="360" w:lineRule="auto"/>
                                <w:ind w:firstLine="706"/>
                              </w:pPr>
                              <w:r>
                                <w:rPr>
                                  <w:rFonts w:eastAsia="Times New Roman"/>
                                  <w:lang w:val="en-US"/>
                                </w:rPr>
                                <w:t>pFirst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 name="Стрелка вверх 64"/>
                        <wps:cNvSpPr/>
                        <wps:spPr>
                          <a:xfrm>
                            <a:off x="1796738" y="488313"/>
                            <a:ext cx="183138" cy="143123"/>
                          </a:xfrm>
                          <a:prstGeom prst="up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Прямая со стрелкой 66"/>
                        <wps:cNvCnPr/>
                        <wps:spPr>
                          <a:xfrm flipV="1">
                            <a:off x="2242268" y="314991"/>
                            <a:ext cx="1144231" cy="4542"/>
                          </a:xfrm>
                          <a:prstGeom prst="straightConnector1">
                            <a:avLst/>
                          </a:prstGeom>
                          <a:ln>
                            <a:solidFill>
                              <a:schemeClr val="tx1">
                                <a:lumMod val="65000"/>
                                <a:lumOff val="3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F2E9259" id="Полотно 65" o:spid="_x0000_s1067" editas="canvas" style="width:426.95pt;height:62pt;mso-position-horizontal-relative:char;mso-position-vertical-relative:line" coordsize="5422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">
                <v:shape id="_x0000_s1068" type="#_x0000_t75" style="position:absolute;width:54222;height:7867;visibility:visible;mso-wrap-style:square">
                  <v:fill o:detectmouseclick="t"/>
                  <v:path o:connecttype="none"/>
                </v:shape>
                <v:group id="Группа 46" o:spid="_x0000_s1069" style="position:absolute;left:25208;top:4576;width:6432;height:2701" coordorigin="4381,2067" coordsize="6432,2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Прямоугольник 47" o:spid="_x0000_s1070" style="position:absolute;left:4381;top:2190;width:6432;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" fillcolor="gray [1616]" strokecolor="black [3040]" strokeweight="2.25pt">
                    <v:fill color2="#d9d9d9 [496]" rotate="t" angle="180" colors="0 #bcbcbc;22938f #d0d0d0;1 #ededed" focus="100%" type="gradient"/>
                  </v:rect>
                  <v:line id="Прямая соединительная линия 48" o:spid="_x0000_s1071" style="position:absolute;visibility:visible;mso-wrap-style:square" from="9144,2067" to="9144,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" strokecolor="black [3213]" strokeweight="2.25pt"/>
                </v:group>
                <v:group id="Группа 49" o:spid="_x0000_s1072" style="position:absolute;left:6751;top:2190;width:6286;height:2693" coordsize="6286,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Прямоугольник 50" o:spid="_x0000_s1073" style="position:absolute;top:123;width:6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" filled="f" strokecolor="black [3040]" strokeweight="2.25pt"/>
                  <v:line id="Прямая соединительная линия 51" o:spid="_x0000_s1074" style="position:absolute;visibility:visible;mso-wrap-style:square" from="4762,0" to="4762,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" strokecolor="black [3213]" strokeweight="2.25pt"/>
                </v:group>
                <v:shape id="Прямая со стрелкой 52" o:spid="_x0000_s1075" type="#_x0000_t32" style="position:absolute;left:31640;top:3547;width:2224;height:24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" strokecolor="black [3213]">
                  <v:stroke endarrow="block"/>
                </v:shape>
                <v:group id="Группа 53" o:spid="_x0000_s1076" style="position:absolute;left:16054;top:2190;width:6286;height:2693" coordsize="6286,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Прямоугольник 54" o:spid="_x0000_s1077" style="position:absolute;top:123;width:6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" filled="f" strokecolor="black [3040]" strokeweight="2.25pt"/>
                  <v:line id="Прямая соединительная линия 55" o:spid="_x0000_s1078" style="position:absolute;visibility:visible;mso-wrap-style:square" from="4762,0" to="4762,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" strokecolor="black [3213]" strokeweight="2.25pt"/>
                </v:group>
                <v:shape id="Прямая со стрелкой 56" o:spid="_x0000_s1079" type="#_x0000_t32" style="position:absolute;left:13037;top:3598;width:30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" strokecolor="black [3213]">
                  <v:stroke endarrow="block"/>
                </v:shape>
                <v:group id="Группа 57" o:spid="_x0000_s1080" style="position:absolute;left:33864;top:2141;width:6287;height:2692" coordsize="6286,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Прямоугольник 58" o:spid="_x0000_s1081" style="position:absolute;top:123;width:6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" filled="f" strokecolor="black [3040]" strokeweight="2.25pt"/>
                  <v:line id="Прямая соединительная линия 59" o:spid="_x0000_s1082" style="position:absolute;visibility:visible;mso-wrap-style:square" from="4762,0" to="4762,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" strokecolor="black [3213]" strokeweight="2.25pt"/>
                </v:group>
                <v:shape id="Прямая со стрелкой 60" o:spid="_x0000_s1083" type="#_x0000_t32" style="position:absolute;left:22340;top:3596;width:2868;height:2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" strokecolor="black [3213]">
                  <v:stroke endarrow="block"/>
                </v:shape>
                <v:shape id="Прямая со стрелкой 61" o:spid="_x0000_s1084" type="#_x0000_t32" style="position:absolute;left:40067;top:3603;width:23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" strokecolor="black [3213]">
                  <v:stroke endarrow="diamond" endarrowwidth="wide" endarrowlength="long"/>
                </v:shape>
                <v:shape id="Надпись 62" o:spid="_x0000_s1085" type="#_x0000_t202" style="position:absolute;left:21349;top:2544;width:10496;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9A431D" w:rsidRPr="002D685E" w:rsidRDefault="009A431D" w:rsidP="00A87B5B">
                        <w:pPr>
                          <w:jc w:val="left"/>
                          <w:rPr>
                            <w:lang w:val="en-US"/>
                          </w:rPr>
                        </w:pPr>
                        <w:r>
                          <w:rPr>
                            <w:lang w:val="en-US"/>
                          </w:rPr>
                          <w:t>temp</w:t>
                        </w:r>
                      </w:p>
                    </w:txbxContent>
                  </v:textbox>
                </v:shape>
                <v:shape id="Надпись 24" o:spid="_x0000_s1086" type="#_x0000_t202" style="position:absolute;left:2356;width:10490;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rsidR="009A431D" w:rsidRDefault="009A431D" w:rsidP="00A87B5B">
                        <w:pPr>
                          <w:pStyle w:val="affc"/>
                          <w:spacing w:before="0" w:beforeAutospacing="0" w:after="0" w:afterAutospacing="0" w:line="360" w:lineRule="auto"/>
                          <w:ind w:firstLine="706"/>
                        </w:pPr>
                        <w:r>
                          <w:rPr>
                            <w:rFonts w:eastAsia="Times New Roman"/>
                            <w:lang w:val="en-US"/>
                          </w:rPr>
                          <w:t>pFirst</w:t>
                        </w:r>
                      </w:p>
                    </w:txbxContent>
                  </v:textbox>
                </v:shape>
                <v:shape id="Стрелка вверх 64" o:spid="_x0000_s1087" type="#_x0000_t68" style="position:absolute;left:17967;top:4883;width:1831;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" adj="10800" fillcolor="black [3213]" stroked="f" strokeweight="2pt"/>
                <v:shape id="Прямая со стрелкой 66" o:spid="_x0000_s1088" type="#_x0000_t32" style="position:absolute;left:22422;top:3149;width:11442;height: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" strokecolor="#5a5a5a [2109]">
                  <v:stroke dashstyle="dash" endarrow="block"/>
                </v:shape>
                <w10:anchorlock/>
              </v:group>
            </w:pict>
          </mc:Fallback>
        </mc:AlternateContent>
      </w:r>
    </w:p>
    <w:p w:rsidR="00A87B5B" w:rsidRDefault="00A87B5B" w:rsidP="000B60FE">
      <w:pPr>
        <w:pStyle w:val="a"/>
      </w:pPr>
      <w:r>
        <w:t xml:space="preserve">Вставка звена </w:t>
      </w:r>
      <w:r>
        <w:rPr>
          <w:lang w:val="en-US"/>
        </w:rPr>
        <w:t>temp</w:t>
      </w:r>
      <w:r w:rsidRPr="00A87B5B">
        <w:t xml:space="preserve"> </w:t>
      </w:r>
      <w:r>
        <w:t>после заданного звена.</w:t>
      </w:r>
    </w:p>
    <w:p w:rsidR="00A87B5B" w:rsidRDefault="004A7C2D" w:rsidP="00A87B5B">
      <w:pPr>
        <w:pStyle w:val="a1"/>
        <w:numPr>
          <w:ilvl w:val="0"/>
          <w:numId w:val="26"/>
        </w:numPr>
      </w:pPr>
      <w:r>
        <w:t>По списку дойти до заданного звена.</w:t>
      </w:r>
    </w:p>
    <w:p w:rsidR="004A7C2D" w:rsidRPr="004A7C2D" w:rsidRDefault="004A7C2D" w:rsidP="00A87B5B">
      <w:pPr>
        <w:pStyle w:val="a1"/>
        <w:numPr>
          <w:ilvl w:val="0"/>
          <w:numId w:val="26"/>
        </w:numPr>
      </w:pPr>
      <w:r>
        <w:t xml:space="preserve">Создать новое звено </w:t>
      </w:r>
      <w:r>
        <w:rPr>
          <w:lang w:val="en-US"/>
        </w:rPr>
        <w:t>temp.</w:t>
      </w:r>
    </w:p>
    <w:p w:rsidR="004A7C2D" w:rsidRDefault="004A7C2D" w:rsidP="00A87B5B">
      <w:pPr>
        <w:pStyle w:val="a1"/>
        <w:numPr>
          <w:ilvl w:val="0"/>
          <w:numId w:val="26"/>
        </w:numPr>
      </w:pPr>
      <w:r>
        <w:t xml:space="preserve">Установить указатель на следующее звено у </w:t>
      </w:r>
      <w:r>
        <w:rPr>
          <w:lang w:val="en-US"/>
        </w:rPr>
        <w:t>temp</w:t>
      </w:r>
      <w:r w:rsidRPr="004A7C2D">
        <w:t xml:space="preserve"> </w:t>
      </w:r>
      <w:r>
        <w:t>на звено, следующее за заданным.</w:t>
      </w:r>
    </w:p>
    <w:p w:rsidR="004A7C2D" w:rsidRDefault="004A7C2D" w:rsidP="00A87B5B">
      <w:pPr>
        <w:pStyle w:val="a1"/>
        <w:numPr>
          <w:ilvl w:val="0"/>
          <w:numId w:val="26"/>
        </w:numPr>
      </w:pPr>
      <w:r>
        <w:t xml:space="preserve">Установить указатель на следующее звено у заданного звена на </w:t>
      </w:r>
      <w:r>
        <w:rPr>
          <w:lang w:val="en-US"/>
        </w:rPr>
        <w:t>temp</w:t>
      </w:r>
      <w:r w:rsidRPr="004A7C2D">
        <w:t>.</w:t>
      </w:r>
    </w:p>
    <w:p w:rsidR="004A7C2D" w:rsidRDefault="004A7C2D" w:rsidP="004A7C2D">
      <w:pPr>
        <w:pStyle w:val="a1"/>
        <w:numPr>
          <w:ilvl w:val="0"/>
          <w:numId w:val="0"/>
        </w:numPr>
      </w:pPr>
    </w:p>
    <w:p w:rsidR="00C84FA4" w:rsidRDefault="00C84FA4" w:rsidP="004A7C2D">
      <w:pPr>
        <w:pStyle w:val="a1"/>
        <w:numPr>
          <w:ilvl w:val="0"/>
          <w:numId w:val="0"/>
        </w:numPr>
      </w:pPr>
    </w:p>
    <w:p w:rsidR="00C84FA4" w:rsidRPr="004A7C2D" w:rsidRDefault="00C84FA4" w:rsidP="004A7C2D">
      <w:pPr>
        <w:pStyle w:val="a1"/>
        <w:numPr>
          <w:ilvl w:val="0"/>
          <w:numId w:val="0"/>
        </w:numPr>
      </w:pPr>
    </w:p>
    <w:p w:rsidR="004A7C2D" w:rsidRDefault="004A7C2D" w:rsidP="004A7C2D">
      <w:pPr>
        <w:pStyle w:val="4"/>
      </w:pPr>
      <w:r>
        <w:lastRenderedPageBreak/>
        <w:t>Вставка звена перед заданным звеном</w:t>
      </w:r>
    </w:p>
    <w:p w:rsidR="004A7C2D" w:rsidRDefault="004A7C2D" w:rsidP="004A7C2D">
      <w:pPr>
        <w:pStyle w:val="afc"/>
      </w:pPr>
      <w:r>
        <mc:AlternateContent>
          <mc:Choice Requires="wpc">
            <w:drawing>
              <wp:inline distT="0" distB="0" distL="0" distR="0" wp14:anchorId="049BBE57" wp14:editId="65E1D2E4">
                <wp:extent cx="5422265" cy="787178"/>
                <wp:effectExtent l="0" t="0" r="0" b="0"/>
                <wp:docPr id="87" name="Полотно 8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67" name="Группа 67"/>
                        <wpg:cNvGrpSpPr/>
                        <wpg:grpSpPr>
                          <a:xfrm>
                            <a:off x="2520824" y="457612"/>
                            <a:ext cx="643228" cy="270150"/>
                            <a:chOff x="438150" y="206734"/>
                            <a:chExt cx="643228" cy="270150"/>
                          </a:xfrm>
                        </wpg:grpSpPr>
                        <wps:wsp>
                          <wps:cNvPr id="68" name="Прямоугольник 68"/>
                          <wps:cNvSpPr/>
                          <wps:spPr>
                            <a:xfrm>
                              <a:off x="438150" y="219075"/>
                              <a:ext cx="643228" cy="257809"/>
                            </a:xfrm>
                            <a:prstGeom prst="rect">
                              <a:avLst/>
                            </a:prstGeom>
                            <a:ln w="28575"/>
                            <a:effectLst/>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Прямая соединительная линия 69"/>
                          <wps:cNvCnPr/>
                          <wps:spPr>
                            <a:xfrm>
                              <a:off x="914400" y="206734"/>
                              <a:ext cx="0" cy="269516"/>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70" name="Группа 70"/>
                        <wpg:cNvGrpSpPr/>
                        <wpg:grpSpPr>
                          <a:xfrm>
                            <a:off x="675104" y="219073"/>
                            <a:ext cx="628650" cy="269240"/>
                            <a:chOff x="0" y="0"/>
                            <a:chExt cx="628650" cy="269516"/>
                          </a:xfrm>
                          <a:noFill/>
                        </wpg:grpSpPr>
                        <wps:wsp>
                          <wps:cNvPr id="71" name="Прямоугольник 71"/>
                          <wps:cNvSpPr/>
                          <wps:spPr>
                            <a:xfrm>
                              <a:off x="0" y="12341"/>
                              <a:ext cx="628650" cy="257175"/>
                            </a:xfrm>
                            <a:prstGeom prst="rect">
                              <a:avLst/>
                            </a:prstGeom>
                            <a:grpFill/>
                            <a:ln w="28575"/>
                            <a:effectLst/>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Прямая соединительная линия 72"/>
                          <wps:cNvCnPr/>
                          <wps:spPr>
                            <a:xfrm>
                              <a:off x="476250" y="0"/>
                              <a:ext cx="0" cy="269516"/>
                            </a:xfrm>
                            <a:prstGeom prst="line">
                              <a:avLst/>
                            </a:prstGeom>
                            <a:grpFill/>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73" name="Прямая со стрелкой 73"/>
                        <wps:cNvCnPr/>
                        <wps:spPr>
                          <a:xfrm flipV="1">
                            <a:off x="3164052" y="354748"/>
                            <a:ext cx="222447" cy="2437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74" name="Группа 74"/>
                        <wpg:cNvGrpSpPr/>
                        <wpg:grpSpPr>
                          <a:xfrm>
                            <a:off x="1605406" y="219073"/>
                            <a:ext cx="628650" cy="269240"/>
                            <a:chOff x="0" y="0"/>
                            <a:chExt cx="628650" cy="269516"/>
                          </a:xfrm>
                          <a:noFill/>
                        </wpg:grpSpPr>
                        <wps:wsp>
                          <wps:cNvPr id="75" name="Прямоугольник 75"/>
                          <wps:cNvSpPr/>
                          <wps:spPr>
                            <a:xfrm>
                              <a:off x="0" y="12341"/>
                              <a:ext cx="628650" cy="257175"/>
                            </a:xfrm>
                            <a:prstGeom prst="rect">
                              <a:avLst/>
                            </a:prstGeom>
                            <a:grpFill/>
                            <a:ln w="28575"/>
                            <a:effectLst/>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Прямая соединительная линия 76"/>
                          <wps:cNvCnPr/>
                          <wps:spPr>
                            <a:xfrm>
                              <a:off x="476250" y="0"/>
                              <a:ext cx="0" cy="269516"/>
                            </a:xfrm>
                            <a:prstGeom prst="line">
                              <a:avLst/>
                            </a:prstGeom>
                            <a:grpFill/>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77" name="Прямая со стрелкой 77"/>
                        <wps:cNvCnPr/>
                        <wps:spPr>
                          <a:xfrm>
                            <a:off x="1303754" y="359857"/>
                            <a:ext cx="30165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78" name="Группа 78"/>
                        <wpg:cNvGrpSpPr/>
                        <wpg:grpSpPr>
                          <a:xfrm>
                            <a:off x="3386499" y="214150"/>
                            <a:ext cx="628650" cy="269240"/>
                            <a:chOff x="0" y="0"/>
                            <a:chExt cx="628650" cy="269516"/>
                          </a:xfrm>
                          <a:noFill/>
                        </wpg:grpSpPr>
                        <wps:wsp>
                          <wps:cNvPr id="79" name="Прямоугольник 79"/>
                          <wps:cNvSpPr/>
                          <wps:spPr>
                            <a:xfrm>
                              <a:off x="0" y="12341"/>
                              <a:ext cx="628650" cy="257175"/>
                            </a:xfrm>
                            <a:prstGeom prst="rect">
                              <a:avLst/>
                            </a:prstGeom>
                            <a:grpFill/>
                            <a:ln w="28575"/>
                            <a:effectLst/>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Прямая соединительная линия 80"/>
                          <wps:cNvCnPr/>
                          <wps:spPr>
                            <a:xfrm>
                              <a:off x="476250" y="0"/>
                              <a:ext cx="0" cy="269516"/>
                            </a:xfrm>
                            <a:prstGeom prst="line">
                              <a:avLst/>
                            </a:prstGeom>
                            <a:grpFill/>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81" name="Прямая со стрелкой 81"/>
                        <wps:cNvCnPr/>
                        <wps:spPr>
                          <a:xfrm>
                            <a:off x="2234056" y="359668"/>
                            <a:ext cx="286768" cy="2388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Прямая со стрелкой 82"/>
                        <wps:cNvCnPr/>
                        <wps:spPr>
                          <a:xfrm>
                            <a:off x="4006712" y="360319"/>
                            <a:ext cx="239284" cy="0"/>
                          </a:xfrm>
                          <a:prstGeom prst="straightConnector1">
                            <a:avLst/>
                          </a:prstGeom>
                          <a:ln>
                            <a:solidFill>
                              <a:schemeClr val="tx1"/>
                            </a:solidFill>
                            <a:tailEnd type="diamond" w="lg" len="lg"/>
                          </a:ln>
                        </wps:spPr>
                        <wps:style>
                          <a:lnRef idx="1">
                            <a:schemeClr val="accent1"/>
                          </a:lnRef>
                          <a:fillRef idx="0">
                            <a:schemeClr val="accent1"/>
                          </a:fillRef>
                          <a:effectRef idx="0">
                            <a:schemeClr val="accent1"/>
                          </a:effectRef>
                          <a:fontRef idx="minor">
                            <a:schemeClr val="tx1"/>
                          </a:fontRef>
                        </wps:style>
                        <wps:bodyPr/>
                      </wps:wsp>
                      <wps:wsp>
                        <wps:cNvPr id="83" name="Надпись 83"/>
                        <wps:cNvSpPr txBox="1"/>
                        <wps:spPr>
                          <a:xfrm>
                            <a:off x="2134943" y="254441"/>
                            <a:ext cx="1049573" cy="302149"/>
                          </a:xfrm>
                          <a:prstGeom prst="rect">
                            <a:avLst/>
                          </a:prstGeom>
                          <a:noFill/>
                          <a:ln w="6350">
                            <a:noFill/>
                          </a:ln>
                        </wps:spPr>
                        <wps:txbx>
                          <w:txbxContent>
                            <w:p w:rsidR="009A431D" w:rsidRPr="002D685E" w:rsidRDefault="009A431D" w:rsidP="004A7C2D">
                              <w:pPr>
                                <w:jc w:val="left"/>
                                <w:rPr>
                                  <w:lang w:val="en-US"/>
                                </w:rPr>
                              </w:pPr>
                              <w:r>
                                <w:rPr>
                                  <w:lang w:val="en-US"/>
                                </w:rPr>
                                <w:t>temp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Надпись 24"/>
                        <wps:cNvSpPr txBox="1"/>
                        <wps:spPr>
                          <a:xfrm>
                            <a:off x="235658" y="0"/>
                            <a:ext cx="1049020" cy="301625"/>
                          </a:xfrm>
                          <a:prstGeom prst="rect">
                            <a:avLst/>
                          </a:prstGeom>
                          <a:noFill/>
                          <a:ln w="6350">
                            <a:noFill/>
                          </a:ln>
                        </wps:spPr>
                        <wps:txbx>
                          <w:txbxContent>
                            <w:p w:rsidR="009A431D" w:rsidRDefault="009A431D" w:rsidP="004A7C2D">
                              <w:pPr>
                                <w:pStyle w:val="affc"/>
                                <w:spacing w:before="0" w:beforeAutospacing="0" w:after="0" w:afterAutospacing="0" w:line="360" w:lineRule="auto"/>
                                <w:ind w:firstLine="706"/>
                              </w:pPr>
                              <w:r>
                                <w:rPr>
                                  <w:rFonts w:eastAsia="Times New Roman"/>
                                  <w:lang w:val="en-US"/>
                                </w:rPr>
                                <w:t>pFirst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 name="Стрелка вверх 85"/>
                        <wps:cNvSpPr/>
                        <wps:spPr>
                          <a:xfrm>
                            <a:off x="1796738" y="488313"/>
                            <a:ext cx="183138" cy="143123"/>
                          </a:xfrm>
                          <a:prstGeom prst="upArrow">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Прямая со стрелкой 86"/>
                        <wps:cNvCnPr/>
                        <wps:spPr>
                          <a:xfrm flipV="1">
                            <a:off x="2242268" y="314991"/>
                            <a:ext cx="1144231" cy="4542"/>
                          </a:xfrm>
                          <a:prstGeom prst="straightConnector1">
                            <a:avLst/>
                          </a:prstGeom>
                          <a:ln>
                            <a:solidFill>
                              <a:schemeClr val="tx1">
                                <a:lumMod val="65000"/>
                                <a:lumOff val="3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8" name="Стрелка вверх 88"/>
                        <wps:cNvSpPr/>
                        <wps:spPr>
                          <a:xfrm>
                            <a:off x="3617587" y="491050"/>
                            <a:ext cx="183138" cy="143123"/>
                          </a:xfrm>
                          <a:prstGeom prst="up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49BBE57" id="Полотно 87" o:spid="_x0000_s1089" editas="canvas" style="width:426.95pt;height:62pt;mso-position-horizontal-relative:char;mso-position-vertical-relative:line" coordsize="5422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">
                <v:shape id="_x0000_s1090" type="#_x0000_t75" style="position:absolute;width:54222;height:7867;visibility:visible;mso-wrap-style:square">
                  <v:fill o:detectmouseclick="t"/>
                  <v:path o:connecttype="none"/>
                </v:shape>
                <v:group id="Группа 67" o:spid="_x0000_s1091" style="position:absolute;left:25208;top:4576;width:6432;height:2701" coordorigin="4381,2067" coordsize="6432,2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Прямоугольник 68" o:spid="_x0000_s1092" style="position:absolute;left:4381;top:2190;width:6432;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" fillcolor="gray [1616]" strokecolor="black [3040]" strokeweight="2.25pt">
                    <v:fill color2="#d9d9d9 [496]" rotate="t" angle="180" colors="0 #bcbcbc;22938f #d0d0d0;1 #ededed" focus="100%" type="gradient"/>
                  </v:rect>
                  <v:line id="Прямая соединительная линия 69" o:spid="_x0000_s1093" style="position:absolute;visibility:visible;mso-wrap-style:square" from="9144,2067" to="9144,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" strokecolor="black [3213]" strokeweight="2.25pt"/>
                </v:group>
                <v:group id="Группа 70" o:spid="_x0000_s1094" style="position:absolute;left:6751;top:2190;width:6286;height:2693" coordsize="6286,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Прямоугольник 71" o:spid="_x0000_s1095" style="position:absolute;top:123;width:6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" filled="f" strokecolor="black [3040]" strokeweight="2.25pt"/>
                  <v:line id="Прямая соединительная линия 72" o:spid="_x0000_s1096" style="position:absolute;visibility:visible;mso-wrap-style:square" from="4762,0" to="4762,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" strokecolor="black [3213]" strokeweight="2.25pt"/>
                </v:group>
                <v:shape id="Прямая со стрелкой 73" o:spid="_x0000_s1097" type="#_x0000_t32" style="position:absolute;left:31640;top:3547;width:2224;height:24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" strokecolor="black [3213]">
                  <v:stroke endarrow="block"/>
                </v:shape>
                <v:group id="Группа 74" o:spid="_x0000_s1098" style="position:absolute;left:16054;top:2190;width:6286;height:2693" coordsize="6286,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Прямоугольник 75" o:spid="_x0000_s1099" style="position:absolute;top:123;width:6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" filled="f" strokecolor="black [3040]" strokeweight="2.25pt"/>
                  <v:line id="Прямая соединительная линия 76" o:spid="_x0000_s1100" style="position:absolute;visibility:visible;mso-wrap-style:square" from="4762,0" to="4762,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" strokecolor="black [3213]" strokeweight="2.25pt"/>
                </v:group>
                <v:shape id="Прямая со стрелкой 77" o:spid="_x0000_s1101" type="#_x0000_t32" style="position:absolute;left:13037;top:3598;width:30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" strokecolor="black [3213]">
                  <v:stroke endarrow="block"/>
                </v:shape>
                <v:group id="Группа 78" o:spid="_x0000_s1102" style="position:absolute;left:33864;top:2141;width:6287;height:2692" coordsize="6286,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Прямоугольник 79" o:spid="_x0000_s1103" style="position:absolute;top:123;width:6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" filled="f" strokecolor="black [3040]" strokeweight="2.25pt"/>
                  <v:line id="Прямая соединительная линия 80" o:spid="_x0000_s1104" style="position:absolute;visibility:visible;mso-wrap-style:square" from="4762,0" to="4762,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" strokecolor="black [3213]" strokeweight="2.25pt"/>
                </v:group>
                <v:shape id="Прямая со стрелкой 81" o:spid="_x0000_s1105" type="#_x0000_t32" style="position:absolute;left:22340;top:3596;width:2868;height:2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" strokecolor="black [3213]">
                  <v:stroke endarrow="block"/>
                </v:shape>
                <v:shape id="Прямая со стрелкой 82" o:spid="_x0000_s1106" type="#_x0000_t32" style="position:absolute;left:40067;top:3603;width:23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" strokecolor="black [3213]">
                  <v:stroke endarrow="diamond" endarrowwidth="wide" endarrowlength="long"/>
                </v:shape>
                <v:shape id="Надпись 83" o:spid="_x0000_s1107" type="#_x0000_t202" style="position:absolute;left:21349;top:2544;width:10496;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rsidR="009A431D" w:rsidRPr="002D685E" w:rsidRDefault="009A431D" w:rsidP="004A7C2D">
                        <w:pPr>
                          <w:jc w:val="left"/>
                          <w:rPr>
                            <w:lang w:val="en-US"/>
                          </w:rPr>
                        </w:pPr>
                        <w:r>
                          <w:rPr>
                            <w:lang w:val="en-US"/>
                          </w:rPr>
                          <w:t>temp</w:t>
                        </w:r>
                      </w:p>
                    </w:txbxContent>
                  </v:textbox>
                </v:shape>
                <v:shape id="Надпись 24" o:spid="_x0000_s1108" type="#_x0000_t202" style="position:absolute;left:2356;width:10490;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rsidR="009A431D" w:rsidRDefault="009A431D" w:rsidP="004A7C2D">
                        <w:pPr>
                          <w:pStyle w:val="affc"/>
                          <w:spacing w:before="0" w:beforeAutospacing="0" w:after="0" w:afterAutospacing="0" w:line="360" w:lineRule="auto"/>
                          <w:ind w:firstLine="706"/>
                        </w:pPr>
                        <w:r>
                          <w:rPr>
                            <w:rFonts w:eastAsia="Times New Roman"/>
                            <w:lang w:val="en-US"/>
                          </w:rPr>
                          <w:t>pFirst</w:t>
                        </w:r>
                      </w:p>
                    </w:txbxContent>
                  </v:textbox>
                </v:shape>
                <v:shape id="Стрелка вверх 85" o:spid="_x0000_s1109" type="#_x0000_t68" style="position:absolute;left:17967;top:4883;width:1831;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" adj="10800" fillcolor="gray [1629]" stroked="f" strokeweight="2pt"/>
                <v:shape id="Прямая со стрелкой 86" o:spid="_x0000_s1110" type="#_x0000_t32" style="position:absolute;left:22422;top:3149;width:11442;height: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" strokecolor="#5a5a5a [2109]">
                  <v:stroke dashstyle="dash" endarrow="block"/>
                </v:shape>
                <v:shape id="Стрелка вверх 88" o:spid="_x0000_s1111" type="#_x0000_t68" style="position:absolute;left:36175;top:4910;width:1832;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" adj="10800" fillcolor="black [3213]" stroked="f" strokeweight="2pt"/>
                <w10:anchorlock/>
              </v:group>
            </w:pict>
          </mc:Fallback>
        </mc:AlternateContent>
      </w:r>
    </w:p>
    <w:p w:rsidR="004A7C2D" w:rsidRDefault="004A7C2D" w:rsidP="000B60FE">
      <w:pPr>
        <w:pStyle w:val="a"/>
      </w:pPr>
      <w:r>
        <w:t xml:space="preserve">Вставка звена </w:t>
      </w:r>
      <w:r>
        <w:rPr>
          <w:lang w:val="en-US"/>
        </w:rPr>
        <w:t>temp</w:t>
      </w:r>
      <w:r w:rsidRPr="004A7C2D">
        <w:t xml:space="preserve"> </w:t>
      </w:r>
      <w:r>
        <w:t>перед заданным звеном.</w:t>
      </w:r>
    </w:p>
    <w:p w:rsidR="004A7C2D" w:rsidRDefault="00C84FA4" w:rsidP="004A7C2D">
      <w:pPr>
        <w:pStyle w:val="a1"/>
        <w:numPr>
          <w:ilvl w:val="0"/>
          <w:numId w:val="27"/>
        </w:numPr>
      </w:pPr>
      <w:r>
        <w:t>По списку дойти до звена, предшествующего заданному.</w:t>
      </w:r>
    </w:p>
    <w:p w:rsidR="00C84FA4" w:rsidRPr="00C84FA4" w:rsidRDefault="00C84FA4" w:rsidP="004A7C2D">
      <w:pPr>
        <w:pStyle w:val="a1"/>
        <w:numPr>
          <w:ilvl w:val="0"/>
          <w:numId w:val="27"/>
        </w:numPr>
      </w:pPr>
      <w:r>
        <w:t xml:space="preserve">Создать новое звено </w:t>
      </w:r>
      <w:r>
        <w:rPr>
          <w:lang w:val="en-US"/>
        </w:rPr>
        <w:t>temp.</w:t>
      </w:r>
    </w:p>
    <w:p w:rsidR="00C84FA4" w:rsidRDefault="00C84FA4" w:rsidP="004A7C2D">
      <w:pPr>
        <w:pStyle w:val="a1"/>
        <w:numPr>
          <w:ilvl w:val="0"/>
          <w:numId w:val="27"/>
        </w:numPr>
      </w:pPr>
      <w:r>
        <w:t xml:space="preserve">Установить указатель на следующее звено у </w:t>
      </w:r>
      <w:r>
        <w:rPr>
          <w:lang w:val="en-US"/>
        </w:rPr>
        <w:t>temp</w:t>
      </w:r>
      <w:r w:rsidRPr="00C84FA4">
        <w:t xml:space="preserve"> </w:t>
      </w:r>
      <w:r>
        <w:t>на заданное звено.</w:t>
      </w:r>
    </w:p>
    <w:p w:rsidR="00C84FA4" w:rsidRPr="00C84FA4" w:rsidRDefault="00C84FA4" w:rsidP="004A7C2D">
      <w:pPr>
        <w:pStyle w:val="a1"/>
        <w:numPr>
          <w:ilvl w:val="0"/>
          <w:numId w:val="27"/>
        </w:numPr>
      </w:pPr>
      <w:r>
        <w:t xml:space="preserve">Установить указатель на следующее звено у звена, предшествующего заданному, на </w:t>
      </w:r>
      <w:r>
        <w:rPr>
          <w:lang w:val="en-US"/>
        </w:rPr>
        <w:t>temp</w:t>
      </w:r>
      <w:r w:rsidRPr="00C84FA4">
        <w:t>.</w:t>
      </w:r>
    </w:p>
    <w:p w:rsidR="00C84FA4" w:rsidRDefault="00C84FA4" w:rsidP="00C84FA4">
      <w:pPr>
        <w:pStyle w:val="a1"/>
        <w:numPr>
          <w:ilvl w:val="0"/>
          <w:numId w:val="0"/>
        </w:numPr>
        <w:ind w:left="1429" w:hanging="360"/>
      </w:pPr>
    </w:p>
    <w:p w:rsidR="00C84FA4" w:rsidRDefault="00C84FA4" w:rsidP="00C84FA4">
      <w:pPr>
        <w:pStyle w:val="4"/>
      </w:pPr>
      <w:r>
        <w:t>Удаление заданного звена</w:t>
      </w:r>
    </w:p>
    <w:p w:rsidR="00C84FA4" w:rsidRDefault="00C84FA4" w:rsidP="00C84FA4">
      <w:pPr>
        <w:pStyle w:val="afc"/>
      </w:pPr>
      <w:r>
        <mc:AlternateContent>
          <mc:Choice Requires="wpc">
            <w:drawing>
              <wp:inline distT="0" distB="0" distL="0" distR="0" wp14:anchorId="67501D49" wp14:editId="07807814">
                <wp:extent cx="5422265" cy="787178"/>
                <wp:effectExtent l="0" t="0" r="0" b="0"/>
                <wp:docPr id="110" name="Полотно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89" name="Группа 89"/>
                        <wpg:cNvGrpSpPr/>
                        <wpg:grpSpPr>
                          <a:xfrm>
                            <a:off x="2520824" y="457612"/>
                            <a:ext cx="643228" cy="270150"/>
                            <a:chOff x="438150" y="206734"/>
                            <a:chExt cx="643228" cy="270150"/>
                          </a:xfrm>
                        </wpg:grpSpPr>
                        <wps:wsp>
                          <wps:cNvPr id="90" name="Прямоугольник 90"/>
                          <wps:cNvSpPr/>
                          <wps:spPr>
                            <a:xfrm>
                              <a:off x="438150" y="219075"/>
                              <a:ext cx="643228" cy="257809"/>
                            </a:xfrm>
                            <a:prstGeom prst="rect">
                              <a:avLst/>
                            </a:prstGeom>
                            <a:ln w="28575"/>
                            <a:effectLst/>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Прямая соединительная линия 91"/>
                          <wps:cNvCnPr/>
                          <wps:spPr>
                            <a:xfrm>
                              <a:off x="914400" y="206734"/>
                              <a:ext cx="0" cy="269516"/>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92" name="Группа 92"/>
                        <wpg:cNvGrpSpPr/>
                        <wpg:grpSpPr>
                          <a:xfrm>
                            <a:off x="675104" y="219073"/>
                            <a:ext cx="628650" cy="269240"/>
                            <a:chOff x="0" y="0"/>
                            <a:chExt cx="628650" cy="269516"/>
                          </a:xfrm>
                          <a:noFill/>
                        </wpg:grpSpPr>
                        <wps:wsp>
                          <wps:cNvPr id="93" name="Прямоугольник 93"/>
                          <wps:cNvSpPr/>
                          <wps:spPr>
                            <a:xfrm>
                              <a:off x="0" y="12341"/>
                              <a:ext cx="628650" cy="257175"/>
                            </a:xfrm>
                            <a:prstGeom prst="rect">
                              <a:avLst/>
                            </a:prstGeom>
                            <a:grpFill/>
                            <a:ln w="28575"/>
                            <a:effectLst/>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4" name="Прямая соединительная линия 94"/>
                          <wps:cNvCnPr/>
                          <wps:spPr>
                            <a:xfrm>
                              <a:off x="476250" y="0"/>
                              <a:ext cx="0" cy="269516"/>
                            </a:xfrm>
                            <a:prstGeom prst="line">
                              <a:avLst/>
                            </a:prstGeom>
                            <a:grpFill/>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95" name="Прямая со стрелкой 95"/>
                        <wps:cNvCnPr/>
                        <wps:spPr>
                          <a:xfrm flipV="1">
                            <a:off x="3164052" y="354748"/>
                            <a:ext cx="222447" cy="243795"/>
                          </a:xfrm>
                          <a:prstGeom prst="straightConnector1">
                            <a:avLst/>
                          </a:prstGeom>
                          <a:ln>
                            <a:solidFill>
                              <a:schemeClr val="tx1">
                                <a:lumMod val="75000"/>
                                <a:lumOff val="2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wpg:cNvPr id="96" name="Группа 96"/>
                        <wpg:cNvGrpSpPr/>
                        <wpg:grpSpPr>
                          <a:xfrm>
                            <a:off x="1605406" y="219073"/>
                            <a:ext cx="628650" cy="269240"/>
                            <a:chOff x="0" y="0"/>
                            <a:chExt cx="628650" cy="269516"/>
                          </a:xfrm>
                          <a:noFill/>
                        </wpg:grpSpPr>
                        <wps:wsp>
                          <wps:cNvPr id="97" name="Прямоугольник 97"/>
                          <wps:cNvSpPr/>
                          <wps:spPr>
                            <a:xfrm>
                              <a:off x="0" y="12341"/>
                              <a:ext cx="628650" cy="257175"/>
                            </a:xfrm>
                            <a:prstGeom prst="rect">
                              <a:avLst/>
                            </a:prstGeom>
                            <a:grpFill/>
                            <a:ln w="28575"/>
                            <a:effectLst/>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Прямая соединительная линия 98"/>
                          <wps:cNvCnPr/>
                          <wps:spPr>
                            <a:xfrm>
                              <a:off x="476250" y="0"/>
                              <a:ext cx="0" cy="269516"/>
                            </a:xfrm>
                            <a:prstGeom prst="line">
                              <a:avLst/>
                            </a:prstGeom>
                            <a:grpFill/>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99" name="Прямая со стрелкой 99"/>
                        <wps:cNvCnPr/>
                        <wps:spPr>
                          <a:xfrm>
                            <a:off x="1303754" y="359857"/>
                            <a:ext cx="30165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100" name="Группа 100"/>
                        <wpg:cNvGrpSpPr/>
                        <wpg:grpSpPr>
                          <a:xfrm>
                            <a:off x="3386499" y="214150"/>
                            <a:ext cx="628650" cy="269240"/>
                            <a:chOff x="0" y="0"/>
                            <a:chExt cx="628650" cy="269516"/>
                          </a:xfrm>
                          <a:noFill/>
                        </wpg:grpSpPr>
                        <wps:wsp>
                          <wps:cNvPr id="101" name="Прямоугольник 101"/>
                          <wps:cNvSpPr/>
                          <wps:spPr>
                            <a:xfrm>
                              <a:off x="0" y="12341"/>
                              <a:ext cx="628650" cy="257175"/>
                            </a:xfrm>
                            <a:prstGeom prst="rect">
                              <a:avLst/>
                            </a:prstGeom>
                            <a:grpFill/>
                            <a:ln w="28575"/>
                            <a:effectLst/>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Прямая соединительная линия 102"/>
                          <wps:cNvCnPr/>
                          <wps:spPr>
                            <a:xfrm>
                              <a:off x="476250" y="0"/>
                              <a:ext cx="0" cy="269516"/>
                            </a:xfrm>
                            <a:prstGeom prst="line">
                              <a:avLst/>
                            </a:prstGeom>
                            <a:grpFill/>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03" name="Прямая со стрелкой 103"/>
                        <wps:cNvCnPr/>
                        <wps:spPr>
                          <a:xfrm>
                            <a:off x="2234056" y="359668"/>
                            <a:ext cx="286768" cy="238875"/>
                          </a:xfrm>
                          <a:prstGeom prst="straightConnector1">
                            <a:avLst/>
                          </a:prstGeom>
                          <a:ln>
                            <a:solidFill>
                              <a:schemeClr val="tx1">
                                <a:lumMod val="75000"/>
                                <a:lumOff val="2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04" name="Прямая со стрелкой 104"/>
                        <wps:cNvCnPr/>
                        <wps:spPr>
                          <a:xfrm>
                            <a:off x="4006712" y="360319"/>
                            <a:ext cx="239284" cy="0"/>
                          </a:xfrm>
                          <a:prstGeom prst="straightConnector1">
                            <a:avLst/>
                          </a:prstGeom>
                          <a:ln>
                            <a:solidFill>
                              <a:schemeClr val="tx1"/>
                            </a:solidFill>
                            <a:tailEnd type="diamond" w="lg" len="lg"/>
                          </a:ln>
                        </wps:spPr>
                        <wps:style>
                          <a:lnRef idx="1">
                            <a:schemeClr val="accent1"/>
                          </a:lnRef>
                          <a:fillRef idx="0">
                            <a:schemeClr val="accent1"/>
                          </a:fillRef>
                          <a:effectRef idx="0">
                            <a:schemeClr val="accent1"/>
                          </a:effectRef>
                          <a:fontRef idx="minor">
                            <a:schemeClr val="tx1"/>
                          </a:fontRef>
                        </wps:style>
                        <wps:bodyPr/>
                      </wps:wsp>
                      <wps:wsp>
                        <wps:cNvPr id="106" name="Надпись 24"/>
                        <wps:cNvSpPr txBox="1"/>
                        <wps:spPr>
                          <a:xfrm>
                            <a:off x="235658" y="0"/>
                            <a:ext cx="1049020" cy="301625"/>
                          </a:xfrm>
                          <a:prstGeom prst="rect">
                            <a:avLst/>
                          </a:prstGeom>
                          <a:noFill/>
                          <a:ln w="6350">
                            <a:noFill/>
                          </a:ln>
                        </wps:spPr>
                        <wps:txbx>
                          <w:txbxContent>
                            <w:p w:rsidR="009A431D" w:rsidRDefault="009A431D" w:rsidP="00C84FA4">
                              <w:pPr>
                                <w:pStyle w:val="affc"/>
                                <w:spacing w:before="0" w:beforeAutospacing="0" w:after="0" w:afterAutospacing="0" w:line="360" w:lineRule="auto"/>
                                <w:ind w:firstLine="706"/>
                              </w:pPr>
                              <w:r>
                                <w:rPr>
                                  <w:rFonts w:eastAsia="Times New Roman"/>
                                  <w:lang w:val="en-US"/>
                                </w:rPr>
                                <w:t>pFirst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 name="Стрелка вверх 107"/>
                        <wps:cNvSpPr/>
                        <wps:spPr>
                          <a:xfrm>
                            <a:off x="1796738" y="488313"/>
                            <a:ext cx="183138" cy="143123"/>
                          </a:xfrm>
                          <a:prstGeom prst="upArrow">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Прямая со стрелкой 108"/>
                        <wps:cNvCnPr/>
                        <wps:spPr>
                          <a:xfrm flipV="1">
                            <a:off x="2242268" y="267285"/>
                            <a:ext cx="1144231" cy="4542"/>
                          </a:xfrm>
                          <a:prstGeom prst="straightConnector1">
                            <a:avLst/>
                          </a:prstGeom>
                          <a:ln>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109" name="Стрелка вверх 109"/>
                        <wps:cNvSpPr/>
                        <wps:spPr>
                          <a:xfrm flipV="1">
                            <a:off x="2734992" y="314582"/>
                            <a:ext cx="183138" cy="143123"/>
                          </a:xfrm>
                          <a:prstGeom prst="up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7501D49" id="Полотно 110" o:spid="_x0000_s1112" editas="canvas" style="width:426.95pt;height:62pt;mso-position-horizontal-relative:char;mso-position-vertical-relative:line" coordsize="5422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">
                <v:shape id="_x0000_s1113" type="#_x0000_t75" style="position:absolute;width:54222;height:7867;visibility:visible;mso-wrap-style:square">
                  <v:fill o:detectmouseclick="t"/>
                  <v:path o:connecttype="none"/>
                </v:shape>
                <v:group id="Группа 89" o:spid="_x0000_s1114" style="position:absolute;left:25208;top:4576;width:6432;height:2701" coordorigin="4381,2067" coordsize="6432,2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Прямоугольник 90" o:spid="_x0000_s1115" style="position:absolute;left:4381;top:2190;width:6432;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" fillcolor="gray [1616]" strokecolor="black [3040]" strokeweight="2.25pt">
                    <v:fill color2="#d9d9d9 [496]" rotate="t" angle="180" colors="0 #bcbcbc;22938f #d0d0d0;1 #ededed" focus="100%" type="gradient"/>
                  </v:rect>
                  <v:line id="Прямая соединительная линия 91" o:spid="_x0000_s1116" style="position:absolute;visibility:visible;mso-wrap-style:square" from="9144,2067" to="9144,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" strokecolor="black [3213]" strokeweight="2.25pt"/>
                </v:group>
                <v:group id="Группа 92" o:spid="_x0000_s1117" style="position:absolute;left:6751;top:2190;width:6286;height:2693" coordsize="6286,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Прямоугольник 93" o:spid="_x0000_s1118" style="position:absolute;top:123;width:6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" filled="f" strokecolor="black [3040]" strokeweight="2.25pt"/>
                  <v:line id="Прямая соединительная линия 94" o:spid="_x0000_s1119" style="position:absolute;visibility:visible;mso-wrap-style:square" from="4762,0" to="4762,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" strokecolor="black [3213]" strokeweight="2.25pt"/>
                </v:group>
                <v:shape id="Прямая со стрелкой 95" o:spid="_x0000_s1120" type="#_x0000_t32" style="position:absolute;left:31640;top:3547;width:2224;height:24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" strokecolor="#404040 [2429]">
                  <v:stroke dashstyle="dash" endarrow="block"/>
                </v:shape>
                <v:group id="Группа 96" o:spid="_x0000_s1121" style="position:absolute;left:16054;top:2190;width:6286;height:2693" coordsize="6286,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ect id="Прямоугольник 97" o:spid="_x0000_s1122" style="position:absolute;top:123;width:6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" filled="f" strokecolor="black [3040]" strokeweight="2.25pt"/>
                  <v:line id="Прямая соединительная линия 98" o:spid="_x0000_s1123" style="position:absolute;visibility:visible;mso-wrap-style:square" from="4762,0" to="4762,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" strokecolor="black [3213]" strokeweight="2.25pt"/>
                </v:group>
                <v:shape id="Прямая со стрелкой 99" o:spid="_x0000_s1124" type="#_x0000_t32" style="position:absolute;left:13037;top:3598;width:30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" strokecolor="black [3213]">
                  <v:stroke endarrow="block"/>
                </v:shape>
                <v:group id="Группа 100" o:spid="_x0000_s1125" style="position:absolute;left:33864;top:2141;width:6287;height:2692" coordsize="6286,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rect id="Прямоугольник 101" o:spid="_x0000_s1126" style="position:absolute;top:123;width:6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" filled="f" strokecolor="black [3040]" strokeweight="2.25pt"/>
                  <v:line id="Прямая соединительная линия 102" o:spid="_x0000_s1127" style="position:absolute;visibility:visible;mso-wrap-style:square" from="4762,0" to="4762,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" strokecolor="black [3213]" strokeweight="2.25pt"/>
                </v:group>
                <v:shape id="Прямая со стрелкой 103" o:spid="_x0000_s1128" type="#_x0000_t32" style="position:absolute;left:22340;top:3596;width:2868;height:2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" strokecolor="#404040 [2429]">
                  <v:stroke dashstyle="dash" endarrow="block"/>
                </v:shape>
                <v:shape id="Прямая со стрелкой 104" o:spid="_x0000_s1129" type="#_x0000_t32" style="position:absolute;left:40067;top:3603;width:23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" strokecolor="black [3213]">
                  <v:stroke endarrow="diamond" endarrowwidth="wide" endarrowlength="long"/>
                </v:shape>
                <v:shape id="Надпись 24" o:spid="_x0000_s1130" type="#_x0000_t202" style="position:absolute;left:2356;width:10490;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rsidR="009A431D" w:rsidRDefault="009A431D" w:rsidP="00C84FA4">
                        <w:pPr>
                          <w:pStyle w:val="affc"/>
                          <w:spacing w:before="0" w:beforeAutospacing="0" w:after="0" w:afterAutospacing="0" w:line="360" w:lineRule="auto"/>
                          <w:ind w:firstLine="706"/>
                        </w:pPr>
                        <w:r>
                          <w:rPr>
                            <w:rFonts w:eastAsia="Times New Roman"/>
                            <w:lang w:val="en-US"/>
                          </w:rPr>
                          <w:t>pFirst</w:t>
                        </w:r>
                      </w:p>
                    </w:txbxContent>
                  </v:textbox>
                </v:shape>
                <v:shape id="Стрелка вверх 107" o:spid="_x0000_s1131" type="#_x0000_t68" style="position:absolute;left:17967;top:4883;width:1831;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" adj="10800" fillcolor="gray [1629]" stroked="f" strokeweight="2pt"/>
                <v:shape id="Прямая со стрелкой 108" o:spid="_x0000_s1132" type="#_x0000_t32" style="position:absolute;left:22422;top:2672;width:11442;height: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" strokecolor="black [3213]">
                  <v:stroke endarrow="block"/>
                </v:shape>
                <v:shape id="Стрелка вверх 109" o:spid="_x0000_s1133" type="#_x0000_t68" style="position:absolute;left:27349;top:3145;width:1832;height:143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" adj="10800" fillcolor="black [3213]" stroked="f" strokeweight="2pt"/>
                <w10:anchorlock/>
              </v:group>
            </w:pict>
          </mc:Fallback>
        </mc:AlternateContent>
      </w:r>
    </w:p>
    <w:p w:rsidR="00C84FA4" w:rsidRDefault="00C84FA4" w:rsidP="000B60FE">
      <w:pPr>
        <w:pStyle w:val="a"/>
      </w:pPr>
      <w:r>
        <w:t>Удаление заданного звена.</w:t>
      </w:r>
    </w:p>
    <w:p w:rsidR="0095590D" w:rsidRDefault="0095590D" w:rsidP="0095590D">
      <w:pPr>
        <w:pStyle w:val="a1"/>
        <w:numPr>
          <w:ilvl w:val="0"/>
          <w:numId w:val="28"/>
        </w:numPr>
      </w:pPr>
      <w:r>
        <w:t>По списку дойти до звена, предшествующего заданному.</w:t>
      </w:r>
    </w:p>
    <w:p w:rsidR="0095590D" w:rsidRDefault="0095590D" w:rsidP="0095590D">
      <w:pPr>
        <w:pStyle w:val="a1"/>
        <w:numPr>
          <w:ilvl w:val="0"/>
          <w:numId w:val="28"/>
        </w:numPr>
      </w:pPr>
      <w:r>
        <w:t>Установить указатель на следующее звено у звена, предшествующего заданному, на следующее за заданным звено, а заданное звено удалить.</w:t>
      </w:r>
    </w:p>
    <w:p w:rsidR="00954BD1" w:rsidRDefault="00954BD1">
      <w:pPr>
        <w:spacing w:after="200" w:line="276" w:lineRule="auto"/>
        <w:ind w:firstLine="0"/>
        <w:jc w:val="left"/>
      </w:pPr>
      <w:r>
        <w:br w:type="page"/>
      </w:r>
    </w:p>
    <w:p w:rsidR="006E3CB2" w:rsidRPr="006E3CB2" w:rsidRDefault="00E06BCA" w:rsidP="006E3CB2">
      <w:pPr>
        <w:pStyle w:val="3"/>
      </w:pPr>
      <w:bookmarkStart w:id="13" w:name="_Toc34331002"/>
      <w:r>
        <w:lastRenderedPageBreak/>
        <w:t>Полином</w:t>
      </w:r>
      <w:bookmarkEnd w:id="13"/>
    </w:p>
    <w:p w:rsidR="00E06BCA" w:rsidRDefault="00E06BCA" w:rsidP="00E06BCA">
      <w:r>
        <w:t>Полином можно определить также как выражение из нескольких термов, соединенных знаками сложения или вычитания. Терм включает коэффициент и моном, содержащий одну или несколько переменных, каждая из которых может иметь степень. При выполнении данной лабораторной работы предполагается, что степени переменных в мономах могут принимать значения 0, 1, 2, 3, 4, 5, 6, 7, 8, 9.</w:t>
      </w:r>
    </w:p>
    <w:p w:rsidR="00E06BCA" w:rsidRDefault="00E06BCA" w:rsidP="007F578F">
      <w:r>
        <w:t xml:space="preserve">Для организации быстрого доступа может быть использовано упорядоченное хранение мономов. Для задания порядка следования можно принять лексикографическое упорядочивание по степеням переменных, при котором мономы упорядочиваются по степеням первой переменной, потом по второй переменной, и только затем по третьей переменной. В общем виде это правило можно записать как соотношение: моном </w:t>
      </w:r>
      <m:oMath>
        <m:sSup>
          <m:sSupPr>
            <m:ctrlPr>
              <w:rPr>
                <w:rFonts w:ascii="Cambria Math" w:hAnsi="Cambria Math"/>
              </w:rPr>
            </m:ctrlPr>
          </m:sSupPr>
          <m:e>
            <m:r>
              <w:rPr>
                <w:rFonts w:ascii="Cambria Math" w:hAnsi="Cambria Math"/>
              </w:rPr>
              <m:t>X</m:t>
            </m:r>
          </m:e>
          <m:sup>
            <m:r>
              <w:rPr>
                <w:rFonts w:ascii="Cambria Math" w:hAnsi="Cambria Math"/>
              </w:rPr>
              <m:t>A</m:t>
            </m:r>
            <m:r>
              <m:rPr>
                <m:sty m:val="p"/>
              </m:rPr>
              <w:rPr>
                <w:rFonts w:ascii="Cambria Math" w:hAnsi="Cambria Math"/>
              </w:rPr>
              <m:t>1</m:t>
            </m:r>
          </m:sup>
        </m:sSup>
        <m:sSup>
          <m:sSupPr>
            <m:ctrlPr>
              <w:rPr>
                <w:rFonts w:ascii="Cambria Math" w:hAnsi="Cambria Math"/>
              </w:rPr>
            </m:ctrlPr>
          </m:sSupPr>
          <m:e>
            <m:r>
              <w:rPr>
                <w:rFonts w:ascii="Cambria Math" w:hAnsi="Cambria Math"/>
              </w:rPr>
              <m:t>Y</m:t>
            </m:r>
          </m:e>
          <m:sup>
            <m:r>
              <w:rPr>
                <w:rFonts w:ascii="Cambria Math" w:hAnsi="Cambria Math"/>
              </w:rPr>
              <m:t>B</m:t>
            </m:r>
            <m:r>
              <m:rPr>
                <m:sty m:val="p"/>
              </m:rPr>
              <w:rPr>
                <w:rFonts w:ascii="Cambria Math" w:hAnsi="Cambria Math"/>
              </w:rPr>
              <m:t>1</m:t>
            </m:r>
          </m:sup>
        </m:sSup>
        <m:sSup>
          <m:sSupPr>
            <m:ctrlPr>
              <w:rPr>
                <w:rFonts w:ascii="Cambria Math" w:hAnsi="Cambria Math"/>
              </w:rPr>
            </m:ctrlPr>
          </m:sSupPr>
          <m:e>
            <m:r>
              <w:rPr>
                <w:rFonts w:ascii="Cambria Math" w:hAnsi="Cambria Math"/>
              </w:rPr>
              <m:t>Z</m:t>
            </m:r>
          </m:e>
          <m:sup>
            <m:r>
              <w:rPr>
                <w:rFonts w:ascii="Cambria Math" w:hAnsi="Cambria Math"/>
              </w:rPr>
              <m:t>C</m:t>
            </m:r>
            <m:r>
              <m:rPr>
                <m:sty m:val="p"/>
              </m:rPr>
              <w:rPr>
                <w:rFonts w:ascii="Cambria Math" w:hAnsi="Cambria Math"/>
              </w:rPr>
              <m:t>1</m:t>
            </m:r>
          </m:sup>
        </m:sSup>
      </m:oMath>
      <w:r>
        <w:t xml:space="preserve"> предшествует моному </w:t>
      </w:r>
      <m:oMath>
        <m:sSup>
          <m:sSupPr>
            <m:ctrlPr>
              <w:rPr>
                <w:rFonts w:ascii="Cambria Math" w:hAnsi="Cambria Math"/>
              </w:rPr>
            </m:ctrlPr>
          </m:sSupPr>
          <m:e>
            <m:r>
              <w:rPr>
                <w:rFonts w:ascii="Cambria Math" w:hAnsi="Cambria Math"/>
              </w:rPr>
              <m:t>X</m:t>
            </m:r>
          </m:e>
          <m:sup>
            <m:r>
              <w:rPr>
                <w:rFonts w:ascii="Cambria Math" w:hAnsi="Cambria Math"/>
              </w:rPr>
              <m:t>A</m:t>
            </m:r>
            <m:r>
              <m:rPr>
                <m:sty m:val="p"/>
              </m:rPr>
              <w:rPr>
                <w:rFonts w:ascii="Cambria Math" w:hAnsi="Cambria Math"/>
              </w:rPr>
              <m:t>2</m:t>
            </m:r>
          </m:sup>
        </m:sSup>
        <m:sSup>
          <m:sSupPr>
            <m:ctrlPr>
              <w:rPr>
                <w:rFonts w:ascii="Cambria Math" w:hAnsi="Cambria Math"/>
              </w:rPr>
            </m:ctrlPr>
          </m:sSupPr>
          <m:e>
            <m:r>
              <w:rPr>
                <w:rFonts w:ascii="Cambria Math" w:hAnsi="Cambria Math"/>
              </w:rPr>
              <m:t>Y</m:t>
            </m:r>
          </m:e>
          <m:sup>
            <m:r>
              <w:rPr>
                <w:rFonts w:ascii="Cambria Math" w:hAnsi="Cambria Math"/>
              </w:rPr>
              <m:t>B</m:t>
            </m:r>
            <m:r>
              <m:rPr>
                <m:sty m:val="p"/>
              </m:rPr>
              <w:rPr>
                <w:rFonts w:ascii="Cambria Math" w:hAnsi="Cambria Math"/>
              </w:rPr>
              <m:t>2</m:t>
            </m:r>
          </m:sup>
        </m:sSup>
        <m:sSup>
          <m:sSupPr>
            <m:ctrlPr>
              <w:rPr>
                <w:rFonts w:ascii="Cambria Math" w:hAnsi="Cambria Math"/>
              </w:rPr>
            </m:ctrlPr>
          </m:sSupPr>
          <m:e>
            <m:r>
              <w:rPr>
                <w:rFonts w:ascii="Cambria Math" w:hAnsi="Cambria Math"/>
              </w:rPr>
              <m:t>Z</m:t>
            </m:r>
          </m:e>
          <m:sup>
            <m:r>
              <w:rPr>
                <w:rFonts w:ascii="Cambria Math" w:hAnsi="Cambria Math"/>
              </w:rPr>
              <m:t>C</m:t>
            </m:r>
            <m:r>
              <m:rPr>
                <m:sty m:val="p"/>
              </m:rPr>
              <w:rPr>
                <w:rFonts w:ascii="Cambria Math" w:hAnsi="Cambria Math"/>
              </w:rPr>
              <m:t>2</m:t>
            </m:r>
          </m:sup>
        </m:sSup>
      </m:oMath>
      <w:r>
        <w:t xml:space="preserve"> тогда и только тогда, если</w:t>
      </w:r>
    </w:p>
    <w:p w:rsidR="00E06BCA" w:rsidRPr="006723F9" w:rsidRDefault="00E06BCA" w:rsidP="007F578F">
      <w:pPr>
        <w:rPr>
          <w:lang w:val="en-US"/>
        </w:rPr>
      </w:pPr>
      <w:r w:rsidRPr="006723F9">
        <w:rPr>
          <w:lang w:val="en-US"/>
        </w:rPr>
        <w:t>(A1 &gt; A2) ˅ (A1 = A2) &amp; (B1 &gt; B2) ˅ (A1 = A2) &amp; (B1 = B2) &amp; (C1 &gt; C2).</w:t>
      </w:r>
    </w:p>
    <w:p w:rsidR="00E06BCA" w:rsidRDefault="00E06BCA" w:rsidP="007F578F">
      <w:r>
        <w:t>Проверка лексикографического порядка занимает сравнительно много времени. Ее можно существенно упростить при помощи свернутой степени (индекса) монома, образуемой с использованием позиционной системы счисления: для монома со степенями (A, B, C) ставится в соответствие величина</w:t>
      </w:r>
    </w:p>
    <w:p w:rsidR="00E06BCA" w:rsidRDefault="00E06BCA" w:rsidP="007F578F">
      <w:r>
        <w:t>ABC =</w:t>
      </w:r>
      <w:r w:rsidR="007F578F">
        <w:t xml:space="preserve"> </w:t>
      </w:r>
      <w:r>
        <w:t>A * 100 + B * 10 + C.</w:t>
      </w:r>
    </w:p>
    <w:p w:rsidR="00E06BCA" w:rsidRDefault="00E06BCA" w:rsidP="007F578F">
      <w:r>
        <w:t>Данное соответствие является взаимно-однозначным. Обратное соответствие определяется при помощи выражений</w:t>
      </w:r>
    </w:p>
    <w:p w:rsidR="00E06BCA" w:rsidRPr="006723F9" w:rsidRDefault="00E06BCA" w:rsidP="007F578F">
      <w:pPr>
        <w:rPr>
          <w:lang w:val="en-US"/>
        </w:rPr>
      </w:pPr>
      <w:r w:rsidRPr="006723F9">
        <w:rPr>
          <w:lang w:val="en-US"/>
        </w:rPr>
        <w:t>A= [ABC / 100], B=</w:t>
      </w:r>
      <w:r w:rsidR="007F578F" w:rsidRPr="006723F9">
        <w:rPr>
          <w:lang w:val="en-US"/>
        </w:rPr>
        <w:t xml:space="preserve"> </w:t>
      </w:r>
      <w:r w:rsidRPr="006723F9">
        <w:rPr>
          <w:lang w:val="en-US"/>
        </w:rPr>
        <w:t>[ABC % 100 / 10], C=ABC % 10.</w:t>
      </w:r>
    </w:p>
    <w:p w:rsidR="00E06BCA" w:rsidRDefault="00E06BCA" w:rsidP="007F578F">
      <w:r>
        <w:t>Кроме того, введенное соответствие порождает порядок, полностью совпадающий с лексикографическим порядком</w:t>
      </w:r>
    </w:p>
    <w:p w:rsidR="00E06BCA" w:rsidRPr="006723F9" w:rsidRDefault="009A431D" w:rsidP="007F578F">
      <w:pPr>
        <w:rPr>
          <w:lang w:val="en-US"/>
        </w:rPr>
      </w:pPr>
      <m:oMath>
        <m:sSup>
          <m:sSupPr>
            <m:ctrlPr>
              <w:rPr>
                <w:rFonts w:ascii="Cambria Math" w:hAnsi="Cambria Math"/>
              </w:rPr>
            </m:ctrlPr>
          </m:sSupPr>
          <m:e>
            <m:r>
              <w:rPr>
                <w:rFonts w:ascii="Cambria Math" w:hAnsi="Cambria Math"/>
              </w:rPr>
              <m:t>X</m:t>
            </m:r>
          </m:e>
          <m:sup>
            <m:r>
              <w:rPr>
                <w:rFonts w:ascii="Cambria Math" w:hAnsi="Cambria Math"/>
              </w:rPr>
              <m:t>A</m:t>
            </m:r>
            <m:r>
              <m:rPr>
                <m:sty m:val="p"/>
              </m:rPr>
              <w:rPr>
                <w:rFonts w:ascii="Cambria Math" w:hAnsi="Cambria Math"/>
                <w:lang w:val="en-US"/>
              </w:rPr>
              <m:t>1</m:t>
            </m:r>
          </m:sup>
        </m:sSup>
        <m:sSup>
          <m:sSupPr>
            <m:ctrlPr>
              <w:rPr>
                <w:rFonts w:ascii="Cambria Math" w:hAnsi="Cambria Math"/>
              </w:rPr>
            </m:ctrlPr>
          </m:sSupPr>
          <m:e>
            <m:r>
              <w:rPr>
                <w:rFonts w:ascii="Cambria Math" w:hAnsi="Cambria Math"/>
              </w:rPr>
              <m:t>Y</m:t>
            </m:r>
          </m:e>
          <m:sup>
            <m:r>
              <w:rPr>
                <w:rFonts w:ascii="Cambria Math" w:hAnsi="Cambria Math"/>
              </w:rPr>
              <m:t>B</m:t>
            </m:r>
            <m:r>
              <m:rPr>
                <m:sty m:val="p"/>
              </m:rPr>
              <w:rPr>
                <w:rFonts w:ascii="Cambria Math" w:hAnsi="Cambria Math"/>
                <w:lang w:val="en-US"/>
              </w:rPr>
              <m:t>1</m:t>
            </m:r>
          </m:sup>
        </m:sSup>
        <m:sSup>
          <m:sSupPr>
            <m:ctrlPr>
              <w:rPr>
                <w:rFonts w:ascii="Cambria Math" w:hAnsi="Cambria Math"/>
              </w:rPr>
            </m:ctrlPr>
          </m:sSupPr>
          <m:e>
            <m:r>
              <w:rPr>
                <w:rFonts w:ascii="Cambria Math" w:hAnsi="Cambria Math"/>
              </w:rPr>
              <m:t>Z</m:t>
            </m:r>
          </m:e>
          <m:sup>
            <m:r>
              <w:rPr>
                <w:rFonts w:ascii="Cambria Math" w:hAnsi="Cambria Math"/>
              </w:rPr>
              <m:t>C</m:t>
            </m:r>
            <m:r>
              <m:rPr>
                <m:sty m:val="p"/>
              </m:rPr>
              <w:rPr>
                <w:rFonts w:ascii="Cambria Math" w:hAnsi="Cambria Math"/>
                <w:lang w:val="en-US"/>
              </w:rPr>
              <m:t>1</m:t>
            </m:r>
          </m:sup>
        </m:sSup>
      </m:oMath>
      <w:r w:rsidR="00E06BCA" w:rsidRPr="006723F9">
        <w:rPr>
          <w:lang w:val="en-US"/>
        </w:rPr>
        <w:t xml:space="preserve">&gt; </w:t>
      </w:r>
      <m:oMath>
        <m:sSup>
          <m:sSupPr>
            <m:ctrlPr>
              <w:rPr>
                <w:rFonts w:ascii="Cambria Math" w:hAnsi="Cambria Math"/>
              </w:rPr>
            </m:ctrlPr>
          </m:sSupPr>
          <m:e>
            <m:r>
              <w:rPr>
                <w:rFonts w:ascii="Cambria Math" w:hAnsi="Cambria Math"/>
              </w:rPr>
              <m:t>X</m:t>
            </m:r>
          </m:e>
          <m:sup>
            <m:r>
              <w:rPr>
                <w:rFonts w:ascii="Cambria Math" w:hAnsi="Cambria Math"/>
              </w:rPr>
              <m:t>A</m:t>
            </m:r>
            <m:r>
              <m:rPr>
                <m:sty m:val="p"/>
              </m:rPr>
              <w:rPr>
                <w:rFonts w:ascii="Cambria Math" w:hAnsi="Cambria Math"/>
                <w:lang w:val="en-US"/>
              </w:rPr>
              <m:t>2</m:t>
            </m:r>
          </m:sup>
        </m:sSup>
        <m:sSup>
          <m:sSupPr>
            <m:ctrlPr>
              <w:rPr>
                <w:rFonts w:ascii="Cambria Math" w:hAnsi="Cambria Math"/>
              </w:rPr>
            </m:ctrlPr>
          </m:sSupPr>
          <m:e>
            <m:r>
              <w:rPr>
                <w:rFonts w:ascii="Cambria Math" w:hAnsi="Cambria Math"/>
              </w:rPr>
              <m:t>Y</m:t>
            </m:r>
          </m:e>
          <m:sup>
            <m:r>
              <w:rPr>
                <w:rFonts w:ascii="Cambria Math" w:hAnsi="Cambria Math"/>
              </w:rPr>
              <m:t>B</m:t>
            </m:r>
            <m:r>
              <m:rPr>
                <m:sty m:val="p"/>
              </m:rPr>
              <w:rPr>
                <w:rFonts w:ascii="Cambria Math" w:hAnsi="Cambria Math"/>
                <w:lang w:val="en-US"/>
              </w:rPr>
              <m:t>2</m:t>
            </m:r>
          </m:sup>
        </m:sSup>
        <m:sSup>
          <m:sSupPr>
            <m:ctrlPr>
              <w:rPr>
                <w:rFonts w:ascii="Cambria Math" w:hAnsi="Cambria Math"/>
              </w:rPr>
            </m:ctrlPr>
          </m:sSupPr>
          <m:e>
            <m:r>
              <w:rPr>
                <w:rFonts w:ascii="Cambria Math" w:hAnsi="Cambria Math"/>
              </w:rPr>
              <m:t>Z</m:t>
            </m:r>
          </m:e>
          <m:sup>
            <m:r>
              <w:rPr>
                <w:rFonts w:ascii="Cambria Math" w:hAnsi="Cambria Math"/>
              </w:rPr>
              <m:t>C</m:t>
            </m:r>
            <m:r>
              <m:rPr>
                <m:sty m:val="p"/>
              </m:rPr>
              <w:rPr>
                <w:rFonts w:ascii="Cambria Math" w:hAnsi="Cambria Math"/>
                <w:lang w:val="en-US"/>
              </w:rPr>
              <m:t>2</m:t>
            </m:r>
          </m:sup>
        </m:sSup>
      </m:oMath>
      <w:r w:rsidR="00E06BCA" w:rsidRPr="006723F9">
        <w:rPr>
          <w:lang w:val="en-US"/>
        </w:rPr>
        <w:t xml:space="preserve">  ‎‎↔ ABC1 &gt; ABC2.</w:t>
      </w:r>
    </w:p>
    <w:p w:rsidR="007105DE" w:rsidRDefault="00E06BCA" w:rsidP="007F578F">
      <w:r>
        <w:t>Выполненное обсуждение позволяет определить, что наиболее эффективным способом организации структуры хранения полиномов являются линейный (односвязный) список. Тем самым, в рамках лабораторной работы появляется подзадача – разработка структуры хранения в виде линейных списков. Данная разработка должна быть выполнена в некоторой общей постановке с тем, чтобы разработанные программы работы со списками могли быть далее использованы и в других ситуациях, в которых необходимы списковые структуры хранения.</w:t>
      </w:r>
    </w:p>
    <w:p w:rsidR="007105DE" w:rsidRDefault="007105DE" w:rsidP="007105DE">
      <w:r>
        <w:t>Для работы с полиномами предлагается реализовать следующие операции:</w:t>
      </w:r>
    </w:p>
    <w:p w:rsidR="007105DE" w:rsidRDefault="007105DE" w:rsidP="007105DE">
      <w:pPr>
        <w:pStyle w:val="af"/>
        <w:numPr>
          <w:ilvl w:val="0"/>
          <w:numId w:val="29"/>
        </w:numPr>
        <w:ind w:left="1134"/>
      </w:pPr>
      <w:r>
        <w:t>конструкторы инициализации и копирования;</w:t>
      </w:r>
    </w:p>
    <w:p w:rsidR="007105DE" w:rsidRDefault="007105DE" w:rsidP="007105DE">
      <w:pPr>
        <w:pStyle w:val="af"/>
        <w:numPr>
          <w:ilvl w:val="0"/>
          <w:numId w:val="29"/>
        </w:numPr>
        <w:ind w:left="1134"/>
      </w:pPr>
      <w:r>
        <w:lastRenderedPageBreak/>
        <w:t>метод присваивания;</w:t>
      </w:r>
    </w:p>
    <w:p w:rsidR="007105DE" w:rsidRDefault="007105DE" w:rsidP="007105DE">
      <w:pPr>
        <w:pStyle w:val="af"/>
        <w:numPr>
          <w:ilvl w:val="0"/>
          <w:numId w:val="29"/>
        </w:numPr>
        <w:ind w:left="1134"/>
      </w:pPr>
      <w:r>
        <w:t>методы сложения, вычитания, умножения полиномов.</w:t>
      </w:r>
    </w:p>
    <w:p w:rsidR="00602711" w:rsidRDefault="00602711" w:rsidP="00602711">
      <w:r>
        <w:t>Ниже более подробно рассматриваются алгоритмы для выполнения указанных методов.</w:t>
      </w:r>
    </w:p>
    <w:p w:rsidR="00602711" w:rsidRDefault="00602711" w:rsidP="00602711"/>
    <w:p w:rsidR="00602711" w:rsidRDefault="00602711" w:rsidP="00602711">
      <w:pPr>
        <w:pStyle w:val="4"/>
      </w:pPr>
      <w:r>
        <w:t>Сложение двух полиномов (на линейных списках)</w:t>
      </w:r>
    </w:p>
    <w:p w:rsidR="00602711" w:rsidRDefault="00602711" w:rsidP="00954BD1">
      <w:r>
        <w:t xml:space="preserve">Пусть необходимо выполнить операцию </w:t>
      </w:r>
      <w:r>
        <w:rPr>
          <w:lang w:val="en-US"/>
        </w:rPr>
        <w:t>P</w:t>
      </w:r>
      <w:r w:rsidRPr="00602711">
        <w:t xml:space="preserve"> + </w:t>
      </w:r>
      <w:r>
        <w:rPr>
          <w:lang w:val="en-US"/>
        </w:rPr>
        <w:t>Q</w:t>
      </w:r>
      <w:r w:rsidRPr="00602711">
        <w:t xml:space="preserve"> (</w:t>
      </w:r>
      <w:r>
        <w:rPr>
          <w:lang w:val="en-US"/>
        </w:rPr>
        <w:t>P</w:t>
      </w:r>
      <w:r w:rsidRPr="00602711">
        <w:t xml:space="preserve">, </w:t>
      </w:r>
      <w:r>
        <w:rPr>
          <w:lang w:val="en-US"/>
        </w:rPr>
        <w:t>Q</w:t>
      </w:r>
      <w:r w:rsidRPr="00602711">
        <w:t xml:space="preserve"> </w:t>
      </w:r>
      <w:r>
        <w:t>–</w:t>
      </w:r>
      <w:r w:rsidRPr="00602711">
        <w:t xml:space="preserve"> </w:t>
      </w:r>
      <w:r>
        <w:t>полиномы от трех переменных, хранящиеся в виде линейного списка).</w:t>
      </w:r>
      <w:r w:rsidR="00954BD1" w:rsidRPr="00954BD1">
        <w:t xml:space="preserve"> </w:t>
      </w:r>
      <w:r w:rsidR="00954BD1">
        <w:t xml:space="preserve">В результирующий полином </w:t>
      </w:r>
      <w:r w:rsidR="00954BD1">
        <w:rPr>
          <w:lang w:val="en-US"/>
        </w:rPr>
        <w:t>R</w:t>
      </w:r>
      <w:r w:rsidR="00954BD1" w:rsidRPr="00954BD1">
        <w:t xml:space="preserve"> </w:t>
      </w:r>
      <w:r w:rsidR="00954BD1">
        <w:t xml:space="preserve">копируются мономы из </w:t>
      </w:r>
      <w:r w:rsidR="00954BD1">
        <w:rPr>
          <w:lang w:val="en-US"/>
        </w:rPr>
        <w:t>P</w:t>
      </w:r>
      <w:r w:rsidR="00954BD1" w:rsidRPr="00954BD1">
        <w:t xml:space="preserve">. </w:t>
      </w:r>
      <w:r>
        <w:t>Д</w:t>
      </w:r>
      <w:r w:rsidR="00954BD1">
        <w:t>алее д</w:t>
      </w:r>
      <w:r>
        <w:t xml:space="preserve">ля каждого монома в полиноме </w:t>
      </w:r>
      <w:r>
        <w:rPr>
          <w:lang w:val="en-US"/>
        </w:rPr>
        <w:t>Q</w:t>
      </w:r>
      <w:r w:rsidRPr="00602711">
        <w:t xml:space="preserve"> </w:t>
      </w:r>
      <w:r>
        <w:t xml:space="preserve">выполняется поиск монома такой же степени в полиноме </w:t>
      </w:r>
      <w:r w:rsidR="00954BD1">
        <w:rPr>
          <w:lang w:val="en-US"/>
        </w:rPr>
        <w:t>R</w:t>
      </w:r>
      <w:r>
        <w:t xml:space="preserve">. Если такой моном найден, то </w:t>
      </w:r>
      <w:r w:rsidR="00954BD1">
        <w:t xml:space="preserve">их коэффициенты складываются, иначе выполняется упорядоченная вставка этого монома в полином </w:t>
      </w:r>
      <w:r w:rsidR="00954BD1">
        <w:rPr>
          <w:lang w:val="en-US"/>
        </w:rPr>
        <w:t>R</w:t>
      </w:r>
      <w:r w:rsidR="00954BD1" w:rsidRPr="00954BD1">
        <w:t>.</w:t>
      </w:r>
    </w:p>
    <w:p w:rsidR="00954BD1" w:rsidRDefault="00954BD1" w:rsidP="00954BD1">
      <w:pPr>
        <w:pStyle w:val="4"/>
      </w:pPr>
      <w:r>
        <w:t>Вычитание двух полиномов (на линейных списках)</w:t>
      </w:r>
    </w:p>
    <w:p w:rsidR="00954BD1" w:rsidRDefault="00954BD1" w:rsidP="00954BD1">
      <w:r>
        <w:t xml:space="preserve">Пусть необходимо выполнить операцию </w:t>
      </w:r>
      <w:r>
        <w:rPr>
          <w:lang w:val="en-US"/>
        </w:rPr>
        <w:t>P</w:t>
      </w:r>
      <w:r w:rsidRPr="00602711">
        <w:t xml:space="preserve"> </w:t>
      </w:r>
      <w:r>
        <w:t xml:space="preserve">– </w:t>
      </w:r>
      <w:r>
        <w:rPr>
          <w:lang w:val="en-US"/>
        </w:rPr>
        <w:t>Q</w:t>
      </w:r>
      <w:r w:rsidRPr="00602711">
        <w:t xml:space="preserve"> (</w:t>
      </w:r>
      <w:r>
        <w:rPr>
          <w:lang w:val="en-US"/>
        </w:rPr>
        <w:t>P</w:t>
      </w:r>
      <w:r w:rsidRPr="00602711">
        <w:t xml:space="preserve">, </w:t>
      </w:r>
      <w:r>
        <w:rPr>
          <w:lang w:val="en-US"/>
        </w:rPr>
        <w:t>Q</w:t>
      </w:r>
      <w:r w:rsidRPr="00602711">
        <w:t xml:space="preserve"> </w:t>
      </w:r>
      <w:r>
        <w:t>–</w:t>
      </w:r>
      <w:r w:rsidRPr="00602711">
        <w:t xml:space="preserve"> </w:t>
      </w:r>
      <w:r>
        <w:t>полиномы от трех переменных, хранящиеся в виде линейного списка).</w:t>
      </w:r>
      <w:r w:rsidRPr="00954BD1">
        <w:t xml:space="preserve"> </w:t>
      </w:r>
      <w:r>
        <w:t xml:space="preserve">В результирующий полином </w:t>
      </w:r>
      <w:r>
        <w:rPr>
          <w:lang w:val="en-US"/>
        </w:rPr>
        <w:t>R</w:t>
      </w:r>
      <w:r w:rsidRPr="00954BD1">
        <w:t xml:space="preserve"> </w:t>
      </w:r>
      <w:r>
        <w:t xml:space="preserve">копируются мономы из </w:t>
      </w:r>
      <w:r>
        <w:rPr>
          <w:lang w:val="en-US"/>
        </w:rPr>
        <w:t>P</w:t>
      </w:r>
      <w:r w:rsidRPr="00954BD1">
        <w:t xml:space="preserve">. </w:t>
      </w:r>
      <w:r>
        <w:t xml:space="preserve">Далее для каждого монома в полиноме </w:t>
      </w:r>
      <w:r>
        <w:rPr>
          <w:lang w:val="en-US"/>
        </w:rPr>
        <w:t>Q</w:t>
      </w:r>
      <w:r w:rsidRPr="00602711">
        <w:t xml:space="preserve"> </w:t>
      </w:r>
      <w:r>
        <w:t xml:space="preserve">выполняется поиск монома такой же степени в полиноме </w:t>
      </w:r>
      <w:r>
        <w:rPr>
          <w:lang w:val="en-US"/>
        </w:rPr>
        <w:t>R</w:t>
      </w:r>
      <w:r>
        <w:t xml:space="preserve">. Если такой моном найден, то их коэффициенты вычитаются, иначе выполняется упорядоченная вставка этого монома </w:t>
      </w:r>
      <w:r w:rsidR="00011F7D">
        <w:t xml:space="preserve">(с коэффициентом, умноженным на -1) </w:t>
      </w:r>
      <w:r>
        <w:t xml:space="preserve">в полином </w:t>
      </w:r>
      <w:r>
        <w:rPr>
          <w:lang w:val="en-US"/>
        </w:rPr>
        <w:t>R</w:t>
      </w:r>
      <w:r w:rsidRPr="00954BD1">
        <w:t>.</w:t>
      </w:r>
    </w:p>
    <w:p w:rsidR="00011F7D" w:rsidRDefault="00011F7D" w:rsidP="00011F7D">
      <w:pPr>
        <w:pStyle w:val="4"/>
      </w:pPr>
      <w:r>
        <w:t>Умножение двух полиномов (на линейных списках)</w:t>
      </w:r>
    </w:p>
    <w:p w:rsidR="00011F7D" w:rsidRPr="00011F7D" w:rsidRDefault="00011F7D" w:rsidP="00011F7D">
      <w:r>
        <w:t xml:space="preserve">Пусть необходимо выполнить операцию </w:t>
      </w:r>
      <w:r>
        <w:rPr>
          <w:lang w:val="en-US"/>
        </w:rPr>
        <w:t>P</w:t>
      </w:r>
      <w:r w:rsidRPr="00602711">
        <w:t xml:space="preserve"> </w:t>
      </w:r>
      <w:r>
        <w:t xml:space="preserve">* </w:t>
      </w:r>
      <w:r>
        <w:rPr>
          <w:lang w:val="en-US"/>
        </w:rPr>
        <w:t>Q</w:t>
      </w:r>
      <w:r w:rsidRPr="00602711">
        <w:t xml:space="preserve"> (</w:t>
      </w:r>
      <w:r>
        <w:rPr>
          <w:lang w:val="en-US"/>
        </w:rPr>
        <w:t>P</w:t>
      </w:r>
      <w:r w:rsidRPr="00602711">
        <w:t xml:space="preserve">, </w:t>
      </w:r>
      <w:r>
        <w:rPr>
          <w:lang w:val="en-US"/>
        </w:rPr>
        <w:t>Q</w:t>
      </w:r>
      <w:r w:rsidRPr="00602711">
        <w:t xml:space="preserve"> </w:t>
      </w:r>
      <w:r>
        <w:t>–</w:t>
      </w:r>
      <w:r w:rsidRPr="00602711">
        <w:t xml:space="preserve"> </w:t>
      </w:r>
      <w:r>
        <w:t>полиномы от трех переменных, хранящиеся в виде линейного списка).</w:t>
      </w:r>
      <w:r w:rsidRPr="00954BD1">
        <w:t xml:space="preserve"> </w:t>
      </w:r>
      <w:r>
        <w:t xml:space="preserve">Создается пустой результирующий полином </w:t>
      </w:r>
      <w:r>
        <w:rPr>
          <w:lang w:val="en-US"/>
        </w:rPr>
        <w:t>R</w:t>
      </w:r>
      <w:r w:rsidRPr="00011F7D">
        <w:t xml:space="preserve">. </w:t>
      </w:r>
      <w:r>
        <w:t xml:space="preserve">Далее для каждого монома в полиноме </w:t>
      </w:r>
      <w:r>
        <w:rPr>
          <w:lang w:val="en-US"/>
        </w:rPr>
        <w:t>P</w:t>
      </w:r>
      <w:r w:rsidRPr="00011F7D">
        <w:t xml:space="preserve"> </w:t>
      </w:r>
      <w:r>
        <w:t xml:space="preserve">выполняется умножение с каждым мономом из полинома </w:t>
      </w:r>
      <w:r>
        <w:rPr>
          <w:lang w:val="en-US"/>
        </w:rPr>
        <w:t>Q</w:t>
      </w:r>
      <w:r>
        <w:t xml:space="preserve">, после чего результаты складываются и упорядоченно вставляются в полином </w:t>
      </w:r>
      <w:r>
        <w:rPr>
          <w:lang w:val="en-US"/>
        </w:rPr>
        <w:t>R</w:t>
      </w:r>
      <w:r w:rsidRPr="00011F7D">
        <w:t>.</w:t>
      </w:r>
    </w:p>
    <w:p w:rsidR="00011F7D" w:rsidRPr="00011F7D" w:rsidRDefault="00011F7D" w:rsidP="00011F7D"/>
    <w:p w:rsidR="00954BD1" w:rsidRPr="00954BD1" w:rsidRDefault="00954BD1" w:rsidP="00954BD1"/>
    <w:p w:rsidR="00F52C4F" w:rsidRDefault="00F52C4F" w:rsidP="00602711">
      <w:pPr>
        <w:ind w:firstLine="0"/>
      </w:pPr>
      <w:r>
        <w:br w:type="page"/>
      </w:r>
    </w:p>
    <w:p w:rsidR="00A12651" w:rsidRDefault="00A12651" w:rsidP="00A12651">
      <w:pPr>
        <w:pStyle w:val="2"/>
      </w:pPr>
      <w:bookmarkStart w:id="14" w:name="_Toc34331003"/>
      <w:r>
        <w:lastRenderedPageBreak/>
        <w:t xml:space="preserve">Описание </w:t>
      </w:r>
      <w:r w:rsidR="00A17C49">
        <w:t>структур данных и функций</w:t>
      </w:r>
      <w:bookmarkEnd w:id="14"/>
    </w:p>
    <w:p w:rsidR="002336F2" w:rsidRDefault="002336F2" w:rsidP="002336F2">
      <w:pPr>
        <w:pStyle w:val="3"/>
        <w:rPr>
          <w:lang w:val="en-US"/>
        </w:rPr>
      </w:pPr>
      <w:bookmarkStart w:id="15" w:name="_Toc34331004"/>
      <w:r>
        <w:t xml:space="preserve">Класс </w:t>
      </w:r>
      <w:r w:rsidR="00C10568">
        <w:rPr>
          <w:lang w:val="en-US"/>
        </w:rPr>
        <w:t>TList</w:t>
      </w:r>
      <w:bookmarkEnd w:id="15"/>
    </w:p>
    <w:p w:rsidR="003E31B0" w:rsidRPr="003E31B0" w:rsidRDefault="003E31B0" w:rsidP="003E31B0">
      <w:r>
        <w:t xml:space="preserve">Объявление класса для работы со </w:t>
      </w:r>
      <w:r w:rsidR="00C10568">
        <w:t>списком</w:t>
      </w:r>
      <w:r>
        <w:t xml:space="preserve"> выглядит следующим образом:</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template &lt;typename TKey, typename TData&gt;</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class TList</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public:</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class TNode</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template &lt;typename, typename&gt; friend class TList;</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template &lt;typename&gt; friend class TListIterator;</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TNode* pNext;</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public:</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TKey key;</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TData data;</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explicit TNode(TKey key = 0, TData data = 0, TNode* pNext = nullptr);</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TNode(const TNode&amp; other);</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private:</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TList::TNode* pFirst;</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public:</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TList();</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TList(const TList&amp; other);</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TList(const TList&lt;TKey, TData&gt;::TNode* firstNode);</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~TList();</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typedef TListIterator&lt;TList::TNode&gt; iterator;</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typedef TListIterator&lt;TList::TNode&gt; const_iterator;</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typename TNode* find(TKey needle);</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typename TNode* getFirst();</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void insertToStart(TKey key, TData data = 0);</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void insertToEnd(TKey key, TData data = 0);</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void insertBefore(TKey needle, TKey key, TData data = 0);</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void insertBefore(iterator i, TKey key, TData data = 0);</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void insertAfter(TKey needle, TKey key, TData data = 0);</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void insertAfter(iterator i, TKey key, TData data = 0);</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void remove(TKey needle);</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void remove(iterator&amp; i);</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void removeAll();</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size_t size() const;</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lastRenderedPageBreak/>
        <w:t xml:space="preserve">    bool empty() const;</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typename iterator begin();</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typename iterator end();</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typename const_iterator begin() const;</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typename const_iterator end() const;</w:t>
      </w:r>
    </w:p>
    <w:p w:rsidR="00BD03D1" w:rsidRDefault="00C10568" w:rsidP="00BD03D1">
      <w:pPr>
        <w:ind w:firstLine="0"/>
        <w:rPr>
          <w:rFonts w:ascii="Courier New" w:hAnsi="Courier New"/>
          <w:sz w:val="20"/>
          <w:lang w:val="en-US"/>
        </w:rPr>
      </w:pPr>
      <w:r w:rsidRPr="00C10568">
        <w:rPr>
          <w:rFonts w:ascii="Courier New" w:hAnsi="Courier New"/>
          <w:sz w:val="20"/>
          <w:lang w:val="en-US"/>
        </w:rPr>
        <w:t>}</w:t>
      </w:r>
      <w:r w:rsidR="00BD03D1">
        <w:rPr>
          <w:rFonts w:ascii="Courier New" w:hAnsi="Courier New"/>
          <w:sz w:val="20"/>
          <w:lang w:val="en-US"/>
        </w:rPr>
        <w:t>;</w:t>
      </w:r>
    </w:p>
    <w:p w:rsidR="00BD03D1" w:rsidRPr="00BD03D1" w:rsidRDefault="00BD03D1" w:rsidP="00BD03D1">
      <w:pPr>
        <w:ind w:firstLine="0"/>
        <w:rPr>
          <w:rFonts w:ascii="Courier New" w:hAnsi="Courier New"/>
          <w:sz w:val="20"/>
          <w:lang w:val="en-US"/>
        </w:rPr>
      </w:pPr>
      <w:r w:rsidRPr="00BD03D1">
        <w:rPr>
          <w:rFonts w:ascii="Courier New" w:hAnsi="Courier New"/>
          <w:sz w:val="20"/>
          <w:lang w:val="en-US"/>
        </w:rPr>
        <w:t>namespace TListException</w:t>
      </w:r>
    </w:p>
    <w:p w:rsidR="00BD03D1" w:rsidRPr="00BD03D1" w:rsidRDefault="00BD03D1" w:rsidP="00BD03D1">
      <w:pPr>
        <w:ind w:firstLine="0"/>
        <w:rPr>
          <w:rFonts w:ascii="Courier New" w:hAnsi="Courier New"/>
          <w:sz w:val="20"/>
          <w:lang w:val="en-US"/>
        </w:rPr>
      </w:pPr>
      <w:r w:rsidRPr="00BD03D1">
        <w:rPr>
          <w:rFonts w:ascii="Courier New" w:hAnsi="Courier New"/>
          <w:sz w:val="20"/>
          <w:lang w:val="en-US"/>
        </w:rPr>
        <w:t>{</w:t>
      </w:r>
    </w:p>
    <w:p w:rsidR="00BD03D1" w:rsidRPr="00BD03D1" w:rsidRDefault="00BD03D1" w:rsidP="00BD03D1">
      <w:pPr>
        <w:ind w:firstLine="0"/>
        <w:rPr>
          <w:rFonts w:ascii="Courier New" w:hAnsi="Courier New"/>
          <w:sz w:val="20"/>
          <w:lang w:val="en-US"/>
        </w:rPr>
      </w:pPr>
      <w:r w:rsidRPr="00BD03D1">
        <w:rPr>
          <w:rFonts w:ascii="Courier New" w:hAnsi="Courier New"/>
          <w:sz w:val="20"/>
          <w:lang w:val="en-US"/>
        </w:rPr>
        <w:t xml:space="preserve">    class NodeNotFound : ::std::exception</w:t>
      </w:r>
    </w:p>
    <w:p w:rsidR="00BD03D1" w:rsidRPr="00BD03D1" w:rsidRDefault="00BD03D1" w:rsidP="00BD03D1">
      <w:pPr>
        <w:ind w:firstLine="0"/>
        <w:rPr>
          <w:rFonts w:ascii="Courier New" w:hAnsi="Courier New"/>
          <w:sz w:val="20"/>
          <w:lang w:val="en-US"/>
        </w:rPr>
      </w:pPr>
      <w:r w:rsidRPr="00BD03D1">
        <w:rPr>
          <w:rFonts w:ascii="Courier New" w:hAnsi="Courier New"/>
          <w:sz w:val="20"/>
          <w:lang w:val="en-US"/>
        </w:rPr>
        <w:t xml:space="preserve">    {</w:t>
      </w:r>
    </w:p>
    <w:p w:rsidR="00BD03D1" w:rsidRPr="00BD03D1" w:rsidRDefault="00BD03D1" w:rsidP="00BD03D1">
      <w:pPr>
        <w:ind w:firstLine="0"/>
        <w:rPr>
          <w:rFonts w:ascii="Courier New" w:hAnsi="Courier New"/>
          <w:sz w:val="20"/>
          <w:lang w:val="en-US"/>
        </w:rPr>
      </w:pPr>
      <w:r w:rsidRPr="00BD03D1">
        <w:rPr>
          <w:rFonts w:ascii="Courier New" w:hAnsi="Courier New"/>
          <w:sz w:val="20"/>
          <w:lang w:val="en-US"/>
        </w:rPr>
        <w:t xml:space="preserve">        const ::std::string whatStr = "Node with given key not found.";</w:t>
      </w:r>
    </w:p>
    <w:p w:rsidR="00BD03D1" w:rsidRPr="00BD03D1" w:rsidRDefault="00BD03D1" w:rsidP="00BD03D1">
      <w:pPr>
        <w:ind w:firstLine="0"/>
        <w:rPr>
          <w:rFonts w:ascii="Courier New" w:hAnsi="Courier New"/>
          <w:sz w:val="20"/>
          <w:lang w:val="en-US"/>
        </w:rPr>
      </w:pPr>
      <w:r w:rsidRPr="00BD03D1">
        <w:rPr>
          <w:rFonts w:ascii="Courier New" w:hAnsi="Courier New"/>
          <w:sz w:val="20"/>
          <w:lang w:val="en-US"/>
        </w:rPr>
        <w:t xml:space="preserve">    public:</w:t>
      </w:r>
    </w:p>
    <w:p w:rsidR="00BD03D1" w:rsidRPr="00BD03D1" w:rsidRDefault="00BD03D1" w:rsidP="00BD03D1">
      <w:pPr>
        <w:ind w:firstLine="0"/>
        <w:rPr>
          <w:rFonts w:ascii="Courier New" w:hAnsi="Courier New"/>
          <w:sz w:val="20"/>
          <w:lang w:val="en-US"/>
        </w:rPr>
      </w:pPr>
      <w:r w:rsidRPr="00BD03D1">
        <w:rPr>
          <w:rFonts w:ascii="Courier New" w:hAnsi="Courier New"/>
          <w:sz w:val="20"/>
          <w:lang w:val="en-US"/>
        </w:rPr>
        <w:t xml:space="preserve">        virtual const char* what() { return whatStr.c_str(); }</w:t>
      </w:r>
    </w:p>
    <w:p w:rsidR="00BD03D1" w:rsidRPr="00BD03D1" w:rsidRDefault="00BD03D1" w:rsidP="00BD03D1">
      <w:pPr>
        <w:ind w:firstLine="0"/>
        <w:rPr>
          <w:rFonts w:ascii="Courier New" w:hAnsi="Courier New"/>
          <w:sz w:val="20"/>
          <w:lang w:val="en-US"/>
        </w:rPr>
      </w:pPr>
      <w:r w:rsidRPr="00BD03D1">
        <w:rPr>
          <w:rFonts w:ascii="Courier New" w:hAnsi="Courier New"/>
          <w:sz w:val="20"/>
          <w:lang w:val="en-US"/>
        </w:rPr>
        <w:t xml:space="preserve">    };</w:t>
      </w:r>
    </w:p>
    <w:p w:rsidR="002925E6" w:rsidRDefault="00BD03D1" w:rsidP="00BD03D1">
      <w:pPr>
        <w:ind w:firstLine="0"/>
        <w:rPr>
          <w:highlight w:val="lightGray"/>
        </w:rPr>
      </w:pPr>
      <w:r w:rsidRPr="00BD03D1">
        <w:rPr>
          <w:rFonts w:ascii="Courier New" w:hAnsi="Courier New"/>
          <w:sz w:val="20"/>
          <w:lang w:val="en-US"/>
        </w:rPr>
        <w:t>}</w:t>
      </w:r>
      <w:r>
        <w:rPr>
          <w:rFonts w:ascii="Courier New" w:hAnsi="Courier New"/>
          <w:sz w:val="20"/>
          <w:lang w:val="en-US"/>
        </w:rPr>
        <w:t>;</w:t>
      </w:r>
    </w:p>
    <w:p w:rsidR="002925E6" w:rsidRDefault="00803C07" w:rsidP="00803C07">
      <w:pPr>
        <w:pStyle w:val="4"/>
      </w:pPr>
      <w:r w:rsidRPr="00803C07">
        <w:t>Пользовательские типы данных</w:t>
      </w:r>
    </w:p>
    <w:p w:rsidR="00803C07" w:rsidRPr="00803C07" w:rsidRDefault="00803C07" w:rsidP="00803C07">
      <w:r w:rsidRPr="00803C07">
        <w:rPr>
          <w:rStyle w:val="ae"/>
        </w:rPr>
        <w:t>TNode</w:t>
      </w:r>
      <w:r w:rsidRPr="00803C07">
        <w:t xml:space="preserve"> – </w:t>
      </w:r>
      <w:r>
        <w:t>класс узла (элемента) линейного односвязного списка.</w:t>
      </w:r>
    </w:p>
    <w:p w:rsidR="00803C07" w:rsidRPr="002925E6" w:rsidRDefault="00803C07" w:rsidP="002925E6">
      <w:pPr>
        <w:rPr>
          <w:highlight w:val="lightGray"/>
        </w:rPr>
      </w:pPr>
    </w:p>
    <w:p w:rsidR="00F66B82" w:rsidRDefault="00F66B82" w:rsidP="00F66B82">
      <w:pPr>
        <w:pStyle w:val="4"/>
      </w:pPr>
      <w:r>
        <w:t>Классы исключений</w:t>
      </w:r>
    </w:p>
    <w:p w:rsidR="00112F2F" w:rsidRDefault="00BD03D1" w:rsidP="00F70A96">
      <w:pPr>
        <w:pStyle w:val="a1"/>
        <w:numPr>
          <w:ilvl w:val="0"/>
          <w:numId w:val="0"/>
        </w:numPr>
        <w:ind w:left="709"/>
      </w:pPr>
      <w:r>
        <w:rPr>
          <w:rStyle w:val="ae"/>
          <w:lang w:val="en-US"/>
        </w:rPr>
        <w:t>NodeNotFound</w:t>
      </w:r>
      <w:r w:rsidR="00C077D6" w:rsidRPr="00C077D6">
        <w:t xml:space="preserve"> – </w:t>
      </w:r>
      <w:r>
        <w:t>узел с заданным ключом не найден</w:t>
      </w:r>
      <w:r w:rsidR="00C077D6">
        <w:t xml:space="preserve"> (</w:t>
      </w:r>
      <w:r w:rsidR="00C077D6" w:rsidRPr="00447C87">
        <w:t>при</w:t>
      </w:r>
      <w:r w:rsidR="00C077D6">
        <w:t xml:space="preserve"> попытке </w:t>
      </w:r>
      <w:r>
        <w:t>найти, вставить, удалить</w:t>
      </w:r>
      <w:r w:rsidR="00C077D6">
        <w:t xml:space="preserve"> элемент).</w:t>
      </w:r>
    </w:p>
    <w:p w:rsidR="00BD03D1" w:rsidRDefault="00BD03D1" w:rsidP="00BD03D1">
      <w:pPr>
        <w:pStyle w:val="a1"/>
        <w:numPr>
          <w:ilvl w:val="0"/>
          <w:numId w:val="0"/>
        </w:numPr>
        <w:ind w:left="709"/>
      </w:pPr>
    </w:p>
    <w:p w:rsidR="00A44C52" w:rsidRDefault="00112F2F" w:rsidP="00112F2F">
      <w:pPr>
        <w:pStyle w:val="4"/>
      </w:pPr>
      <w:r w:rsidRPr="00112F2F">
        <w:t>Поля</w:t>
      </w:r>
      <w:r>
        <w:t xml:space="preserve"> класса</w:t>
      </w:r>
    </w:p>
    <w:p w:rsidR="00112F2F" w:rsidRPr="00112F2F" w:rsidRDefault="00BD03D1" w:rsidP="00112F2F">
      <w:pPr>
        <w:pStyle w:val="ac"/>
      </w:pPr>
      <w:r>
        <w:rPr>
          <w:highlight w:val="lightGray"/>
          <w:lang w:val="en-US"/>
        </w:rPr>
        <w:t>TNode*</w:t>
      </w:r>
      <w:r w:rsidR="00112F2F" w:rsidRPr="00112F2F">
        <w:rPr>
          <w:highlight w:val="lightGray"/>
        </w:rPr>
        <w:t xml:space="preserve"> </w:t>
      </w:r>
      <w:r>
        <w:rPr>
          <w:highlight w:val="lightGray"/>
          <w:lang w:val="en-US"/>
        </w:rPr>
        <w:t>pFirst</w:t>
      </w:r>
      <w:r w:rsidR="00112F2F" w:rsidRPr="00112F2F">
        <w:rPr>
          <w:highlight w:val="lightGray"/>
        </w:rPr>
        <w:t>;</w:t>
      </w:r>
    </w:p>
    <w:p w:rsidR="00112F2F" w:rsidRDefault="00112F2F" w:rsidP="00112F2F">
      <w:r w:rsidRPr="00112F2F">
        <w:rPr>
          <w:b/>
        </w:rPr>
        <w:t>Назначение:</w:t>
      </w:r>
      <w:r>
        <w:t xml:space="preserve"> хранит </w:t>
      </w:r>
      <w:r w:rsidR="00BD03D1">
        <w:t>указатель на первый узел линейного односвязного списка</w:t>
      </w:r>
      <w:r>
        <w:t>.</w:t>
      </w:r>
    </w:p>
    <w:p w:rsidR="0051406A" w:rsidRDefault="0051406A" w:rsidP="006E2AE2">
      <w:pPr>
        <w:ind w:firstLine="0"/>
      </w:pPr>
    </w:p>
    <w:p w:rsidR="00112F2F" w:rsidRPr="00112F2F" w:rsidRDefault="00112F2F" w:rsidP="00112F2F">
      <w:pPr>
        <w:pStyle w:val="4"/>
      </w:pPr>
      <w:r>
        <w:t>Методы класса</w:t>
      </w:r>
    </w:p>
    <w:p w:rsidR="00A44C52" w:rsidRPr="00A44C52" w:rsidRDefault="0051406A" w:rsidP="002336F2">
      <w:pPr>
        <w:rPr>
          <w:rFonts w:ascii="Courier New" w:hAnsi="Courier New"/>
          <w:lang w:val="en-US"/>
        </w:rPr>
      </w:pPr>
      <w:r>
        <w:rPr>
          <w:rFonts w:ascii="Courier New" w:hAnsi="Courier New"/>
          <w:highlight w:val="lightGray"/>
          <w:lang w:val="en-US"/>
        </w:rPr>
        <w:t>TList</w:t>
      </w:r>
      <w:r w:rsidR="00A44C52" w:rsidRPr="00A44C52">
        <w:rPr>
          <w:rFonts w:ascii="Courier New" w:hAnsi="Courier New"/>
          <w:highlight w:val="lightGray"/>
          <w:lang w:val="en-US"/>
        </w:rPr>
        <w:t>();</w:t>
      </w:r>
    </w:p>
    <w:p w:rsidR="002336F2" w:rsidRPr="00B24FF0" w:rsidRDefault="002336F2" w:rsidP="002336F2">
      <w:r w:rsidRPr="00B24FF0">
        <w:rPr>
          <w:b/>
        </w:rPr>
        <w:t>Назначение:</w:t>
      </w:r>
      <w:r w:rsidRPr="00B24FF0">
        <w:t xml:space="preserve"> </w:t>
      </w:r>
      <w:r w:rsidR="00A44C52">
        <w:t xml:space="preserve">конструктор </w:t>
      </w:r>
      <w:r w:rsidR="0051406A">
        <w:t>по умолчанию.</w:t>
      </w:r>
    </w:p>
    <w:p w:rsidR="002336F2" w:rsidRDefault="002336F2" w:rsidP="002336F2">
      <w:r w:rsidRPr="00B24FF0">
        <w:rPr>
          <w:b/>
        </w:rPr>
        <w:t>Входные параметры:</w:t>
      </w:r>
      <w:r>
        <w:t xml:space="preserve"> </w:t>
      </w:r>
      <w:r w:rsidR="0051406A">
        <w:t>отсутствуют</w:t>
      </w:r>
      <w:r>
        <w:t>.</w:t>
      </w:r>
    </w:p>
    <w:p w:rsidR="002336F2" w:rsidRDefault="002336F2" w:rsidP="002336F2">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A44C52" w:rsidRPr="00A44C52" w:rsidRDefault="0051406A" w:rsidP="00A44C52">
      <w:pPr>
        <w:rPr>
          <w:rFonts w:ascii="Courier New" w:hAnsi="Courier New"/>
        </w:rPr>
      </w:pPr>
      <w:r>
        <w:rPr>
          <w:rFonts w:ascii="Courier New" w:hAnsi="Courier New"/>
          <w:highlight w:val="lightGray"/>
          <w:lang w:val="en-US"/>
        </w:rPr>
        <w:t>TList</w:t>
      </w:r>
      <w:r w:rsidR="00A44C52" w:rsidRPr="00A44C52">
        <w:rPr>
          <w:rFonts w:ascii="Courier New" w:hAnsi="Courier New"/>
          <w:highlight w:val="lightGray"/>
        </w:rPr>
        <w:t>(</w:t>
      </w:r>
      <w:r w:rsidR="00A44C52" w:rsidRPr="00A44C52">
        <w:rPr>
          <w:rFonts w:ascii="Courier New" w:hAnsi="Courier New"/>
          <w:highlight w:val="lightGray"/>
          <w:lang w:val="en-US"/>
        </w:rPr>
        <w:t>const</w:t>
      </w:r>
      <w:r w:rsidR="00A44C52" w:rsidRPr="00A44C52">
        <w:rPr>
          <w:rFonts w:ascii="Courier New" w:hAnsi="Courier New"/>
          <w:highlight w:val="lightGray"/>
        </w:rPr>
        <w:t xml:space="preserve"> </w:t>
      </w:r>
      <w:r>
        <w:rPr>
          <w:rFonts w:ascii="Courier New" w:hAnsi="Courier New"/>
          <w:highlight w:val="lightGray"/>
          <w:lang w:val="en-US"/>
        </w:rPr>
        <w:t>TList</w:t>
      </w:r>
      <w:r w:rsidR="00A44C52" w:rsidRPr="00A44C52">
        <w:rPr>
          <w:rFonts w:ascii="Courier New" w:hAnsi="Courier New"/>
          <w:highlight w:val="lightGray"/>
        </w:rPr>
        <w:t xml:space="preserve">&amp; </w:t>
      </w:r>
      <w:r w:rsidR="00A44C52" w:rsidRPr="00A44C52">
        <w:rPr>
          <w:rFonts w:ascii="Courier New" w:hAnsi="Courier New"/>
          <w:highlight w:val="lightGray"/>
          <w:lang w:val="en-US"/>
        </w:rPr>
        <w:t>other</w:t>
      </w:r>
      <w:r w:rsidR="00A44C52" w:rsidRPr="00A44C52">
        <w:rPr>
          <w:rFonts w:ascii="Courier New" w:hAnsi="Courier New"/>
          <w:highlight w:val="lightGray"/>
        </w:rPr>
        <w:t>);</w:t>
      </w:r>
    </w:p>
    <w:p w:rsidR="00A44C52" w:rsidRPr="00B24FF0" w:rsidRDefault="00A44C52" w:rsidP="00A44C52">
      <w:r w:rsidRPr="00B24FF0">
        <w:rPr>
          <w:b/>
        </w:rPr>
        <w:t>Назначение:</w:t>
      </w:r>
      <w:r w:rsidRPr="00B24FF0">
        <w:t xml:space="preserve"> </w:t>
      </w:r>
      <w:r>
        <w:t>конструктор копирования.</w:t>
      </w:r>
    </w:p>
    <w:p w:rsidR="00A44C52" w:rsidRDefault="00A44C52" w:rsidP="00A44C52">
      <w:r w:rsidRPr="00B24FF0">
        <w:rPr>
          <w:b/>
        </w:rPr>
        <w:t>Входные параметры:</w:t>
      </w:r>
      <w:r>
        <w:t xml:space="preserve"> </w:t>
      </w:r>
      <w:r>
        <w:rPr>
          <w:lang w:val="en-US"/>
        </w:rPr>
        <w:t>other</w:t>
      </w:r>
      <w:r w:rsidRPr="00A44C52">
        <w:t xml:space="preserve"> – </w:t>
      </w:r>
      <w:r>
        <w:t xml:space="preserve">копируемый </w:t>
      </w:r>
      <w:r w:rsidR="0051406A">
        <w:t>список</w:t>
      </w:r>
      <w:r>
        <w:t>.</w:t>
      </w:r>
    </w:p>
    <w:p w:rsidR="00A44C52" w:rsidRDefault="00A44C52" w:rsidP="00A44C52">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51406A" w:rsidRPr="00A44C52" w:rsidRDefault="0051406A" w:rsidP="0051406A">
      <w:pPr>
        <w:rPr>
          <w:rFonts w:ascii="Courier New" w:hAnsi="Courier New"/>
        </w:rPr>
      </w:pPr>
      <w:r>
        <w:rPr>
          <w:rFonts w:ascii="Courier New" w:hAnsi="Courier New"/>
          <w:highlight w:val="lightGray"/>
          <w:lang w:val="en-US"/>
        </w:rPr>
        <w:lastRenderedPageBreak/>
        <w:t>TList</w:t>
      </w:r>
      <w:r w:rsidRPr="00A44C52">
        <w:rPr>
          <w:rFonts w:ascii="Courier New" w:hAnsi="Courier New"/>
          <w:highlight w:val="lightGray"/>
        </w:rPr>
        <w:t>(</w:t>
      </w:r>
      <w:r w:rsidRPr="00A44C52">
        <w:rPr>
          <w:rFonts w:ascii="Courier New" w:hAnsi="Courier New"/>
          <w:highlight w:val="lightGray"/>
          <w:lang w:val="en-US"/>
        </w:rPr>
        <w:t>const</w:t>
      </w:r>
      <w:r w:rsidRPr="00A44C52">
        <w:rPr>
          <w:rFonts w:ascii="Courier New" w:hAnsi="Courier New"/>
          <w:highlight w:val="lightGray"/>
        </w:rPr>
        <w:t xml:space="preserve"> </w:t>
      </w:r>
      <w:r>
        <w:rPr>
          <w:rFonts w:ascii="Courier New" w:hAnsi="Courier New"/>
          <w:highlight w:val="lightGray"/>
          <w:lang w:val="en-US"/>
        </w:rPr>
        <w:t>TNode</w:t>
      </w:r>
      <w:r>
        <w:rPr>
          <w:rFonts w:ascii="Courier New" w:hAnsi="Courier New"/>
          <w:highlight w:val="lightGray"/>
        </w:rPr>
        <w:t>*</w:t>
      </w:r>
      <w:r w:rsidRPr="00A44C52">
        <w:rPr>
          <w:rFonts w:ascii="Courier New" w:hAnsi="Courier New"/>
          <w:highlight w:val="lightGray"/>
        </w:rPr>
        <w:t xml:space="preserve"> </w:t>
      </w:r>
      <w:r>
        <w:rPr>
          <w:rFonts w:ascii="Courier New" w:hAnsi="Courier New"/>
          <w:highlight w:val="lightGray"/>
          <w:lang w:val="en-US"/>
        </w:rPr>
        <w:t>firstNode</w:t>
      </w:r>
      <w:r w:rsidRPr="00A44C52">
        <w:rPr>
          <w:rFonts w:ascii="Courier New" w:hAnsi="Courier New"/>
          <w:highlight w:val="lightGray"/>
        </w:rPr>
        <w:t>);</w:t>
      </w:r>
    </w:p>
    <w:p w:rsidR="0051406A" w:rsidRPr="00B24FF0" w:rsidRDefault="0051406A" w:rsidP="0051406A">
      <w:r w:rsidRPr="00B24FF0">
        <w:rPr>
          <w:b/>
        </w:rPr>
        <w:t>Назначение:</w:t>
      </w:r>
      <w:r w:rsidRPr="00B24FF0">
        <w:t xml:space="preserve"> </w:t>
      </w:r>
      <w:r>
        <w:t>конструктор преобразования цепи связанных узлов в односвязный список.</w:t>
      </w:r>
    </w:p>
    <w:p w:rsidR="0051406A" w:rsidRDefault="0051406A" w:rsidP="0051406A">
      <w:r w:rsidRPr="00B24FF0">
        <w:rPr>
          <w:b/>
        </w:rPr>
        <w:t>Входные параметры:</w:t>
      </w:r>
      <w:r>
        <w:t xml:space="preserve"> </w:t>
      </w:r>
      <w:r>
        <w:rPr>
          <w:lang w:val="en-US"/>
        </w:rPr>
        <w:t>firstNode</w:t>
      </w:r>
      <w:r w:rsidRPr="00A44C52">
        <w:t xml:space="preserve"> – </w:t>
      </w:r>
      <w:r>
        <w:t>указатель на первый узел.</w:t>
      </w:r>
    </w:p>
    <w:p w:rsidR="0051406A" w:rsidRDefault="0051406A" w:rsidP="0051406A">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A44C52" w:rsidRPr="00447C87" w:rsidRDefault="00A44C52" w:rsidP="00A44C52">
      <w:pPr>
        <w:rPr>
          <w:rFonts w:ascii="Courier New" w:hAnsi="Courier New"/>
        </w:rPr>
      </w:pPr>
      <w:r w:rsidRPr="00447C87">
        <w:rPr>
          <w:rFonts w:ascii="Courier New" w:hAnsi="Courier New"/>
          <w:highlight w:val="lightGray"/>
        </w:rPr>
        <w:t>~</w:t>
      </w:r>
      <w:r w:rsidR="0051406A" w:rsidRPr="006723F9">
        <w:rPr>
          <w:rFonts w:ascii="Courier New" w:hAnsi="Courier New"/>
          <w:highlight w:val="lightGray"/>
        </w:rPr>
        <w:t xml:space="preserve"> </w:t>
      </w:r>
      <w:r w:rsidR="0051406A">
        <w:rPr>
          <w:rFonts w:ascii="Courier New" w:hAnsi="Courier New"/>
          <w:highlight w:val="lightGray"/>
          <w:lang w:val="en-US"/>
        </w:rPr>
        <w:t>TList</w:t>
      </w:r>
      <w:r w:rsidRPr="00447C87">
        <w:rPr>
          <w:rFonts w:ascii="Courier New" w:hAnsi="Courier New"/>
          <w:highlight w:val="lightGray"/>
        </w:rPr>
        <w:t>(</w:t>
      </w:r>
      <w:r>
        <w:rPr>
          <w:rFonts w:ascii="Courier New" w:hAnsi="Courier New"/>
          <w:highlight w:val="lightGray"/>
        </w:rPr>
        <w:t>)</w:t>
      </w:r>
      <w:r w:rsidRPr="00447C87">
        <w:rPr>
          <w:rFonts w:ascii="Courier New" w:hAnsi="Courier New"/>
          <w:highlight w:val="lightGray"/>
        </w:rPr>
        <w:t>;</w:t>
      </w:r>
    </w:p>
    <w:p w:rsidR="00A44C52" w:rsidRPr="00B24FF0" w:rsidRDefault="00A44C52" w:rsidP="00A44C52">
      <w:r w:rsidRPr="00B24FF0">
        <w:rPr>
          <w:b/>
        </w:rPr>
        <w:t>Назначение:</w:t>
      </w:r>
      <w:r w:rsidRPr="00B24FF0">
        <w:t xml:space="preserve"> </w:t>
      </w:r>
      <w:r>
        <w:t>деструктор.</w:t>
      </w:r>
    </w:p>
    <w:p w:rsidR="00A44C52" w:rsidRDefault="00A44C52" w:rsidP="00A44C52">
      <w:r w:rsidRPr="00B24FF0">
        <w:rPr>
          <w:b/>
        </w:rPr>
        <w:t>Входные параметры:</w:t>
      </w:r>
      <w:r>
        <w:t xml:space="preserve"> отсутствуют.</w:t>
      </w:r>
    </w:p>
    <w:p w:rsidR="00A44C52" w:rsidRDefault="00A44C52" w:rsidP="00A44C52">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A44C52" w:rsidRPr="00E95582" w:rsidRDefault="00211ECB" w:rsidP="00A44C52">
      <w:pPr>
        <w:rPr>
          <w:rFonts w:ascii="Courier New" w:hAnsi="Courier New"/>
          <w:lang w:val="en-US"/>
        </w:rPr>
      </w:pPr>
      <w:r>
        <w:rPr>
          <w:rFonts w:ascii="Courier New" w:hAnsi="Courier New"/>
          <w:highlight w:val="lightGray"/>
          <w:lang w:val="en-US"/>
        </w:rPr>
        <w:t>typename</w:t>
      </w:r>
      <w:r w:rsidR="00E95582">
        <w:rPr>
          <w:rFonts w:ascii="Courier New" w:hAnsi="Courier New"/>
          <w:highlight w:val="lightGray"/>
          <w:lang w:val="en-US"/>
        </w:rPr>
        <w:t xml:space="preserve"> TNode*</w:t>
      </w:r>
      <w:r w:rsidR="00A44C52" w:rsidRPr="00E95582">
        <w:rPr>
          <w:rFonts w:ascii="Courier New" w:hAnsi="Courier New"/>
          <w:highlight w:val="lightGray"/>
          <w:lang w:val="en-US"/>
        </w:rPr>
        <w:t xml:space="preserve"> </w:t>
      </w:r>
      <w:r w:rsidR="00E95582">
        <w:rPr>
          <w:rFonts w:ascii="Courier New" w:hAnsi="Courier New"/>
          <w:highlight w:val="lightGray"/>
          <w:lang w:val="en-US"/>
        </w:rPr>
        <w:t>find(TKey needle</w:t>
      </w:r>
      <w:r w:rsidR="00A44C52" w:rsidRPr="00E95582">
        <w:rPr>
          <w:rFonts w:ascii="Courier New" w:hAnsi="Courier New"/>
          <w:highlight w:val="lightGray"/>
          <w:lang w:val="en-US"/>
        </w:rPr>
        <w:t>);</w:t>
      </w:r>
    </w:p>
    <w:p w:rsidR="00A44C52" w:rsidRPr="00B24FF0" w:rsidRDefault="00A44C52" w:rsidP="00A44C52">
      <w:r w:rsidRPr="00B24FF0">
        <w:rPr>
          <w:b/>
        </w:rPr>
        <w:t>Назначение:</w:t>
      </w:r>
      <w:r w:rsidRPr="00B24FF0">
        <w:t xml:space="preserve"> </w:t>
      </w:r>
      <w:r w:rsidR="00211ECB">
        <w:t>поиск элемента в списке по ключу</w:t>
      </w:r>
      <w:r>
        <w:t>.</w:t>
      </w:r>
    </w:p>
    <w:p w:rsidR="00A44C52" w:rsidRDefault="00A44C52" w:rsidP="00A44C52">
      <w:r w:rsidRPr="00B24FF0">
        <w:rPr>
          <w:b/>
        </w:rPr>
        <w:t>Входные параметры:</w:t>
      </w:r>
      <w:r>
        <w:t xml:space="preserve"> </w:t>
      </w:r>
      <w:r w:rsidR="00211ECB">
        <w:rPr>
          <w:lang w:val="en-US"/>
        </w:rPr>
        <w:t>needle</w:t>
      </w:r>
      <w:r w:rsidR="008A0D59" w:rsidRPr="008A0D59">
        <w:t xml:space="preserve"> – </w:t>
      </w:r>
      <w:r w:rsidR="00211ECB">
        <w:t>ключ искомого</w:t>
      </w:r>
      <w:r w:rsidR="008A0D59">
        <w:t xml:space="preserve"> элемента</w:t>
      </w:r>
      <w:r>
        <w:t>.</w:t>
      </w:r>
    </w:p>
    <w:p w:rsidR="00A44C52" w:rsidRDefault="00A44C52" w:rsidP="00A44C52">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211ECB" w:rsidRPr="00211ECB" w:rsidRDefault="00211ECB" w:rsidP="00211ECB">
      <w:pPr>
        <w:rPr>
          <w:rFonts w:ascii="Courier New" w:hAnsi="Courier New"/>
        </w:rPr>
      </w:pPr>
      <w:r>
        <w:rPr>
          <w:rFonts w:ascii="Courier New" w:hAnsi="Courier New"/>
          <w:highlight w:val="lightGray"/>
          <w:lang w:val="en-US"/>
        </w:rPr>
        <w:t>typename</w:t>
      </w:r>
      <w:r w:rsidRPr="00211ECB">
        <w:rPr>
          <w:rFonts w:ascii="Courier New" w:hAnsi="Courier New"/>
          <w:highlight w:val="lightGray"/>
        </w:rPr>
        <w:t xml:space="preserve"> </w:t>
      </w:r>
      <w:r>
        <w:rPr>
          <w:rFonts w:ascii="Courier New" w:hAnsi="Courier New"/>
          <w:highlight w:val="lightGray"/>
          <w:lang w:val="en-US"/>
        </w:rPr>
        <w:t>TNode</w:t>
      </w:r>
      <w:r w:rsidRPr="00211ECB">
        <w:rPr>
          <w:rFonts w:ascii="Courier New" w:hAnsi="Courier New"/>
          <w:highlight w:val="lightGray"/>
        </w:rPr>
        <w:t xml:space="preserve">* </w:t>
      </w:r>
      <w:r>
        <w:rPr>
          <w:rFonts w:ascii="Courier New" w:hAnsi="Courier New"/>
          <w:highlight w:val="lightGray"/>
          <w:lang w:val="en-US"/>
        </w:rPr>
        <w:t>getFirst</w:t>
      </w:r>
      <w:r w:rsidRPr="00211ECB">
        <w:rPr>
          <w:rFonts w:ascii="Courier New" w:hAnsi="Courier New"/>
          <w:highlight w:val="lightGray"/>
        </w:rPr>
        <w:t>();</w:t>
      </w:r>
    </w:p>
    <w:p w:rsidR="00211ECB" w:rsidRPr="00B24FF0" w:rsidRDefault="00211ECB" w:rsidP="00211ECB">
      <w:r w:rsidRPr="00B24FF0">
        <w:rPr>
          <w:b/>
        </w:rPr>
        <w:t>Назначение:</w:t>
      </w:r>
      <w:r w:rsidRPr="00B24FF0">
        <w:t xml:space="preserve"> </w:t>
      </w:r>
      <w:r>
        <w:t>получение первого элемента списка.</w:t>
      </w:r>
    </w:p>
    <w:p w:rsidR="00211ECB" w:rsidRDefault="00211ECB" w:rsidP="00211ECB">
      <w:r w:rsidRPr="00B24FF0">
        <w:rPr>
          <w:b/>
        </w:rPr>
        <w:t>Входные параметры:</w:t>
      </w:r>
      <w:r>
        <w:t xml:space="preserve"> отсутствуют.</w:t>
      </w:r>
    </w:p>
    <w:p w:rsidR="00211ECB" w:rsidRDefault="00211ECB" w:rsidP="00211ECB">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211ECB" w:rsidRPr="00E95582" w:rsidRDefault="00211ECB" w:rsidP="00211ECB">
      <w:pPr>
        <w:rPr>
          <w:rFonts w:ascii="Courier New" w:hAnsi="Courier New"/>
          <w:lang w:val="en-US"/>
        </w:rPr>
      </w:pPr>
      <w:r>
        <w:rPr>
          <w:rFonts w:ascii="Courier New" w:hAnsi="Courier New"/>
          <w:highlight w:val="lightGray"/>
          <w:lang w:val="en-US"/>
        </w:rPr>
        <w:t>void insertToStart(TKey key, TData data</w:t>
      </w:r>
      <w:r w:rsidRPr="00E95582">
        <w:rPr>
          <w:rFonts w:ascii="Courier New" w:hAnsi="Courier New"/>
          <w:highlight w:val="lightGray"/>
          <w:lang w:val="en-US"/>
        </w:rPr>
        <w:t>);</w:t>
      </w:r>
    </w:p>
    <w:p w:rsidR="00211ECB" w:rsidRPr="00B24FF0" w:rsidRDefault="00211ECB" w:rsidP="00211ECB">
      <w:r w:rsidRPr="00B24FF0">
        <w:rPr>
          <w:b/>
        </w:rPr>
        <w:t>Назначение:</w:t>
      </w:r>
      <w:r w:rsidRPr="00B24FF0">
        <w:t xml:space="preserve"> </w:t>
      </w:r>
      <w:r>
        <w:t>вставка элемента в начало списка.</w:t>
      </w:r>
    </w:p>
    <w:p w:rsidR="00211ECB" w:rsidRDefault="00211ECB" w:rsidP="00211ECB">
      <w:r w:rsidRPr="00B24FF0">
        <w:rPr>
          <w:b/>
        </w:rPr>
        <w:t>Входные параметры:</w:t>
      </w:r>
      <w:r>
        <w:t xml:space="preserve"> </w:t>
      </w:r>
      <w:r>
        <w:rPr>
          <w:lang w:val="en-US"/>
        </w:rPr>
        <w:t>key</w:t>
      </w:r>
      <w:r w:rsidRPr="008A0D59">
        <w:t xml:space="preserve"> – </w:t>
      </w:r>
      <w:r>
        <w:t xml:space="preserve">ключ вставляемого элемента, </w:t>
      </w:r>
      <w:r>
        <w:rPr>
          <w:lang w:val="en-US"/>
        </w:rPr>
        <w:t>data</w:t>
      </w:r>
      <w:r w:rsidRPr="00211ECB">
        <w:t xml:space="preserve"> – </w:t>
      </w:r>
      <w:r>
        <w:t>данные вставляемого элемента.</w:t>
      </w:r>
    </w:p>
    <w:p w:rsidR="00211ECB" w:rsidRDefault="00211ECB" w:rsidP="00211ECB">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D92E55" w:rsidRPr="00E95582" w:rsidRDefault="00D92E55" w:rsidP="00D92E55">
      <w:pPr>
        <w:rPr>
          <w:rFonts w:ascii="Courier New" w:hAnsi="Courier New"/>
          <w:lang w:val="en-US"/>
        </w:rPr>
      </w:pPr>
      <w:r>
        <w:rPr>
          <w:rFonts w:ascii="Courier New" w:hAnsi="Courier New"/>
          <w:highlight w:val="lightGray"/>
          <w:lang w:val="en-US"/>
        </w:rPr>
        <w:t>void insertToEnd(TKey key, TData data</w:t>
      </w:r>
      <w:r w:rsidRPr="00E95582">
        <w:rPr>
          <w:rFonts w:ascii="Courier New" w:hAnsi="Courier New"/>
          <w:highlight w:val="lightGray"/>
          <w:lang w:val="en-US"/>
        </w:rPr>
        <w:t>);</w:t>
      </w:r>
    </w:p>
    <w:p w:rsidR="00D92E55" w:rsidRPr="00B24FF0" w:rsidRDefault="00D92E55" w:rsidP="00D92E55">
      <w:r w:rsidRPr="00B24FF0">
        <w:rPr>
          <w:b/>
        </w:rPr>
        <w:t>Назначение:</w:t>
      </w:r>
      <w:r w:rsidRPr="00B24FF0">
        <w:t xml:space="preserve"> </w:t>
      </w:r>
      <w:r>
        <w:t>вставка элемента в конец списка.</w:t>
      </w:r>
    </w:p>
    <w:p w:rsidR="00D92E55" w:rsidRDefault="00D92E55" w:rsidP="00D92E55">
      <w:r w:rsidRPr="00B24FF0">
        <w:rPr>
          <w:b/>
        </w:rPr>
        <w:t>Входные параметры:</w:t>
      </w:r>
      <w:r>
        <w:t xml:space="preserve"> </w:t>
      </w:r>
      <w:r>
        <w:rPr>
          <w:lang w:val="en-US"/>
        </w:rPr>
        <w:t>key</w:t>
      </w:r>
      <w:r w:rsidRPr="008A0D59">
        <w:t xml:space="preserve"> – </w:t>
      </w:r>
      <w:r>
        <w:t xml:space="preserve">ключ вставляемого элемента, </w:t>
      </w:r>
      <w:r>
        <w:rPr>
          <w:lang w:val="en-US"/>
        </w:rPr>
        <w:t>data</w:t>
      </w:r>
      <w:r w:rsidRPr="00211ECB">
        <w:t xml:space="preserve"> – </w:t>
      </w:r>
      <w:r>
        <w:t>данные вставляемого элемента.</w:t>
      </w:r>
    </w:p>
    <w:p w:rsidR="006E2AE2" w:rsidRDefault="00D92E55" w:rsidP="00442D64">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D92E55" w:rsidRPr="00E95582" w:rsidRDefault="00D92E55" w:rsidP="00D92E55">
      <w:pPr>
        <w:rPr>
          <w:rFonts w:ascii="Courier New" w:hAnsi="Courier New"/>
          <w:lang w:val="en-US"/>
        </w:rPr>
      </w:pPr>
      <w:r>
        <w:rPr>
          <w:rFonts w:ascii="Courier New" w:hAnsi="Courier New"/>
          <w:highlight w:val="lightGray"/>
          <w:lang w:val="en-US"/>
        </w:rPr>
        <w:t>void insertBefore(TKey needle, TKey key, TData data</w:t>
      </w:r>
      <w:r w:rsidRPr="00E95582">
        <w:rPr>
          <w:rFonts w:ascii="Courier New" w:hAnsi="Courier New"/>
          <w:highlight w:val="lightGray"/>
          <w:lang w:val="en-US"/>
        </w:rPr>
        <w:t>);</w:t>
      </w:r>
    </w:p>
    <w:p w:rsidR="00D92E55" w:rsidRPr="00B24FF0" w:rsidRDefault="00D92E55" w:rsidP="00D92E55">
      <w:r w:rsidRPr="00B24FF0">
        <w:rPr>
          <w:b/>
        </w:rPr>
        <w:t>Назначение:</w:t>
      </w:r>
      <w:r w:rsidRPr="00B24FF0">
        <w:t xml:space="preserve"> </w:t>
      </w:r>
      <w:r>
        <w:t>вставка элемента перед заданным элементом.</w:t>
      </w:r>
    </w:p>
    <w:p w:rsidR="00D92E55" w:rsidRDefault="00D92E55" w:rsidP="00D92E55">
      <w:r w:rsidRPr="00B24FF0">
        <w:rPr>
          <w:b/>
        </w:rPr>
        <w:t>Входные параметры:</w:t>
      </w:r>
      <w:r>
        <w:t xml:space="preserve"> </w:t>
      </w:r>
      <w:r>
        <w:rPr>
          <w:lang w:val="en-US"/>
        </w:rPr>
        <w:t>needle</w:t>
      </w:r>
      <w:r w:rsidRPr="00D92E55">
        <w:t xml:space="preserve"> </w:t>
      </w:r>
      <w:r>
        <w:t>–</w:t>
      </w:r>
      <w:r w:rsidRPr="00D92E55">
        <w:t xml:space="preserve"> </w:t>
      </w:r>
      <w:r>
        <w:t xml:space="preserve">ключ элемента, перед которым нужно вставить новый элемент, </w:t>
      </w:r>
      <w:r>
        <w:rPr>
          <w:lang w:val="en-US"/>
        </w:rPr>
        <w:t>key</w:t>
      </w:r>
      <w:r w:rsidRPr="008A0D59">
        <w:t xml:space="preserve"> – </w:t>
      </w:r>
      <w:r>
        <w:t xml:space="preserve">ключ вставляемого элемента, </w:t>
      </w:r>
      <w:r>
        <w:rPr>
          <w:lang w:val="en-US"/>
        </w:rPr>
        <w:t>data</w:t>
      </w:r>
      <w:r w:rsidRPr="00211ECB">
        <w:t xml:space="preserve"> – </w:t>
      </w:r>
      <w:r>
        <w:t>данные вставляемого элемента.</w:t>
      </w:r>
    </w:p>
    <w:p w:rsidR="00D92E55" w:rsidRDefault="00D92E55" w:rsidP="00D92E55">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E16C55" w:rsidRDefault="00E16C55" w:rsidP="00D92E55"/>
    <w:p w:rsidR="00E16C55" w:rsidRDefault="00E16C55" w:rsidP="00D92E55"/>
    <w:p w:rsidR="00D92E55" w:rsidRPr="00E95582" w:rsidRDefault="00D92E55" w:rsidP="00D92E55">
      <w:pPr>
        <w:rPr>
          <w:rFonts w:ascii="Courier New" w:hAnsi="Courier New"/>
          <w:lang w:val="en-US"/>
        </w:rPr>
      </w:pPr>
      <w:r>
        <w:rPr>
          <w:rFonts w:ascii="Courier New" w:hAnsi="Courier New"/>
          <w:highlight w:val="lightGray"/>
          <w:lang w:val="en-US"/>
        </w:rPr>
        <w:lastRenderedPageBreak/>
        <w:t>void insertBefore(iterator i, TKey key, TData data</w:t>
      </w:r>
      <w:r w:rsidRPr="00E95582">
        <w:rPr>
          <w:rFonts w:ascii="Courier New" w:hAnsi="Courier New"/>
          <w:highlight w:val="lightGray"/>
          <w:lang w:val="en-US"/>
        </w:rPr>
        <w:t>);</w:t>
      </w:r>
    </w:p>
    <w:p w:rsidR="00D92E55" w:rsidRPr="00B24FF0" w:rsidRDefault="00D92E55" w:rsidP="00D92E55">
      <w:r w:rsidRPr="00B24FF0">
        <w:rPr>
          <w:b/>
        </w:rPr>
        <w:t>Назначение:</w:t>
      </w:r>
      <w:r w:rsidRPr="00B24FF0">
        <w:t xml:space="preserve"> </w:t>
      </w:r>
      <w:r>
        <w:t>вставка элемента перед заданным элементом.</w:t>
      </w:r>
    </w:p>
    <w:p w:rsidR="00D92E55" w:rsidRDefault="00D92E55" w:rsidP="00D92E55">
      <w:r w:rsidRPr="00B24FF0">
        <w:rPr>
          <w:b/>
        </w:rPr>
        <w:t>Входные параметры:</w:t>
      </w:r>
      <w:r>
        <w:t xml:space="preserve"> </w:t>
      </w:r>
      <w:r>
        <w:rPr>
          <w:lang w:val="en-US"/>
        </w:rPr>
        <w:t>i</w:t>
      </w:r>
      <w:r w:rsidRPr="00D92E55">
        <w:t xml:space="preserve"> </w:t>
      </w:r>
      <w:r>
        <w:t>–</w:t>
      </w:r>
      <w:r w:rsidRPr="00D92E55">
        <w:t xml:space="preserve"> </w:t>
      </w:r>
      <w:r>
        <w:t xml:space="preserve">итератор, установленный на элемент, перед которым нужно вставить новый элемент, </w:t>
      </w:r>
      <w:r>
        <w:rPr>
          <w:lang w:val="en-US"/>
        </w:rPr>
        <w:t>key</w:t>
      </w:r>
      <w:r w:rsidRPr="008A0D59">
        <w:t xml:space="preserve"> – </w:t>
      </w:r>
      <w:r>
        <w:t xml:space="preserve">ключ вставляемого элемента, </w:t>
      </w:r>
      <w:r>
        <w:rPr>
          <w:lang w:val="en-US"/>
        </w:rPr>
        <w:t>data</w:t>
      </w:r>
      <w:r w:rsidRPr="00211ECB">
        <w:t xml:space="preserve"> – </w:t>
      </w:r>
      <w:r>
        <w:t>данные вставляемого элемента.</w:t>
      </w:r>
    </w:p>
    <w:p w:rsidR="00D92E55" w:rsidRDefault="00D92E55" w:rsidP="00D92E55">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D92E55" w:rsidRPr="00E95582" w:rsidRDefault="00D92E55" w:rsidP="00D92E55">
      <w:pPr>
        <w:rPr>
          <w:rFonts w:ascii="Courier New" w:hAnsi="Courier New"/>
          <w:lang w:val="en-US"/>
        </w:rPr>
      </w:pPr>
      <w:r>
        <w:rPr>
          <w:rFonts w:ascii="Courier New" w:hAnsi="Courier New"/>
          <w:highlight w:val="lightGray"/>
          <w:lang w:val="en-US"/>
        </w:rPr>
        <w:t>void insertAfter(TKey needle, TKey key, TData data</w:t>
      </w:r>
      <w:r w:rsidRPr="00E95582">
        <w:rPr>
          <w:rFonts w:ascii="Courier New" w:hAnsi="Courier New"/>
          <w:highlight w:val="lightGray"/>
          <w:lang w:val="en-US"/>
        </w:rPr>
        <w:t>);</w:t>
      </w:r>
    </w:p>
    <w:p w:rsidR="00D92E55" w:rsidRPr="00B24FF0" w:rsidRDefault="00D92E55" w:rsidP="00D92E55">
      <w:r w:rsidRPr="00B24FF0">
        <w:rPr>
          <w:b/>
        </w:rPr>
        <w:t>Назначение:</w:t>
      </w:r>
      <w:r w:rsidRPr="00B24FF0">
        <w:t xml:space="preserve"> </w:t>
      </w:r>
      <w:r>
        <w:t>вставка элемента после заданного элемента.</w:t>
      </w:r>
    </w:p>
    <w:p w:rsidR="00D92E55" w:rsidRDefault="00D92E55" w:rsidP="00D92E55">
      <w:r w:rsidRPr="00B24FF0">
        <w:rPr>
          <w:b/>
        </w:rPr>
        <w:t>Входные параметры:</w:t>
      </w:r>
      <w:r>
        <w:t xml:space="preserve"> </w:t>
      </w:r>
      <w:r>
        <w:rPr>
          <w:lang w:val="en-US"/>
        </w:rPr>
        <w:t>needle</w:t>
      </w:r>
      <w:r w:rsidRPr="00D92E55">
        <w:t xml:space="preserve"> </w:t>
      </w:r>
      <w:r>
        <w:t>–</w:t>
      </w:r>
      <w:r w:rsidRPr="00D92E55">
        <w:t xml:space="preserve"> </w:t>
      </w:r>
      <w:r>
        <w:t xml:space="preserve">ключ элемента, после которого нужно вставить новый элемент, </w:t>
      </w:r>
      <w:r>
        <w:rPr>
          <w:lang w:val="en-US"/>
        </w:rPr>
        <w:t>key</w:t>
      </w:r>
      <w:r w:rsidRPr="008A0D59">
        <w:t xml:space="preserve"> – </w:t>
      </w:r>
      <w:r>
        <w:t xml:space="preserve">ключ вставляемого элемента, </w:t>
      </w:r>
      <w:r>
        <w:rPr>
          <w:lang w:val="en-US"/>
        </w:rPr>
        <w:t>data</w:t>
      </w:r>
      <w:r w:rsidRPr="00211ECB">
        <w:t xml:space="preserve"> – </w:t>
      </w:r>
      <w:r>
        <w:t>данные вставляемого элемента.</w:t>
      </w:r>
    </w:p>
    <w:p w:rsidR="00D92E55" w:rsidRPr="00D92E55" w:rsidRDefault="00D92E55" w:rsidP="00D92E55">
      <w:pPr>
        <w:rPr>
          <w:lang w:val="en-US"/>
        </w:rPr>
      </w:pPr>
      <w:r w:rsidRPr="00B24FF0">
        <w:rPr>
          <w:b/>
        </w:rPr>
        <w:t>В</w:t>
      </w:r>
      <w:r>
        <w:rPr>
          <w:b/>
        </w:rPr>
        <w:t>ы</w:t>
      </w:r>
      <w:r w:rsidRPr="00B24FF0">
        <w:rPr>
          <w:b/>
        </w:rPr>
        <w:t>ходные</w:t>
      </w:r>
      <w:r w:rsidRPr="00D92E55">
        <w:rPr>
          <w:b/>
          <w:lang w:val="en-US"/>
        </w:rPr>
        <w:t xml:space="preserve"> </w:t>
      </w:r>
      <w:r>
        <w:rPr>
          <w:b/>
        </w:rPr>
        <w:t>данные</w:t>
      </w:r>
      <w:r w:rsidRPr="00D92E55">
        <w:rPr>
          <w:b/>
          <w:lang w:val="en-US"/>
        </w:rPr>
        <w:t>:</w:t>
      </w:r>
      <w:r w:rsidRPr="00D92E55">
        <w:rPr>
          <w:lang w:val="en-US"/>
        </w:rPr>
        <w:t xml:space="preserve"> </w:t>
      </w:r>
      <w:r>
        <w:t>отсутствуют</w:t>
      </w:r>
      <w:r w:rsidRPr="00D92E55">
        <w:rPr>
          <w:lang w:val="en-US"/>
        </w:rPr>
        <w:t>.</w:t>
      </w:r>
    </w:p>
    <w:p w:rsidR="00D92E55" w:rsidRPr="00E95582" w:rsidRDefault="00D92E55" w:rsidP="00D92E55">
      <w:pPr>
        <w:rPr>
          <w:rFonts w:ascii="Courier New" w:hAnsi="Courier New"/>
          <w:lang w:val="en-US"/>
        </w:rPr>
      </w:pPr>
      <w:r>
        <w:rPr>
          <w:rFonts w:ascii="Courier New" w:hAnsi="Courier New"/>
          <w:highlight w:val="lightGray"/>
          <w:lang w:val="en-US"/>
        </w:rPr>
        <w:t>void insertAfter(iterator i, TKey key, TData data</w:t>
      </w:r>
      <w:r w:rsidRPr="00E95582">
        <w:rPr>
          <w:rFonts w:ascii="Courier New" w:hAnsi="Courier New"/>
          <w:highlight w:val="lightGray"/>
          <w:lang w:val="en-US"/>
        </w:rPr>
        <w:t>);</w:t>
      </w:r>
    </w:p>
    <w:p w:rsidR="00D92E55" w:rsidRPr="00B24FF0" w:rsidRDefault="00D92E55" w:rsidP="00D92E55">
      <w:r w:rsidRPr="00B24FF0">
        <w:rPr>
          <w:b/>
        </w:rPr>
        <w:t>Назначение:</w:t>
      </w:r>
      <w:r w:rsidRPr="00B24FF0">
        <w:t xml:space="preserve"> </w:t>
      </w:r>
      <w:r>
        <w:t>вставка элемента после заданного элемента.</w:t>
      </w:r>
    </w:p>
    <w:p w:rsidR="00D92E55" w:rsidRDefault="00D92E55" w:rsidP="00D92E55">
      <w:r w:rsidRPr="00B24FF0">
        <w:rPr>
          <w:b/>
        </w:rPr>
        <w:t>Входные параметры:</w:t>
      </w:r>
      <w:r>
        <w:t xml:space="preserve"> </w:t>
      </w:r>
      <w:r>
        <w:rPr>
          <w:lang w:val="en-US"/>
        </w:rPr>
        <w:t>i</w:t>
      </w:r>
      <w:r w:rsidRPr="00D92E55">
        <w:t xml:space="preserve"> </w:t>
      </w:r>
      <w:r>
        <w:t>–</w:t>
      </w:r>
      <w:r w:rsidRPr="00D92E55">
        <w:t xml:space="preserve"> </w:t>
      </w:r>
      <w:r>
        <w:t xml:space="preserve">итератор, установленный на элемент, после которого нужно вставить новый элемент, </w:t>
      </w:r>
      <w:r>
        <w:rPr>
          <w:lang w:val="en-US"/>
        </w:rPr>
        <w:t>key</w:t>
      </w:r>
      <w:r w:rsidRPr="008A0D59">
        <w:t xml:space="preserve"> – </w:t>
      </w:r>
      <w:r>
        <w:t xml:space="preserve">ключ вставляемого элемента, </w:t>
      </w:r>
      <w:r>
        <w:rPr>
          <w:lang w:val="en-US"/>
        </w:rPr>
        <w:t>data</w:t>
      </w:r>
      <w:r w:rsidRPr="00211ECB">
        <w:t xml:space="preserve"> – </w:t>
      </w:r>
      <w:r>
        <w:t>данные вставляемого элемента.</w:t>
      </w:r>
    </w:p>
    <w:p w:rsidR="00D92E55" w:rsidRDefault="00D92E55" w:rsidP="00D92E55">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9C074B" w:rsidRPr="009C074B" w:rsidRDefault="009C074B" w:rsidP="009C074B">
      <w:pPr>
        <w:rPr>
          <w:rFonts w:ascii="Courier New" w:hAnsi="Courier New"/>
        </w:rPr>
      </w:pPr>
      <w:r>
        <w:rPr>
          <w:rFonts w:ascii="Courier New" w:hAnsi="Courier New"/>
          <w:highlight w:val="lightGray"/>
          <w:lang w:val="en-US"/>
        </w:rPr>
        <w:t>void</w:t>
      </w:r>
      <w:r w:rsidRPr="009C074B">
        <w:rPr>
          <w:rFonts w:ascii="Courier New" w:hAnsi="Courier New"/>
          <w:highlight w:val="lightGray"/>
        </w:rPr>
        <w:t xml:space="preserve"> </w:t>
      </w:r>
      <w:r>
        <w:rPr>
          <w:rFonts w:ascii="Courier New" w:hAnsi="Courier New"/>
          <w:highlight w:val="lightGray"/>
          <w:lang w:val="en-US"/>
        </w:rPr>
        <w:t>remove</w:t>
      </w:r>
      <w:r w:rsidRPr="009C074B">
        <w:rPr>
          <w:rFonts w:ascii="Courier New" w:hAnsi="Courier New"/>
          <w:highlight w:val="lightGray"/>
        </w:rPr>
        <w:t>(</w:t>
      </w:r>
      <w:r>
        <w:rPr>
          <w:rFonts w:ascii="Courier New" w:hAnsi="Courier New"/>
          <w:highlight w:val="lightGray"/>
          <w:lang w:val="en-US"/>
        </w:rPr>
        <w:t>TKey</w:t>
      </w:r>
      <w:r w:rsidRPr="009C074B">
        <w:rPr>
          <w:rFonts w:ascii="Courier New" w:hAnsi="Courier New"/>
          <w:highlight w:val="lightGray"/>
        </w:rPr>
        <w:t xml:space="preserve"> </w:t>
      </w:r>
      <w:r>
        <w:rPr>
          <w:rFonts w:ascii="Courier New" w:hAnsi="Courier New"/>
          <w:highlight w:val="lightGray"/>
          <w:lang w:val="en-US"/>
        </w:rPr>
        <w:t>needle</w:t>
      </w:r>
      <w:r w:rsidRPr="009C074B">
        <w:rPr>
          <w:rFonts w:ascii="Courier New" w:hAnsi="Courier New"/>
          <w:highlight w:val="lightGray"/>
        </w:rPr>
        <w:t>);</w:t>
      </w:r>
    </w:p>
    <w:p w:rsidR="009C074B" w:rsidRPr="00B24FF0" w:rsidRDefault="009C074B" w:rsidP="009C074B">
      <w:r w:rsidRPr="00B24FF0">
        <w:rPr>
          <w:b/>
        </w:rPr>
        <w:t>Назначение:</w:t>
      </w:r>
      <w:r w:rsidRPr="00B24FF0">
        <w:t xml:space="preserve"> </w:t>
      </w:r>
      <w:r>
        <w:t>удаление заданного элемента из списка.</w:t>
      </w:r>
    </w:p>
    <w:p w:rsidR="009C074B" w:rsidRDefault="009C074B" w:rsidP="009C074B">
      <w:r w:rsidRPr="00B24FF0">
        <w:rPr>
          <w:b/>
        </w:rPr>
        <w:t>Входные параметры:</w:t>
      </w:r>
      <w:r>
        <w:t xml:space="preserve"> </w:t>
      </w:r>
      <w:r>
        <w:rPr>
          <w:lang w:val="en-US"/>
        </w:rPr>
        <w:t>needle</w:t>
      </w:r>
      <w:r w:rsidRPr="009C074B">
        <w:t xml:space="preserve"> – </w:t>
      </w:r>
      <w:r>
        <w:t>ключ удаляемого элемента.</w:t>
      </w:r>
    </w:p>
    <w:p w:rsidR="009C074B" w:rsidRDefault="009C074B" w:rsidP="009C074B">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9C074B" w:rsidRPr="009C074B" w:rsidRDefault="009C074B" w:rsidP="009C074B">
      <w:pPr>
        <w:rPr>
          <w:rFonts w:ascii="Courier New" w:hAnsi="Courier New"/>
        </w:rPr>
      </w:pPr>
      <w:r>
        <w:rPr>
          <w:rFonts w:ascii="Courier New" w:hAnsi="Courier New"/>
          <w:highlight w:val="lightGray"/>
          <w:lang w:val="en-US"/>
        </w:rPr>
        <w:t>void</w:t>
      </w:r>
      <w:r w:rsidRPr="009C074B">
        <w:rPr>
          <w:rFonts w:ascii="Courier New" w:hAnsi="Courier New"/>
          <w:highlight w:val="lightGray"/>
        </w:rPr>
        <w:t xml:space="preserve"> </w:t>
      </w:r>
      <w:r>
        <w:rPr>
          <w:rFonts w:ascii="Courier New" w:hAnsi="Courier New"/>
          <w:highlight w:val="lightGray"/>
          <w:lang w:val="en-US"/>
        </w:rPr>
        <w:t>remove</w:t>
      </w:r>
      <w:r w:rsidRPr="009C074B">
        <w:rPr>
          <w:rFonts w:ascii="Courier New" w:hAnsi="Courier New"/>
          <w:highlight w:val="lightGray"/>
        </w:rPr>
        <w:t>(</w:t>
      </w:r>
      <w:r>
        <w:rPr>
          <w:rFonts w:ascii="Courier New" w:hAnsi="Courier New"/>
          <w:highlight w:val="lightGray"/>
          <w:lang w:val="en-US"/>
        </w:rPr>
        <w:t>iterator</w:t>
      </w:r>
      <w:r w:rsidRPr="009C074B">
        <w:rPr>
          <w:rFonts w:ascii="Courier New" w:hAnsi="Courier New"/>
          <w:highlight w:val="lightGray"/>
        </w:rPr>
        <w:t xml:space="preserve"> </w:t>
      </w:r>
      <w:r>
        <w:rPr>
          <w:rFonts w:ascii="Courier New" w:hAnsi="Courier New"/>
          <w:highlight w:val="lightGray"/>
          <w:lang w:val="en-US"/>
        </w:rPr>
        <w:t>i</w:t>
      </w:r>
      <w:r w:rsidRPr="009C074B">
        <w:rPr>
          <w:rFonts w:ascii="Courier New" w:hAnsi="Courier New"/>
          <w:highlight w:val="lightGray"/>
        </w:rPr>
        <w:t>);</w:t>
      </w:r>
    </w:p>
    <w:p w:rsidR="009C074B" w:rsidRPr="00B24FF0" w:rsidRDefault="009C074B" w:rsidP="009C074B">
      <w:r w:rsidRPr="00B24FF0">
        <w:rPr>
          <w:b/>
        </w:rPr>
        <w:t>Назначение:</w:t>
      </w:r>
      <w:r w:rsidRPr="00B24FF0">
        <w:t xml:space="preserve"> </w:t>
      </w:r>
      <w:r>
        <w:t>удаление заданного элемента из списка.</w:t>
      </w:r>
    </w:p>
    <w:p w:rsidR="009C074B" w:rsidRDefault="009C074B" w:rsidP="009C074B">
      <w:r w:rsidRPr="00B24FF0">
        <w:rPr>
          <w:b/>
        </w:rPr>
        <w:t>Входные параметры:</w:t>
      </w:r>
      <w:r>
        <w:t xml:space="preserve"> </w:t>
      </w:r>
      <w:r>
        <w:rPr>
          <w:lang w:val="en-US"/>
        </w:rPr>
        <w:t>i</w:t>
      </w:r>
      <w:r w:rsidRPr="009C074B">
        <w:t xml:space="preserve"> – </w:t>
      </w:r>
      <w:r>
        <w:t>итератор, установленный на удаляемый элемент.</w:t>
      </w:r>
    </w:p>
    <w:p w:rsidR="009C074B" w:rsidRDefault="009C074B" w:rsidP="009C074B">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9634E7" w:rsidRPr="009C074B" w:rsidRDefault="009634E7" w:rsidP="009634E7">
      <w:pPr>
        <w:rPr>
          <w:rFonts w:ascii="Courier New" w:hAnsi="Courier New"/>
        </w:rPr>
      </w:pPr>
      <w:r>
        <w:rPr>
          <w:rFonts w:ascii="Courier New" w:hAnsi="Courier New"/>
          <w:highlight w:val="lightGray"/>
          <w:lang w:val="en-US"/>
        </w:rPr>
        <w:t>void</w:t>
      </w:r>
      <w:r w:rsidRPr="009C074B">
        <w:rPr>
          <w:rFonts w:ascii="Courier New" w:hAnsi="Courier New"/>
          <w:highlight w:val="lightGray"/>
        </w:rPr>
        <w:t xml:space="preserve"> </w:t>
      </w:r>
      <w:r>
        <w:rPr>
          <w:rFonts w:ascii="Courier New" w:hAnsi="Courier New"/>
          <w:highlight w:val="lightGray"/>
          <w:lang w:val="en-US"/>
        </w:rPr>
        <w:t>removeAll</w:t>
      </w:r>
      <w:r w:rsidRPr="009C074B">
        <w:rPr>
          <w:rFonts w:ascii="Courier New" w:hAnsi="Courier New"/>
          <w:highlight w:val="lightGray"/>
        </w:rPr>
        <w:t>();</w:t>
      </w:r>
    </w:p>
    <w:p w:rsidR="009634E7" w:rsidRPr="00B24FF0" w:rsidRDefault="009634E7" w:rsidP="009634E7">
      <w:r w:rsidRPr="00B24FF0">
        <w:rPr>
          <w:b/>
        </w:rPr>
        <w:t>Назначение:</w:t>
      </w:r>
      <w:r w:rsidRPr="00B24FF0">
        <w:t xml:space="preserve"> </w:t>
      </w:r>
      <w:r>
        <w:t>удаление всех элементов из списка.</w:t>
      </w:r>
    </w:p>
    <w:p w:rsidR="009634E7" w:rsidRDefault="009634E7" w:rsidP="009634E7">
      <w:r w:rsidRPr="00B24FF0">
        <w:rPr>
          <w:b/>
        </w:rPr>
        <w:t>Входные параметры:</w:t>
      </w:r>
      <w:r>
        <w:t xml:space="preserve"> отсутствуют.</w:t>
      </w:r>
    </w:p>
    <w:p w:rsidR="009634E7" w:rsidRDefault="009634E7" w:rsidP="006E2AE2">
      <w:r w:rsidRPr="00B24FF0">
        <w:rPr>
          <w:b/>
        </w:rPr>
        <w:t>В</w:t>
      </w:r>
      <w:r>
        <w:rPr>
          <w:b/>
        </w:rPr>
        <w:t>ы</w:t>
      </w:r>
      <w:r w:rsidRPr="00B24FF0">
        <w:rPr>
          <w:b/>
        </w:rPr>
        <w:t xml:space="preserve">ходные </w:t>
      </w:r>
      <w:r>
        <w:rPr>
          <w:b/>
        </w:rPr>
        <w:t>данные</w:t>
      </w:r>
      <w:r w:rsidRPr="00B24FF0">
        <w:rPr>
          <w:b/>
        </w:rPr>
        <w:t>:</w:t>
      </w:r>
      <w:r w:rsidR="006E2AE2">
        <w:t xml:space="preserve"> отсутствуют.</w:t>
      </w:r>
    </w:p>
    <w:p w:rsidR="009634E7" w:rsidRPr="009634E7" w:rsidRDefault="009634E7" w:rsidP="009634E7">
      <w:pPr>
        <w:rPr>
          <w:rFonts w:ascii="Courier New" w:hAnsi="Courier New"/>
        </w:rPr>
      </w:pPr>
      <w:r>
        <w:rPr>
          <w:rFonts w:ascii="Courier New" w:hAnsi="Courier New"/>
          <w:highlight w:val="lightGray"/>
          <w:lang w:val="en-US"/>
        </w:rPr>
        <w:t>size</w:t>
      </w:r>
      <w:r w:rsidRPr="009634E7">
        <w:rPr>
          <w:rFonts w:ascii="Courier New" w:hAnsi="Courier New"/>
          <w:highlight w:val="lightGray"/>
        </w:rPr>
        <w:t>_</w:t>
      </w:r>
      <w:r>
        <w:rPr>
          <w:rFonts w:ascii="Courier New" w:hAnsi="Courier New"/>
          <w:highlight w:val="lightGray"/>
          <w:lang w:val="en-US"/>
        </w:rPr>
        <w:t>t</w:t>
      </w:r>
      <w:r w:rsidRPr="009634E7">
        <w:rPr>
          <w:rFonts w:ascii="Courier New" w:hAnsi="Courier New"/>
          <w:highlight w:val="lightGray"/>
        </w:rPr>
        <w:t xml:space="preserve"> </w:t>
      </w:r>
      <w:r>
        <w:rPr>
          <w:rFonts w:ascii="Courier New" w:hAnsi="Courier New"/>
          <w:highlight w:val="lightGray"/>
          <w:lang w:val="en-US"/>
        </w:rPr>
        <w:t>size</w:t>
      </w:r>
      <w:r w:rsidRPr="009634E7">
        <w:rPr>
          <w:rFonts w:ascii="Courier New" w:hAnsi="Courier New"/>
          <w:highlight w:val="lightGray"/>
        </w:rPr>
        <w:t xml:space="preserve">() </w:t>
      </w:r>
      <w:r>
        <w:rPr>
          <w:rFonts w:ascii="Courier New" w:hAnsi="Courier New"/>
          <w:highlight w:val="lightGray"/>
          <w:lang w:val="en-US"/>
        </w:rPr>
        <w:t>const</w:t>
      </w:r>
      <w:r w:rsidRPr="009634E7">
        <w:rPr>
          <w:rFonts w:ascii="Courier New" w:hAnsi="Courier New"/>
          <w:highlight w:val="lightGray"/>
        </w:rPr>
        <w:t>;</w:t>
      </w:r>
    </w:p>
    <w:p w:rsidR="009634E7" w:rsidRPr="00B24FF0" w:rsidRDefault="009634E7" w:rsidP="009634E7">
      <w:r w:rsidRPr="00B24FF0">
        <w:rPr>
          <w:b/>
        </w:rPr>
        <w:t>Назначение:</w:t>
      </w:r>
      <w:r>
        <w:t xml:space="preserve"> подсчет количества элементов в списке.</w:t>
      </w:r>
    </w:p>
    <w:p w:rsidR="009634E7" w:rsidRDefault="009634E7" w:rsidP="009634E7">
      <w:r w:rsidRPr="00B24FF0">
        <w:rPr>
          <w:b/>
        </w:rPr>
        <w:t>Входные параметры:</w:t>
      </w:r>
      <w:r>
        <w:t xml:space="preserve"> отсутствуют.</w:t>
      </w:r>
    </w:p>
    <w:p w:rsidR="009634E7" w:rsidRDefault="009634E7" w:rsidP="009634E7">
      <w:r w:rsidRPr="00B24FF0">
        <w:rPr>
          <w:b/>
        </w:rPr>
        <w:t>В</w:t>
      </w:r>
      <w:r>
        <w:rPr>
          <w:b/>
        </w:rPr>
        <w:t>ы</w:t>
      </w:r>
      <w:r w:rsidRPr="00B24FF0">
        <w:rPr>
          <w:b/>
        </w:rPr>
        <w:t xml:space="preserve">ходные </w:t>
      </w:r>
      <w:r>
        <w:rPr>
          <w:b/>
        </w:rPr>
        <w:t>данные</w:t>
      </w:r>
      <w:r w:rsidRPr="00B24FF0">
        <w:rPr>
          <w:b/>
        </w:rPr>
        <w:t>:</w:t>
      </w:r>
      <w:r>
        <w:t xml:space="preserve"> количество элементов в списке.</w:t>
      </w:r>
    </w:p>
    <w:p w:rsidR="009634E7" w:rsidRPr="009634E7" w:rsidRDefault="009634E7" w:rsidP="009634E7">
      <w:pPr>
        <w:rPr>
          <w:rFonts w:ascii="Courier New" w:hAnsi="Courier New"/>
        </w:rPr>
      </w:pPr>
      <w:r>
        <w:rPr>
          <w:rFonts w:ascii="Courier New" w:hAnsi="Courier New"/>
          <w:highlight w:val="lightGray"/>
          <w:lang w:val="en-US"/>
        </w:rPr>
        <w:lastRenderedPageBreak/>
        <w:t>bool</w:t>
      </w:r>
      <w:r w:rsidRPr="009634E7">
        <w:rPr>
          <w:rFonts w:ascii="Courier New" w:hAnsi="Courier New"/>
          <w:highlight w:val="lightGray"/>
        </w:rPr>
        <w:t xml:space="preserve"> </w:t>
      </w:r>
      <w:r>
        <w:rPr>
          <w:rFonts w:ascii="Courier New" w:hAnsi="Courier New"/>
          <w:highlight w:val="lightGray"/>
          <w:lang w:val="en-US"/>
        </w:rPr>
        <w:t>empty</w:t>
      </w:r>
      <w:r w:rsidRPr="009634E7">
        <w:rPr>
          <w:rFonts w:ascii="Courier New" w:hAnsi="Courier New"/>
          <w:highlight w:val="lightGray"/>
        </w:rPr>
        <w:t xml:space="preserve">() </w:t>
      </w:r>
      <w:r>
        <w:rPr>
          <w:rFonts w:ascii="Courier New" w:hAnsi="Courier New"/>
          <w:highlight w:val="lightGray"/>
          <w:lang w:val="en-US"/>
        </w:rPr>
        <w:t>const</w:t>
      </w:r>
      <w:r w:rsidRPr="009634E7">
        <w:rPr>
          <w:rFonts w:ascii="Courier New" w:hAnsi="Courier New"/>
          <w:highlight w:val="lightGray"/>
        </w:rPr>
        <w:t>;</w:t>
      </w:r>
    </w:p>
    <w:p w:rsidR="009634E7" w:rsidRPr="00B24FF0" w:rsidRDefault="009634E7" w:rsidP="009634E7">
      <w:r w:rsidRPr="00B24FF0">
        <w:rPr>
          <w:b/>
        </w:rPr>
        <w:t>Назначение:</w:t>
      </w:r>
      <w:r>
        <w:t xml:space="preserve"> проверяет, является ли список пустым.</w:t>
      </w:r>
    </w:p>
    <w:p w:rsidR="009634E7" w:rsidRDefault="009634E7" w:rsidP="009634E7">
      <w:r w:rsidRPr="00B24FF0">
        <w:rPr>
          <w:b/>
        </w:rPr>
        <w:t>Входные параметры:</w:t>
      </w:r>
      <w:r>
        <w:t xml:space="preserve"> отсутствуют.</w:t>
      </w:r>
    </w:p>
    <w:p w:rsidR="009634E7" w:rsidRDefault="009634E7" w:rsidP="009634E7">
      <w:r w:rsidRPr="00B24FF0">
        <w:rPr>
          <w:b/>
        </w:rPr>
        <w:t>В</w:t>
      </w:r>
      <w:r>
        <w:rPr>
          <w:b/>
        </w:rPr>
        <w:t>ы</w:t>
      </w:r>
      <w:r w:rsidRPr="00B24FF0">
        <w:rPr>
          <w:b/>
        </w:rPr>
        <w:t xml:space="preserve">ходные </w:t>
      </w:r>
      <w:r>
        <w:rPr>
          <w:b/>
        </w:rPr>
        <w:t>данные</w:t>
      </w:r>
      <w:r w:rsidRPr="00B24FF0">
        <w:rPr>
          <w:b/>
        </w:rPr>
        <w:t>:</w:t>
      </w:r>
      <w:r>
        <w:t xml:space="preserve"> истина или ложь.</w:t>
      </w:r>
    </w:p>
    <w:p w:rsidR="00DB4A4E" w:rsidRPr="009634E7" w:rsidRDefault="00DB4A4E" w:rsidP="00DB4A4E">
      <w:pPr>
        <w:rPr>
          <w:rFonts w:ascii="Courier New" w:hAnsi="Courier New"/>
        </w:rPr>
      </w:pPr>
      <w:r>
        <w:rPr>
          <w:rFonts w:ascii="Courier New" w:hAnsi="Courier New"/>
          <w:highlight w:val="lightGray"/>
          <w:lang w:val="en-US"/>
        </w:rPr>
        <w:t>typename</w:t>
      </w:r>
      <w:r w:rsidRPr="00DB4A4E">
        <w:rPr>
          <w:rFonts w:ascii="Courier New" w:hAnsi="Courier New"/>
          <w:highlight w:val="lightGray"/>
        </w:rPr>
        <w:t xml:space="preserve"> </w:t>
      </w:r>
      <w:r>
        <w:rPr>
          <w:rFonts w:ascii="Courier New" w:hAnsi="Courier New"/>
          <w:highlight w:val="lightGray"/>
          <w:lang w:val="en-US"/>
        </w:rPr>
        <w:t>iterator</w:t>
      </w:r>
      <w:r w:rsidRPr="009634E7">
        <w:rPr>
          <w:rFonts w:ascii="Courier New" w:hAnsi="Courier New"/>
          <w:highlight w:val="lightGray"/>
        </w:rPr>
        <w:t xml:space="preserve"> </w:t>
      </w:r>
      <w:r>
        <w:rPr>
          <w:rFonts w:ascii="Courier New" w:hAnsi="Courier New"/>
          <w:highlight w:val="lightGray"/>
          <w:lang w:val="en-US"/>
        </w:rPr>
        <w:t>begin</w:t>
      </w:r>
      <w:r w:rsidRPr="009634E7">
        <w:rPr>
          <w:rFonts w:ascii="Courier New" w:hAnsi="Courier New"/>
          <w:highlight w:val="lightGray"/>
        </w:rPr>
        <w:t>();</w:t>
      </w:r>
    </w:p>
    <w:p w:rsidR="00DB4A4E" w:rsidRPr="00B24FF0" w:rsidRDefault="00DB4A4E" w:rsidP="00DB4A4E">
      <w:r w:rsidRPr="00B24FF0">
        <w:rPr>
          <w:b/>
        </w:rPr>
        <w:t>Назначение:</w:t>
      </w:r>
      <w:r>
        <w:t xml:space="preserve"> получение начального итератора для списка.</w:t>
      </w:r>
    </w:p>
    <w:p w:rsidR="00DB4A4E" w:rsidRDefault="00DB4A4E" w:rsidP="00DB4A4E">
      <w:r w:rsidRPr="00B24FF0">
        <w:rPr>
          <w:b/>
        </w:rPr>
        <w:t>Входные параметры:</w:t>
      </w:r>
      <w:r>
        <w:t xml:space="preserve"> отсутствуют.</w:t>
      </w:r>
    </w:p>
    <w:p w:rsidR="00DB4A4E" w:rsidRDefault="00DB4A4E" w:rsidP="00DB4A4E">
      <w:r w:rsidRPr="00B24FF0">
        <w:rPr>
          <w:b/>
        </w:rPr>
        <w:t>В</w:t>
      </w:r>
      <w:r>
        <w:rPr>
          <w:b/>
        </w:rPr>
        <w:t>ы</w:t>
      </w:r>
      <w:r w:rsidRPr="00B24FF0">
        <w:rPr>
          <w:b/>
        </w:rPr>
        <w:t xml:space="preserve">ходные </w:t>
      </w:r>
      <w:r>
        <w:rPr>
          <w:b/>
        </w:rPr>
        <w:t>данные</w:t>
      </w:r>
      <w:r w:rsidRPr="00B24FF0">
        <w:rPr>
          <w:b/>
        </w:rPr>
        <w:t>:</w:t>
      </w:r>
      <w:r>
        <w:t xml:space="preserve"> итератор.</w:t>
      </w:r>
    </w:p>
    <w:p w:rsidR="00DB4A4E" w:rsidRPr="009634E7" w:rsidRDefault="00DB4A4E" w:rsidP="00DB4A4E">
      <w:pPr>
        <w:rPr>
          <w:rFonts w:ascii="Courier New" w:hAnsi="Courier New"/>
        </w:rPr>
      </w:pPr>
      <w:r>
        <w:rPr>
          <w:rFonts w:ascii="Courier New" w:hAnsi="Courier New"/>
          <w:highlight w:val="lightGray"/>
          <w:lang w:val="en-US"/>
        </w:rPr>
        <w:t>typename</w:t>
      </w:r>
      <w:r w:rsidRPr="00DB4A4E">
        <w:rPr>
          <w:rFonts w:ascii="Courier New" w:hAnsi="Courier New"/>
          <w:highlight w:val="lightGray"/>
        </w:rPr>
        <w:t xml:space="preserve"> </w:t>
      </w:r>
      <w:r>
        <w:rPr>
          <w:rFonts w:ascii="Courier New" w:hAnsi="Courier New"/>
          <w:highlight w:val="lightGray"/>
          <w:lang w:val="en-US"/>
        </w:rPr>
        <w:t>iterator</w:t>
      </w:r>
      <w:r w:rsidRPr="009634E7">
        <w:rPr>
          <w:rFonts w:ascii="Courier New" w:hAnsi="Courier New"/>
          <w:highlight w:val="lightGray"/>
        </w:rPr>
        <w:t xml:space="preserve"> </w:t>
      </w:r>
      <w:r>
        <w:rPr>
          <w:rFonts w:ascii="Courier New" w:hAnsi="Courier New"/>
          <w:highlight w:val="lightGray"/>
          <w:lang w:val="en-US"/>
        </w:rPr>
        <w:t>end</w:t>
      </w:r>
      <w:r w:rsidRPr="009634E7">
        <w:rPr>
          <w:rFonts w:ascii="Courier New" w:hAnsi="Courier New"/>
          <w:highlight w:val="lightGray"/>
        </w:rPr>
        <w:t>();</w:t>
      </w:r>
    </w:p>
    <w:p w:rsidR="00DB4A4E" w:rsidRPr="00B24FF0" w:rsidRDefault="00DB4A4E" w:rsidP="00DB4A4E">
      <w:r w:rsidRPr="00B24FF0">
        <w:rPr>
          <w:b/>
        </w:rPr>
        <w:t>Назначение:</w:t>
      </w:r>
      <w:r>
        <w:t xml:space="preserve"> получение конечного итератора для списка.</w:t>
      </w:r>
    </w:p>
    <w:p w:rsidR="00DB4A4E" w:rsidRDefault="00DB4A4E" w:rsidP="00DB4A4E">
      <w:r w:rsidRPr="00B24FF0">
        <w:rPr>
          <w:b/>
        </w:rPr>
        <w:t>Входные параметры:</w:t>
      </w:r>
      <w:r>
        <w:t xml:space="preserve"> отсутствуют.</w:t>
      </w:r>
    </w:p>
    <w:p w:rsidR="00DB4A4E" w:rsidRDefault="00DB4A4E" w:rsidP="00DB4A4E">
      <w:r w:rsidRPr="00B24FF0">
        <w:rPr>
          <w:b/>
        </w:rPr>
        <w:t>В</w:t>
      </w:r>
      <w:r>
        <w:rPr>
          <w:b/>
        </w:rPr>
        <w:t>ы</w:t>
      </w:r>
      <w:r w:rsidRPr="00B24FF0">
        <w:rPr>
          <w:b/>
        </w:rPr>
        <w:t xml:space="preserve">ходные </w:t>
      </w:r>
      <w:r>
        <w:rPr>
          <w:b/>
        </w:rPr>
        <w:t>данные</w:t>
      </w:r>
      <w:r w:rsidRPr="00B24FF0">
        <w:rPr>
          <w:b/>
        </w:rPr>
        <w:t>:</w:t>
      </w:r>
      <w:r>
        <w:t xml:space="preserve"> итератор.</w:t>
      </w:r>
    </w:p>
    <w:p w:rsidR="00DB4A4E" w:rsidRPr="00DB4A4E" w:rsidRDefault="00DB4A4E" w:rsidP="00DB4A4E">
      <w:pPr>
        <w:rPr>
          <w:rFonts w:ascii="Courier New" w:hAnsi="Courier New"/>
          <w:lang w:val="en-US"/>
        </w:rPr>
      </w:pPr>
      <w:r>
        <w:rPr>
          <w:rFonts w:ascii="Courier New" w:hAnsi="Courier New"/>
          <w:highlight w:val="lightGray"/>
          <w:lang w:val="en-US"/>
        </w:rPr>
        <w:t>typename</w:t>
      </w:r>
      <w:r w:rsidRPr="00DB4A4E">
        <w:rPr>
          <w:rFonts w:ascii="Courier New" w:hAnsi="Courier New"/>
          <w:highlight w:val="lightGray"/>
          <w:lang w:val="en-US"/>
        </w:rPr>
        <w:t xml:space="preserve"> </w:t>
      </w:r>
      <w:r>
        <w:rPr>
          <w:rFonts w:ascii="Courier New" w:hAnsi="Courier New"/>
          <w:highlight w:val="lightGray"/>
          <w:lang w:val="en-US"/>
        </w:rPr>
        <w:t>const_iterator</w:t>
      </w:r>
      <w:r w:rsidRPr="00DB4A4E">
        <w:rPr>
          <w:rFonts w:ascii="Courier New" w:hAnsi="Courier New"/>
          <w:highlight w:val="lightGray"/>
          <w:lang w:val="en-US"/>
        </w:rPr>
        <w:t xml:space="preserve"> </w:t>
      </w:r>
      <w:r>
        <w:rPr>
          <w:rFonts w:ascii="Courier New" w:hAnsi="Courier New"/>
          <w:highlight w:val="lightGray"/>
          <w:lang w:val="en-US"/>
        </w:rPr>
        <w:t>begin</w:t>
      </w:r>
      <w:r w:rsidRPr="00DB4A4E">
        <w:rPr>
          <w:rFonts w:ascii="Courier New" w:hAnsi="Courier New"/>
          <w:highlight w:val="lightGray"/>
          <w:lang w:val="en-US"/>
        </w:rPr>
        <w:t xml:space="preserve">() </w:t>
      </w:r>
      <w:r>
        <w:rPr>
          <w:rFonts w:ascii="Courier New" w:hAnsi="Courier New"/>
          <w:highlight w:val="lightGray"/>
          <w:lang w:val="en-US"/>
        </w:rPr>
        <w:t>const</w:t>
      </w:r>
      <w:r w:rsidRPr="00DB4A4E">
        <w:rPr>
          <w:rFonts w:ascii="Courier New" w:hAnsi="Courier New"/>
          <w:highlight w:val="lightGray"/>
          <w:lang w:val="en-US"/>
        </w:rPr>
        <w:t>;</w:t>
      </w:r>
    </w:p>
    <w:p w:rsidR="00DB4A4E" w:rsidRPr="00B24FF0" w:rsidRDefault="00DB4A4E" w:rsidP="00DB4A4E">
      <w:r w:rsidRPr="00B24FF0">
        <w:rPr>
          <w:b/>
        </w:rPr>
        <w:t>Назначение:</w:t>
      </w:r>
      <w:r>
        <w:t xml:space="preserve"> получение начального итератора для константного списка.</w:t>
      </w:r>
    </w:p>
    <w:p w:rsidR="00DB4A4E" w:rsidRDefault="00DB4A4E" w:rsidP="00DB4A4E">
      <w:r w:rsidRPr="00B24FF0">
        <w:rPr>
          <w:b/>
        </w:rPr>
        <w:t>Входные параметры:</w:t>
      </w:r>
      <w:r>
        <w:t xml:space="preserve"> отсутствуют.</w:t>
      </w:r>
    </w:p>
    <w:p w:rsidR="00DB4A4E" w:rsidRDefault="00DB4A4E" w:rsidP="00DB4A4E">
      <w:r w:rsidRPr="00B24FF0">
        <w:rPr>
          <w:b/>
        </w:rPr>
        <w:t>В</w:t>
      </w:r>
      <w:r>
        <w:rPr>
          <w:b/>
        </w:rPr>
        <w:t>ы</w:t>
      </w:r>
      <w:r w:rsidRPr="00B24FF0">
        <w:rPr>
          <w:b/>
        </w:rPr>
        <w:t xml:space="preserve">ходные </w:t>
      </w:r>
      <w:r>
        <w:rPr>
          <w:b/>
        </w:rPr>
        <w:t>данные</w:t>
      </w:r>
      <w:r w:rsidRPr="00B24FF0">
        <w:rPr>
          <w:b/>
        </w:rPr>
        <w:t>:</w:t>
      </w:r>
      <w:r>
        <w:t xml:space="preserve"> итератор.</w:t>
      </w:r>
    </w:p>
    <w:p w:rsidR="00DB4A4E" w:rsidRPr="00DB4A4E" w:rsidRDefault="00DB4A4E" w:rsidP="00DB4A4E">
      <w:pPr>
        <w:rPr>
          <w:rFonts w:ascii="Courier New" w:hAnsi="Courier New"/>
          <w:lang w:val="en-US"/>
        </w:rPr>
      </w:pPr>
      <w:r>
        <w:rPr>
          <w:rFonts w:ascii="Courier New" w:hAnsi="Courier New"/>
          <w:highlight w:val="lightGray"/>
          <w:lang w:val="en-US"/>
        </w:rPr>
        <w:t>typename</w:t>
      </w:r>
      <w:r w:rsidRPr="00DB4A4E">
        <w:rPr>
          <w:rFonts w:ascii="Courier New" w:hAnsi="Courier New"/>
          <w:highlight w:val="lightGray"/>
          <w:lang w:val="en-US"/>
        </w:rPr>
        <w:t xml:space="preserve"> </w:t>
      </w:r>
      <w:r>
        <w:rPr>
          <w:rFonts w:ascii="Courier New" w:hAnsi="Courier New"/>
          <w:highlight w:val="lightGray"/>
          <w:lang w:val="en-US"/>
        </w:rPr>
        <w:t>const_iterator</w:t>
      </w:r>
      <w:r w:rsidRPr="00DB4A4E">
        <w:rPr>
          <w:rFonts w:ascii="Courier New" w:hAnsi="Courier New"/>
          <w:highlight w:val="lightGray"/>
          <w:lang w:val="en-US"/>
        </w:rPr>
        <w:t xml:space="preserve"> </w:t>
      </w:r>
      <w:r>
        <w:rPr>
          <w:rFonts w:ascii="Courier New" w:hAnsi="Courier New"/>
          <w:highlight w:val="lightGray"/>
          <w:lang w:val="en-US"/>
        </w:rPr>
        <w:t>end</w:t>
      </w:r>
      <w:r w:rsidRPr="00DB4A4E">
        <w:rPr>
          <w:rFonts w:ascii="Courier New" w:hAnsi="Courier New"/>
          <w:highlight w:val="lightGray"/>
          <w:lang w:val="en-US"/>
        </w:rPr>
        <w:t>()</w:t>
      </w:r>
      <w:r>
        <w:rPr>
          <w:rFonts w:ascii="Courier New" w:hAnsi="Courier New"/>
          <w:highlight w:val="lightGray"/>
          <w:lang w:val="en-US"/>
        </w:rPr>
        <w:t xml:space="preserve"> const</w:t>
      </w:r>
      <w:r w:rsidRPr="00DB4A4E">
        <w:rPr>
          <w:rFonts w:ascii="Courier New" w:hAnsi="Courier New"/>
          <w:highlight w:val="lightGray"/>
          <w:lang w:val="en-US"/>
        </w:rPr>
        <w:t>;</w:t>
      </w:r>
    </w:p>
    <w:p w:rsidR="00DB4A4E" w:rsidRPr="00B24FF0" w:rsidRDefault="00DB4A4E" w:rsidP="00DB4A4E">
      <w:r w:rsidRPr="00B24FF0">
        <w:rPr>
          <w:b/>
        </w:rPr>
        <w:t>Назначение:</w:t>
      </w:r>
      <w:r>
        <w:t xml:space="preserve"> получение конечного итератора для константного списка.</w:t>
      </w:r>
    </w:p>
    <w:p w:rsidR="00DB4A4E" w:rsidRDefault="00DB4A4E" w:rsidP="00DB4A4E">
      <w:r w:rsidRPr="00B24FF0">
        <w:rPr>
          <w:b/>
        </w:rPr>
        <w:t>Входные параметры:</w:t>
      </w:r>
      <w:r>
        <w:t xml:space="preserve"> отсутствуют.</w:t>
      </w:r>
    </w:p>
    <w:p w:rsidR="00A44C52" w:rsidRDefault="00DB4A4E" w:rsidP="0075301D">
      <w:r w:rsidRPr="00B24FF0">
        <w:rPr>
          <w:b/>
        </w:rPr>
        <w:t>В</w:t>
      </w:r>
      <w:r>
        <w:rPr>
          <w:b/>
        </w:rPr>
        <w:t>ы</w:t>
      </w:r>
      <w:r w:rsidRPr="00B24FF0">
        <w:rPr>
          <w:b/>
        </w:rPr>
        <w:t xml:space="preserve">ходные </w:t>
      </w:r>
      <w:r>
        <w:rPr>
          <w:b/>
        </w:rPr>
        <w:t>данные</w:t>
      </w:r>
      <w:r w:rsidRPr="00B24FF0">
        <w:rPr>
          <w:b/>
        </w:rPr>
        <w:t>:</w:t>
      </w:r>
      <w:r w:rsidR="0075301D">
        <w:t xml:space="preserve"> итератор.</w:t>
      </w:r>
    </w:p>
    <w:p w:rsidR="0075301D" w:rsidRDefault="0075301D">
      <w:pPr>
        <w:spacing w:after="200" w:line="276" w:lineRule="auto"/>
        <w:ind w:firstLine="0"/>
        <w:jc w:val="left"/>
      </w:pPr>
      <w:r>
        <w:br w:type="page"/>
      </w:r>
    </w:p>
    <w:p w:rsidR="003B298F" w:rsidRDefault="003B298F" w:rsidP="003B298F">
      <w:pPr>
        <w:pStyle w:val="3"/>
        <w:rPr>
          <w:lang w:val="en-US"/>
        </w:rPr>
      </w:pPr>
      <w:bookmarkStart w:id="16" w:name="_Toc34331005"/>
      <w:r>
        <w:lastRenderedPageBreak/>
        <w:t xml:space="preserve">Класс </w:t>
      </w:r>
      <w:r w:rsidR="00803C07">
        <w:rPr>
          <w:lang w:val="en-US"/>
        </w:rPr>
        <w:t>TMonomial</w:t>
      </w:r>
      <w:bookmarkEnd w:id="16"/>
    </w:p>
    <w:p w:rsidR="002D1B76" w:rsidRPr="00A26A50" w:rsidRDefault="002D1B76" w:rsidP="002D1B76">
      <w:r>
        <w:t xml:space="preserve">Для </w:t>
      </w:r>
      <w:r w:rsidR="00A26A50">
        <w:t>хранения мономов используется специализированный шаблонный класс звена линейного списка.</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template&lt;&gt;</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class TList&lt;unsigned, double&gt;::TNode</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public:</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ab/>
        <w:t>class DegreeOverflow : std::exception</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ab/>
        <w:t>{</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ab/>
      </w:r>
      <w:r w:rsidRPr="0075301D">
        <w:rPr>
          <w:rFonts w:ascii="Courier New" w:hAnsi="Courier New"/>
          <w:sz w:val="18"/>
          <w:szCs w:val="20"/>
          <w:lang w:val="en-US"/>
        </w:rPr>
        <w:tab/>
        <w:t>const std::string whatStr = "Degree cannot be greater than 9.";</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ab/>
        <w:t>public:</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ab/>
      </w:r>
      <w:r w:rsidRPr="0075301D">
        <w:rPr>
          <w:rFonts w:ascii="Courier New" w:hAnsi="Courier New"/>
          <w:sz w:val="18"/>
          <w:szCs w:val="20"/>
          <w:lang w:val="en-US"/>
        </w:rPr>
        <w:tab/>
        <w:t>virtual const char* what() { return whatStr.c_str(); }</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ab/>
        <w:t>};</w:t>
      </w:r>
    </w:p>
    <w:p w:rsidR="00803C07" w:rsidRPr="0075301D" w:rsidRDefault="00803C07" w:rsidP="00803C07">
      <w:pPr>
        <w:ind w:firstLine="0"/>
        <w:rPr>
          <w:rFonts w:ascii="Courier New" w:hAnsi="Courier New"/>
          <w:sz w:val="18"/>
          <w:szCs w:val="20"/>
          <w:lang w:val="en-US"/>
        </w:rPr>
      </w:pP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ab/>
        <w:t>class DegreeUnequality : std::exception</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ab/>
        <w:t>{</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ab/>
      </w:r>
      <w:r w:rsidRPr="0075301D">
        <w:rPr>
          <w:rFonts w:ascii="Courier New" w:hAnsi="Courier New"/>
          <w:sz w:val="18"/>
          <w:szCs w:val="20"/>
          <w:lang w:val="en-US"/>
        </w:rPr>
        <w:tab/>
        <w:t>const std::string whatStr = "Degrees are not equal.";</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ab/>
        <w:t>public:</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ab/>
      </w:r>
      <w:r w:rsidRPr="0075301D">
        <w:rPr>
          <w:rFonts w:ascii="Courier New" w:hAnsi="Courier New"/>
          <w:sz w:val="18"/>
          <w:szCs w:val="20"/>
          <w:lang w:val="en-US"/>
        </w:rPr>
        <w:tab/>
        <w:t>virtual const char* what() { return whatStr.c_str(); }</w:t>
      </w:r>
    </w:p>
    <w:p w:rsidR="00803C07" w:rsidRPr="0075301D" w:rsidRDefault="00AE290A" w:rsidP="00803C07">
      <w:pPr>
        <w:ind w:firstLine="0"/>
        <w:rPr>
          <w:rFonts w:ascii="Courier New" w:hAnsi="Courier New"/>
          <w:sz w:val="18"/>
          <w:szCs w:val="20"/>
          <w:lang w:val="en-US"/>
        </w:rPr>
      </w:pPr>
      <w:r>
        <w:rPr>
          <w:rFonts w:ascii="Courier New" w:hAnsi="Courier New"/>
          <w:sz w:val="18"/>
          <w:szCs w:val="20"/>
          <w:lang w:val="en-US"/>
        </w:rPr>
        <w:tab/>
        <w:t>};</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private:</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 xml:space="preserve">    template &lt;typename, typename&gt; friend class TList;</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 xml:space="preserve">    template &lt;typename&gt; friend class TListIterator;</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 xml:space="preserve">    friend class TPolynomial;</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 xml:space="preserve">    friend std::ostream&amp; operator&lt;&lt;(std::ostream&amp; stream, const TPolynomial&amp; polynomial);</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 xml:space="preserve">    unsigned key;</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 xml:space="preserve">    double data;</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 xml:space="preserve">    TNode* pNext;</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 xml:space="preserve">    bool checkDegrees(unsigned degrees) const;</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 xml:space="preserve">    bool checkDegrees(unsigned x, unsigned y, unsigned z) const;</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public:</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 xml:space="preserve">    explicit TNode(unsigned degree = 0U, double coefficient = 0., TNode* pNext_ = nullptr);</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 xml:space="preserve">    TNode(const TNode&amp;) = default;</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 xml:space="preserve">    TNode(double coefficient, unsigned degree);</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 xml:space="preserve">    TNode operator+(const TNode&amp; other) const;</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 xml:space="preserve">    TNode operator-(const TNode&amp; other) const;</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 xml:space="preserve">    TNode operator*(const TNode&amp; other) const;</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 xml:space="preserve">    TNode operator*(double number) const;</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 xml:space="preserve">    TNode operator+() const;</w:t>
      </w:r>
    </w:p>
    <w:p w:rsidR="00803C07" w:rsidRPr="0075301D" w:rsidRDefault="00803C07" w:rsidP="00803C07">
      <w:pPr>
        <w:ind w:firstLine="0"/>
        <w:rPr>
          <w:rFonts w:ascii="Courier New" w:hAnsi="Courier New"/>
          <w:sz w:val="18"/>
          <w:szCs w:val="20"/>
          <w:lang w:val="en-US"/>
        </w:rPr>
      </w:pPr>
      <w:r w:rsidRPr="0075301D">
        <w:rPr>
          <w:rFonts w:ascii="Courier New" w:hAnsi="Courier New"/>
          <w:sz w:val="18"/>
          <w:szCs w:val="20"/>
          <w:lang w:val="en-US"/>
        </w:rPr>
        <w:t xml:space="preserve">    TNode operator-() const;</w:t>
      </w:r>
    </w:p>
    <w:p w:rsidR="00510CCF" w:rsidRDefault="00803C07" w:rsidP="00AE290A">
      <w:pPr>
        <w:ind w:firstLine="0"/>
        <w:rPr>
          <w:rFonts w:ascii="Courier New" w:hAnsi="Courier New"/>
          <w:sz w:val="18"/>
          <w:szCs w:val="20"/>
          <w:lang w:val="en-US"/>
        </w:rPr>
      </w:pPr>
      <w:r w:rsidRPr="0075301D">
        <w:rPr>
          <w:rFonts w:ascii="Courier New" w:hAnsi="Courier New"/>
          <w:sz w:val="18"/>
          <w:szCs w:val="20"/>
          <w:lang w:val="en-US"/>
        </w:rPr>
        <w:t>};</w:t>
      </w:r>
    </w:p>
    <w:p w:rsidR="006D0340" w:rsidRDefault="006D0340" w:rsidP="00AE290A">
      <w:pPr>
        <w:ind w:firstLine="0"/>
        <w:rPr>
          <w:rFonts w:ascii="Courier New" w:hAnsi="Courier New"/>
          <w:sz w:val="18"/>
          <w:szCs w:val="20"/>
          <w:lang w:val="en-US"/>
        </w:rPr>
      </w:pPr>
    </w:p>
    <w:p w:rsidR="006D0340" w:rsidRPr="00AE290A" w:rsidRDefault="006D0340" w:rsidP="00AE290A">
      <w:pPr>
        <w:ind w:firstLine="0"/>
        <w:rPr>
          <w:rFonts w:ascii="Courier New" w:hAnsi="Courier New"/>
          <w:sz w:val="18"/>
          <w:szCs w:val="20"/>
          <w:lang w:val="en-US"/>
        </w:rPr>
      </w:pPr>
    </w:p>
    <w:p w:rsidR="00DC5597" w:rsidRDefault="00DC5597" w:rsidP="00DC5597">
      <w:pPr>
        <w:pStyle w:val="4"/>
      </w:pPr>
      <w:r>
        <w:lastRenderedPageBreak/>
        <w:t>Классы исключений</w:t>
      </w:r>
    </w:p>
    <w:p w:rsidR="006216F6" w:rsidRDefault="006E2AE2" w:rsidP="00DC5597">
      <w:pPr>
        <w:pStyle w:val="a1"/>
        <w:numPr>
          <w:ilvl w:val="0"/>
          <w:numId w:val="15"/>
        </w:numPr>
        <w:ind w:left="709"/>
      </w:pPr>
      <w:r>
        <w:rPr>
          <w:rStyle w:val="ae"/>
          <w:lang w:val="en-US"/>
        </w:rPr>
        <w:t>DegreeOverflow</w:t>
      </w:r>
      <w:r w:rsidR="006216F6" w:rsidRPr="006216F6">
        <w:t xml:space="preserve"> – </w:t>
      </w:r>
      <w:r w:rsidR="00FD52E7">
        <w:t>одна или несколько степеней переменных монома превышает 9</w:t>
      </w:r>
      <w:r w:rsidR="006216F6">
        <w:t>.</w:t>
      </w:r>
    </w:p>
    <w:p w:rsidR="006216F6" w:rsidRDefault="006E2AE2" w:rsidP="00DC5597">
      <w:pPr>
        <w:pStyle w:val="a1"/>
        <w:ind w:left="709"/>
      </w:pPr>
      <w:r>
        <w:rPr>
          <w:rStyle w:val="ae"/>
          <w:lang w:val="en-US"/>
        </w:rPr>
        <w:t>DegreeUnequality</w:t>
      </w:r>
      <w:r w:rsidR="006216F6" w:rsidRPr="006216F6">
        <w:t xml:space="preserve"> – </w:t>
      </w:r>
      <w:r w:rsidR="00FD52E7">
        <w:t>степени мономов различаются (при сложении, вычитании)</w:t>
      </w:r>
      <w:r w:rsidR="006216F6">
        <w:t>.</w:t>
      </w:r>
    </w:p>
    <w:p w:rsidR="00DC5597" w:rsidRDefault="00DC5597" w:rsidP="00DC5597">
      <w:pPr>
        <w:pStyle w:val="a1"/>
        <w:numPr>
          <w:ilvl w:val="0"/>
          <w:numId w:val="0"/>
        </w:numPr>
        <w:ind w:left="1429" w:hanging="360"/>
      </w:pPr>
    </w:p>
    <w:p w:rsidR="00DC5597" w:rsidRDefault="00DC5597" w:rsidP="00DC5597">
      <w:pPr>
        <w:pStyle w:val="4"/>
      </w:pPr>
      <w:r>
        <w:t>Методы класса</w:t>
      </w:r>
    </w:p>
    <w:p w:rsidR="003A6E78" w:rsidRPr="002E30A0" w:rsidRDefault="003D3F30" w:rsidP="003A6E78">
      <w:pPr>
        <w:rPr>
          <w:rFonts w:ascii="Courier New" w:hAnsi="Courier New"/>
          <w:lang w:val="en-US"/>
        </w:rPr>
      </w:pPr>
      <w:r>
        <w:rPr>
          <w:rFonts w:ascii="Courier New" w:hAnsi="Courier New"/>
          <w:highlight w:val="lightGray"/>
          <w:lang w:val="en-US"/>
        </w:rPr>
        <w:t>bool checkDegrees</w:t>
      </w:r>
      <w:r w:rsidR="002E30A0" w:rsidRPr="00A445E4">
        <w:rPr>
          <w:rFonts w:ascii="Courier New" w:hAnsi="Courier New"/>
          <w:highlight w:val="lightGray"/>
          <w:lang w:val="en-US"/>
        </w:rPr>
        <w:t>(</w:t>
      </w:r>
      <w:r>
        <w:rPr>
          <w:rFonts w:ascii="Courier New" w:hAnsi="Courier New"/>
          <w:highlight w:val="lightGray"/>
          <w:lang w:val="en-US"/>
        </w:rPr>
        <w:t>unsigned degrees</w:t>
      </w:r>
      <w:r w:rsidR="002E30A0" w:rsidRPr="00A445E4">
        <w:rPr>
          <w:rFonts w:ascii="Courier New" w:hAnsi="Courier New"/>
          <w:highlight w:val="lightGray"/>
          <w:lang w:val="en-US"/>
        </w:rPr>
        <w:t>)</w:t>
      </w:r>
      <w:r>
        <w:rPr>
          <w:rFonts w:ascii="Courier New" w:hAnsi="Courier New"/>
          <w:highlight w:val="lightGray"/>
          <w:lang w:val="en-US"/>
        </w:rPr>
        <w:t xml:space="preserve"> const</w:t>
      </w:r>
      <w:r w:rsidR="003A6E78" w:rsidRPr="00A445E4">
        <w:rPr>
          <w:rFonts w:ascii="Courier New" w:hAnsi="Courier New"/>
          <w:highlight w:val="lightGray"/>
          <w:lang w:val="en-US"/>
        </w:rPr>
        <w:t>;</w:t>
      </w:r>
    </w:p>
    <w:p w:rsidR="003A6E78" w:rsidRPr="00B24FF0" w:rsidRDefault="003A6E78" w:rsidP="003A6E78">
      <w:r w:rsidRPr="00B24FF0">
        <w:rPr>
          <w:b/>
        </w:rPr>
        <w:t>Назначение:</w:t>
      </w:r>
      <w:r w:rsidRPr="00B24FF0">
        <w:t xml:space="preserve"> </w:t>
      </w:r>
      <w:r w:rsidR="003D3F30">
        <w:t>проверка свертки степени монома</w:t>
      </w:r>
      <w:r>
        <w:t>.</w:t>
      </w:r>
    </w:p>
    <w:p w:rsidR="003A6E78" w:rsidRDefault="003A6E78" w:rsidP="003A6E78">
      <w:r w:rsidRPr="00B24FF0">
        <w:rPr>
          <w:b/>
        </w:rPr>
        <w:t>Входные параметры:</w:t>
      </w:r>
      <w:r>
        <w:t xml:space="preserve"> </w:t>
      </w:r>
      <w:r w:rsidR="003D3F30">
        <w:rPr>
          <w:lang w:val="en-US"/>
        </w:rPr>
        <w:t>degrees</w:t>
      </w:r>
      <w:r w:rsidR="00A445E4" w:rsidRPr="00A445E4">
        <w:t xml:space="preserve"> – </w:t>
      </w:r>
      <w:r w:rsidR="003D3F30">
        <w:t>свертка</w:t>
      </w:r>
      <w:r>
        <w:t>.</w:t>
      </w:r>
    </w:p>
    <w:p w:rsidR="003A6E78" w:rsidRDefault="003A6E78" w:rsidP="003A6E78">
      <w:r w:rsidRPr="00B24FF0">
        <w:rPr>
          <w:b/>
        </w:rPr>
        <w:t>В</w:t>
      </w:r>
      <w:r>
        <w:rPr>
          <w:b/>
        </w:rPr>
        <w:t>ы</w:t>
      </w:r>
      <w:r w:rsidRPr="00B24FF0">
        <w:rPr>
          <w:b/>
        </w:rPr>
        <w:t>ходные</w:t>
      </w:r>
      <w:r w:rsidRPr="003D3F30">
        <w:rPr>
          <w:b/>
        </w:rPr>
        <w:t xml:space="preserve"> </w:t>
      </w:r>
      <w:r>
        <w:rPr>
          <w:b/>
        </w:rPr>
        <w:t>данные</w:t>
      </w:r>
      <w:r w:rsidRPr="003D3F30">
        <w:rPr>
          <w:b/>
        </w:rPr>
        <w:t>:</w:t>
      </w:r>
      <w:r w:rsidRPr="003D3F30">
        <w:t xml:space="preserve"> </w:t>
      </w:r>
      <w:r w:rsidR="003D3F30">
        <w:t>истина или ложь.</w:t>
      </w:r>
    </w:p>
    <w:p w:rsidR="003D3F30" w:rsidRPr="003D3F30" w:rsidRDefault="003D3F30" w:rsidP="003D3F30">
      <w:pPr>
        <w:rPr>
          <w:rFonts w:ascii="Courier New" w:hAnsi="Courier New"/>
          <w:lang w:val="en-US"/>
        </w:rPr>
      </w:pPr>
      <w:r>
        <w:rPr>
          <w:rFonts w:ascii="Courier New" w:hAnsi="Courier New"/>
          <w:highlight w:val="lightGray"/>
          <w:lang w:val="en-US"/>
        </w:rPr>
        <w:t>bool</w:t>
      </w:r>
      <w:r w:rsidRPr="003D3F30">
        <w:rPr>
          <w:rFonts w:ascii="Courier New" w:hAnsi="Courier New"/>
          <w:highlight w:val="lightGray"/>
          <w:lang w:val="en-US"/>
        </w:rPr>
        <w:t xml:space="preserve"> </w:t>
      </w:r>
      <w:r>
        <w:rPr>
          <w:rFonts w:ascii="Courier New" w:hAnsi="Courier New"/>
          <w:highlight w:val="lightGray"/>
          <w:lang w:val="en-US"/>
        </w:rPr>
        <w:t>checkDegrees</w:t>
      </w:r>
      <w:r w:rsidRPr="003D3F30">
        <w:rPr>
          <w:rFonts w:ascii="Courier New" w:hAnsi="Courier New"/>
          <w:highlight w:val="lightGray"/>
          <w:lang w:val="en-US"/>
        </w:rPr>
        <w:t>(</w:t>
      </w:r>
      <w:r>
        <w:rPr>
          <w:rFonts w:ascii="Courier New" w:hAnsi="Courier New"/>
          <w:highlight w:val="lightGray"/>
          <w:lang w:val="en-US"/>
        </w:rPr>
        <w:t>unsigned</w:t>
      </w:r>
      <w:r w:rsidRPr="003D3F30">
        <w:rPr>
          <w:rFonts w:ascii="Courier New" w:hAnsi="Courier New"/>
          <w:highlight w:val="lightGray"/>
          <w:lang w:val="en-US"/>
        </w:rPr>
        <w:t xml:space="preserve"> </w:t>
      </w:r>
      <w:r>
        <w:rPr>
          <w:rFonts w:ascii="Courier New" w:hAnsi="Courier New"/>
          <w:highlight w:val="lightGray"/>
          <w:lang w:val="en-US"/>
        </w:rPr>
        <w:t>x, unsigned y, unsigned z</w:t>
      </w:r>
      <w:r w:rsidRPr="003D3F30">
        <w:rPr>
          <w:rFonts w:ascii="Courier New" w:hAnsi="Courier New"/>
          <w:highlight w:val="lightGray"/>
          <w:lang w:val="en-US"/>
        </w:rPr>
        <w:t>)</w:t>
      </w:r>
      <w:r>
        <w:rPr>
          <w:rFonts w:ascii="Courier New" w:hAnsi="Courier New"/>
          <w:highlight w:val="lightGray"/>
          <w:lang w:val="en-US"/>
        </w:rPr>
        <w:t xml:space="preserve"> const</w:t>
      </w:r>
      <w:r w:rsidRPr="003D3F30">
        <w:rPr>
          <w:rFonts w:ascii="Courier New" w:hAnsi="Courier New"/>
          <w:highlight w:val="lightGray"/>
          <w:lang w:val="en-US"/>
        </w:rPr>
        <w:t>;</w:t>
      </w:r>
    </w:p>
    <w:p w:rsidR="003D3F30" w:rsidRPr="00B24FF0" w:rsidRDefault="003D3F30" w:rsidP="003D3F30">
      <w:r w:rsidRPr="00B24FF0">
        <w:rPr>
          <w:b/>
        </w:rPr>
        <w:t>Назначение:</w:t>
      </w:r>
      <w:r w:rsidRPr="00B24FF0">
        <w:t xml:space="preserve"> </w:t>
      </w:r>
      <w:r>
        <w:t>проверка степеней монома.</w:t>
      </w:r>
    </w:p>
    <w:p w:rsidR="003D3F30" w:rsidRDefault="003D3F30" w:rsidP="003D3F30">
      <w:r w:rsidRPr="00B24FF0">
        <w:rPr>
          <w:b/>
        </w:rPr>
        <w:t>Входные параметры:</w:t>
      </w:r>
      <w:r>
        <w:t xml:space="preserve"> </w:t>
      </w:r>
      <w:r>
        <w:rPr>
          <w:lang w:val="en-US"/>
        </w:rPr>
        <w:t>x</w:t>
      </w:r>
      <w:r w:rsidRPr="003D3F30">
        <w:t xml:space="preserve"> – </w:t>
      </w:r>
      <w:r>
        <w:t xml:space="preserve">степень при переменной </w:t>
      </w:r>
      <w:r>
        <w:rPr>
          <w:lang w:val="en-US"/>
        </w:rPr>
        <w:t>x</w:t>
      </w:r>
      <w:r w:rsidRPr="003D3F30">
        <w:t xml:space="preserve">, </w:t>
      </w:r>
      <w:r>
        <w:rPr>
          <w:lang w:val="en-US"/>
        </w:rPr>
        <w:t>y</w:t>
      </w:r>
      <w:r w:rsidRPr="003D3F30">
        <w:t xml:space="preserve"> – </w:t>
      </w:r>
      <w:r>
        <w:t xml:space="preserve">степень при переменной </w:t>
      </w:r>
      <w:r>
        <w:rPr>
          <w:lang w:val="en-US"/>
        </w:rPr>
        <w:t>y</w:t>
      </w:r>
      <w:r w:rsidRPr="003D3F30">
        <w:t xml:space="preserve">, </w:t>
      </w:r>
      <w:r>
        <w:rPr>
          <w:lang w:val="en-US"/>
        </w:rPr>
        <w:t>z</w:t>
      </w:r>
      <w:r w:rsidRPr="003D3F30">
        <w:t xml:space="preserve"> </w:t>
      </w:r>
      <w:r>
        <w:t>–</w:t>
      </w:r>
      <w:r w:rsidRPr="003D3F30">
        <w:t xml:space="preserve"> </w:t>
      </w:r>
      <w:r>
        <w:t xml:space="preserve">степень при переменной </w:t>
      </w:r>
      <w:r>
        <w:rPr>
          <w:lang w:val="en-US"/>
        </w:rPr>
        <w:t>z</w:t>
      </w:r>
      <w:r>
        <w:t>.</w:t>
      </w:r>
    </w:p>
    <w:p w:rsidR="003D3F30" w:rsidRDefault="003D3F30" w:rsidP="003D3F30">
      <w:r w:rsidRPr="00B24FF0">
        <w:rPr>
          <w:b/>
        </w:rPr>
        <w:t>В</w:t>
      </w:r>
      <w:r>
        <w:rPr>
          <w:b/>
        </w:rPr>
        <w:t>ы</w:t>
      </w:r>
      <w:r w:rsidRPr="00B24FF0">
        <w:rPr>
          <w:b/>
        </w:rPr>
        <w:t>ходные</w:t>
      </w:r>
      <w:r w:rsidRPr="003D3F30">
        <w:rPr>
          <w:b/>
        </w:rPr>
        <w:t xml:space="preserve"> </w:t>
      </w:r>
      <w:r>
        <w:rPr>
          <w:b/>
        </w:rPr>
        <w:t>данные</w:t>
      </w:r>
      <w:r w:rsidRPr="003D3F30">
        <w:rPr>
          <w:b/>
        </w:rPr>
        <w:t>:</w:t>
      </w:r>
      <w:r w:rsidRPr="003D3F30">
        <w:t xml:space="preserve"> </w:t>
      </w:r>
      <w:r>
        <w:t>истина или ложь.</w:t>
      </w:r>
    </w:p>
    <w:p w:rsidR="003D3F30" w:rsidRPr="003D3F30" w:rsidRDefault="003D3F30" w:rsidP="003D3F30">
      <w:pPr>
        <w:rPr>
          <w:rFonts w:ascii="Courier New" w:hAnsi="Courier New"/>
          <w:lang w:val="en-US"/>
        </w:rPr>
      </w:pPr>
      <w:r>
        <w:rPr>
          <w:rFonts w:ascii="Courier New" w:hAnsi="Courier New"/>
          <w:highlight w:val="lightGray"/>
          <w:lang w:val="en-US"/>
        </w:rPr>
        <w:t>explicit TNode</w:t>
      </w:r>
      <w:r w:rsidRPr="003D3F30">
        <w:rPr>
          <w:rFonts w:ascii="Courier New" w:hAnsi="Courier New"/>
          <w:highlight w:val="lightGray"/>
          <w:lang w:val="en-US"/>
        </w:rPr>
        <w:t>(</w:t>
      </w:r>
      <w:r>
        <w:rPr>
          <w:rFonts w:ascii="Courier New" w:hAnsi="Courier New"/>
          <w:highlight w:val="lightGray"/>
          <w:lang w:val="en-US"/>
        </w:rPr>
        <w:t>unsigned</w:t>
      </w:r>
      <w:r w:rsidRPr="003D3F30">
        <w:rPr>
          <w:rFonts w:ascii="Courier New" w:hAnsi="Courier New"/>
          <w:highlight w:val="lightGray"/>
          <w:lang w:val="en-US"/>
        </w:rPr>
        <w:t xml:space="preserve"> </w:t>
      </w:r>
      <w:r>
        <w:rPr>
          <w:rFonts w:ascii="Courier New" w:hAnsi="Courier New"/>
          <w:highlight w:val="lightGray"/>
          <w:lang w:val="en-US"/>
        </w:rPr>
        <w:t>degree, double coefficient, TNode* pNext</w:t>
      </w:r>
      <w:r w:rsidRPr="003D3F30">
        <w:rPr>
          <w:rFonts w:ascii="Courier New" w:hAnsi="Courier New"/>
          <w:highlight w:val="lightGray"/>
          <w:lang w:val="en-US"/>
        </w:rPr>
        <w:t>);</w:t>
      </w:r>
    </w:p>
    <w:p w:rsidR="003D3F30" w:rsidRPr="00B24FF0" w:rsidRDefault="003D3F30" w:rsidP="003D3F30">
      <w:r w:rsidRPr="00B24FF0">
        <w:rPr>
          <w:b/>
        </w:rPr>
        <w:t>Назначение:</w:t>
      </w:r>
      <w:r w:rsidRPr="00B24FF0">
        <w:t xml:space="preserve"> </w:t>
      </w:r>
      <w:r>
        <w:t>конструктор ().</w:t>
      </w:r>
    </w:p>
    <w:p w:rsidR="003D3F30" w:rsidRDefault="003D3F30" w:rsidP="003D3F30">
      <w:r w:rsidRPr="00B24FF0">
        <w:rPr>
          <w:b/>
        </w:rPr>
        <w:t>Входные параметры:</w:t>
      </w:r>
      <w:r>
        <w:t xml:space="preserve"> </w:t>
      </w:r>
      <w:r>
        <w:rPr>
          <w:lang w:val="en-US"/>
        </w:rPr>
        <w:t>d</w:t>
      </w:r>
      <w:r w:rsidR="005743F0">
        <w:rPr>
          <w:lang w:val="en-US"/>
        </w:rPr>
        <w:t>egree</w:t>
      </w:r>
      <w:r>
        <w:t>.</w:t>
      </w:r>
    </w:p>
    <w:p w:rsidR="0013690B" w:rsidRDefault="003D3F30" w:rsidP="003D3F30">
      <w:r w:rsidRPr="00B24FF0">
        <w:rPr>
          <w:b/>
        </w:rPr>
        <w:t>В</w:t>
      </w:r>
      <w:r>
        <w:rPr>
          <w:b/>
        </w:rPr>
        <w:t>ы</w:t>
      </w:r>
      <w:r w:rsidRPr="00B24FF0">
        <w:rPr>
          <w:b/>
        </w:rPr>
        <w:t>ходные</w:t>
      </w:r>
      <w:r w:rsidRPr="003D3F30">
        <w:rPr>
          <w:b/>
        </w:rPr>
        <w:t xml:space="preserve"> </w:t>
      </w:r>
      <w:r>
        <w:rPr>
          <w:b/>
        </w:rPr>
        <w:t>данные</w:t>
      </w:r>
      <w:r w:rsidRPr="003D3F30">
        <w:rPr>
          <w:b/>
        </w:rPr>
        <w:t>:</w:t>
      </w:r>
      <w:r w:rsidRPr="003D3F30">
        <w:t xml:space="preserve"> </w:t>
      </w:r>
      <w:r w:rsidR="00605D1F">
        <w:t>отсутствуют</w:t>
      </w:r>
      <w:r>
        <w:t>.</w:t>
      </w:r>
    </w:p>
    <w:p w:rsidR="0013690B" w:rsidRDefault="0013690B">
      <w:pPr>
        <w:spacing w:after="200" w:line="276" w:lineRule="auto"/>
        <w:ind w:firstLine="0"/>
        <w:jc w:val="left"/>
      </w:pPr>
      <w:r>
        <w:br w:type="page"/>
      </w:r>
    </w:p>
    <w:p w:rsidR="003D3F30" w:rsidRDefault="0013690B" w:rsidP="0013690B">
      <w:pPr>
        <w:pStyle w:val="3"/>
        <w:rPr>
          <w:lang w:val="en-US"/>
        </w:rPr>
      </w:pPr>
      <w:bookmarkStart w:id="17" w:name="_Toc34331006"/>
      <w:r>
        <w:lastRenderedPageBreak/>
        <w:t xml:space="preserve">Класс </w:t>
      </w:r>
      <w:r>
        <w:rPr>
          <w:lang w:val="en-US"/>
        </w:rPr>
        <w:t>TPolynomial</w:t>
      </w:r>
      <w:bookmarkEnd w:id="17"/>
    </w:p>
    <w:p w:rsidR="0013690B" w:rsidRDefault="00130F9E" w:rsidP="0013690B">
      <w:r>
        <w:t>Этот класс используется для</w:t>
      </w:r>
      <w:r w:rsidR="0013690B">
        <w:t xml:space="preserve"> работы с полиномами </w:t>
      </w:r>
      <w:r>
        <w:t>от трех переменных.</w:t>
      </w:r>
    </w:p>
    <w:p w:rsidR="0075301D" w:rsidRPr="0075301D" w:rsidRDefault="0075301D" w:rsidP="0075301D">
      <w:pPr>
        <w:pStyle w:val="ac"/>
        <w:ind w:firstLine="0"/>
        <w:rPr>
          <w:sz w:val="16"/>
          <w:lang w:val="en-US"/>
        </w:rPr>
      </w:pPr>
      <w:r w:rsidRPr="0075301D">
        <w:rPr>
          <w:sz w:val="16"/>
          <w:lang w:val="en-US"/>
        </w:rPr>
        <w:t>class TPolynomial</w:t>
      </w:r>
    </w:p>
    <w:p w:rsidR="0075301D" w:rsidRPr="0075301D" w:rsidRDefault="0075301D" w:rsidP="0075301D">
      <w:pPr>
        <w:pStyle w:val="ac"/>
        <w:ind w:firstLine="0"/>
        <w:rPr>
          <w:sz w:val="16"/>
          <w:lang w:val="en-US"/>
        </w:rPr>
      </w:pPr>
      <w:r w:rsidRPr="0075301D">
        <w:rPr>
          <w:sz w:val="16"/>
          <w:lang w:val="en-US"/>
        </w:rPr>
        <w:t>{</w:t>
      </w:r>
    </w:p>
    <w:p w:rsidR="0075301D" w:rsidRPr="0075301D" w:rsidRDefault="0075301D" w:rsidP="0075301D">
      <w:pPr>
        <w:pStyle w:val="ac"/>
        <w:ind w:firstLine="0"/>
        <w:rPr>
          <w:sz w:val="16"/>
          <w:lang w:val="en-US"/>
        </w:rPr>
      </w:pPr>
      <w:r w:rsidRPr="0075301D">
        <w:rPr>
          <w:sz w:val="16"/>
          <w:lang w:val="en-US"/>
        </w:rPr>
        <w:t xml:space="preserve">    TList&lt;unsigned, double&gt;* monomials;</w:t>
      </w:r>
    </w:p>
    <w:p w:rsidR="0075301D" w:rsidRPr="0075301D" w:rsidRDefault="0075301D" w:rsidP="0075301D">
      <w:pPr>
        <w:pStyle w:val="ac"/>
        <w:ind w:firstLine="0"/>
        <w:rPr>
          <w:sz w:val="16"/>
          <w:lang w:val="en-US"/>
        </w:rPr>
      </w:pPr>
      <w:r w:rsidRPr="0075301D">
        <w:rPr>
          <w:sz w:val="16"/>
          <w:lang w:val="en-US"/>
        </w:rPr>
        <w:t xml:space="preserve">    TMonomialList::iterator findPrevOrderedDegree(unsigned degree) const;</w:t>
      </w:r>
    </w:p>
    <w:p w:rsidR="0075301D" w:rsidRPr="0075301D" w:rsidRDefault="0075301D" w:rsidP="0075301D">
      <w:pPr>
        <w:pStyle w:val="ac"/>
        <w:ind w:firstLine="0"/>
        <w:rPr>
          <w:sz w:val="16"/>
          <w:lang w:val="en-US"/>
        </w:rPr>
      </w:pPr>
      <w:r w:rsidRPr="0075301D">
        <w:rPr>
          <w:sz w:val="16"/>
          <w:lang w:val="en-US"/>
        </w:rPr>
        <w:t xml:space="preserve">    TMonomialList::iterator getNextIterator(TMonomialList::iterator iterator) const;</w:t>
      </w:r>
    </w:p>
    <w:p w:rsidR="0075301D" w:rsidRPr="0075301D" w:rsidRDefault="0075301D" w:rsidP="0075301D">
      <w:pPr>
        <w:pStyle w:val="ac"/>
        <w:ind w:firstLine="0"/>
        <w:rPr>
          <w:sz w:val="16"/>
          <w:lang w:val="en-US"/>
        </w:rPr>
      </w:pPr>
      <w:r w:rsidRPr="0075301D">
        <w:rPr>
          <w:sz w:val="16"/>
          <w:lang w:val="en-US"/>
        </w:rPr>
        <w:t xml:space="preserve">    void add(double coefficient, unsigned degree);</w:t>
      </w:r>
    </w:p>
    <w:p w:rsidR="0075301D" w:rsidRPr="0075301D" w:rsidRDefault="0075301D" w:rsidP="0075301D">
      <w:pPr>
        <w:pStyle w:val="ac"/>
        <w:ind w:firstLine="0"/>
        <w:rPr>
          <w:sz w:val="16"/>
          <w:lang w:val="en-US"/>
        </w:rPr>
      </w:pPr>
      <w:r w:rsidRPr="0075301D">
        <w:rPr>
          <w:sz w:val="16"/>
          <w:lang w:val="en-US"/>
        </w:rPr>
        <w:t xml:space="preserve">    void addNonzero(TMonomial* primary, const TMonomial* secondary);</w:t>
      </w:r>
    </w:p>
    <w:p w:rsidR="0075301D" w:rsidRPr="0075301D" w:rsidRDefault="0075301D" w:rsidP="0075301D">
      <w:pPr>
        <w:pStyle w:val="ac"/>
        <w:ind w:firstLine="0"/>
        <w:rPr>
          <w:sz w:val="16"/>
          <w:lang w:val="en-US"/>
        </w:rPr>
      </w:pPr>
      <w:r w:rsidRPr="0075301D">
        <w:rPr>
          <w:sz w:val="16"/>
          <w:lang w:val="en-US"/>
        </w:rPr>
        <w:t xml:space="preserve">    void reduce();</w:t>
      </w:r>
    </w:p>
    <w:p w:rsidR="0075301D" w:rsidRPr="0075301D" w:rsidRDefault="0075301D" w:rsidP="0075301D">
      <w:pPr>
        <w:pStyle w:val="ac"/>
        <w:ind w:firstLine="0"/>
        <w:rPr>
          <w:sz w:val="16"/>
          <w:lang w:val="en-US"/>
        </w:rPr>
      </w:pPr>
      <w:r w:rsidRPr="0075301D">
        <w:rPr>
          <w:sz w:val="16"/>
          <w:lang w:val="en-US"/>
        </w:rPr>
        <w:t xml:space="preserve">    void sort();</w:t>
      </w:r>
    </w:p>
    <w:p w:rsidR="0075301D" w:rsidRPr="0075301D" w:rsidRDefault="0075301D" w:rsidP="0075301D">
      <w:pPr>
        <w:pStyle w:val="ac"/>
        <w:ind w:firstLine="0"/>
        <w:rPr>
          <w:sz w:val="16"/>
          <w:lang w:val="en-US"/>
        </w:rPr>
      </w:pPr>
      <w:r w:rsidRPr="0075301D">
        <w:rPr>
          <w:sz w:val="16"/>
          <w:lang w:val="en-US"/>
        </w:rPr>
        <w:t xml:space="preserve">    void nullify();</w:t>
      </w:r>
    </w:p>
    <w:p w:rsidR="0075301D" w:rsidRPr="0075301D" w:rsidRDefault="0075301D" w:rsidP="0075301D">
      <w:pPr>
        <w:pStyle w:val="ac"/>
        <w:ind w:firstLine="0"/>
        <w:rPr>
          <w:sz w:val="16"/>
          <w:lang w:val="en-US"/>
        </w:rPr>
      </w:pPr>
      <w:r w:rsidRPr="0075301D">
        <w:rPr>
          <w:sz w:val="16"/>
          <w:lang w:val="en-US"/>
        </w:rPr>
        <w:t xml:space="preserve">    void parse(const char* const expression);</w:t>
      </w:r>
    </w:p>
    <w:p w:rsidR="0075301D" w:rsidRPr="0075301D" w:rsidRDefault="0075301D" w:rsidP="0075301D">
      <w:pPr>
        <w:pStyle w:val="ac"/>
        <w:ind w:firstLine="0"/>
        <w:rPr>
          <w:sz w:val="16"/>
          <w:lang w:val="en-US"/>
        </w:rPr>
      </w:pPr>
      <w:r w:rsidRPr="0075301D">
        <w:rPr>
          <w:sz w:val="16"/>
          <w:lang w:val="en-US"/>
        </w:rPr>
        <w:t xml:space="preserve">    const std::string monomToStr(const TMonomial&amp; monomial) const;</w:t>
      </w:r>
    </w:p>
    <w:p w:rsidR="0075301D" w:rsidRPr="0075301D" w:rsidRDefault="0075301D" w:rsidP="0075301D">
      <w:pPr>
        <w:pStyle w:val="ac"/>
        <w:ind w:firstLine="0"/>
        <w:rPr>
          <w:sz w:val="16"/>
          <w:lang w:val="en-US"/>
        </w:rPr>
      </w:pPr>
      <w:r w:rsidRPr="0075301D">
        <w:rPr>
          <w:sz w:val="16"/>
          <w:lang w:val="en-US"/>
        </w:rPr>
        <w:t xml:space="preserve">    const std::string getFirstFloatNumber(const char* const expression, size_t&amp; offset) const;</w:t>
      </w:r>
    </w:p>
    <w:p w:rsidR="0075301D" w:rsidRPr="0075301D" w:rsidRDefault="0075301D" w:rsidP="0075301D">
      <w:pPr>
        <w:pStyle w:val="ac"/>
        <w:ind w:firstLine="0"/>
        <w:rPr>
          <w:sz w:val="16"/>
          <w:lang w:val="en-US"/>
        </w:rPr>
      </w:pPr>
      <w:r w:rsidRPr="0075301D">
        <w:rPr>
          <w:sz w:val="16"/>
          <w:lang w:val="en-US"/>
        </w:rPr>
        <w:t xml:space="preserve">    const std::string getFirstUIntNumber(const char* const expression, size_t&amp; offset) const;</w:t>
      </w:r>
    </w:p>
    <w:p w:rsidR="0075301D" w:rsidRPr="0075301D" w:rsidRDefault="0075301D" w:rsidP="0075301D">
      <w:pPr>
        <w:pStyle w:val="ac"/>
        <w:ind w:firstLine="0"/>
        <w:rPr>
          <w:sz w:val="16"/>
          <w:lang w:val="en-US"/>
        </w:rPr>
      </w:pPr>
      <w:r w:rsidRPr="0075301D">
        <w:rPr>
          <w:sz w:val="16"/>
          <w:lang w:val="en-US"/>
        </w:rPr>
        <w:t xml:space="preserve">    unsigned getDegreeMask(const char* const expression, unsigned&amp; factor) const;</w:t>
      </w:r>
    </w:p>
    <w:p w:rsidR="0075301D" w:rsidRPr="0075301D" w:rsidRDefault="0075301D" w:rsidP="0075301D">
      <w:pPr>
        <w:pStyle w:val="ac"/>
        <w:ind w:firstLine="0"/>
        <w:rPr>
          <w:sz w:val="16"/>
          <w:lang w:val="en-US"/>
        </w:rPr>
      </w:pPr>
      <w:r w:rsidRPr="0075301D">
        <w:rPr>
          <w:sz w:val="16"/>
          <w:lang w:val="en-US"/>
        </w:rPr>
        <w:t>public:</w:t>
      </w:r>
    </w:p>
    <w:p w:rsidR="0075301D" w:rsidRPr="0075301D" w:rsidRDefault="0075301D" w:rsidP="0075301D">
      <w:pPr>
        <w:pStyle w:val="ac"/>
        <w:ind w:firstLine="0"/>
        <w:rPr>
          <w:sz w:val="16"/>
          <w:lang w:val="en-US"/>
        </w:rPr>
      </w:pPr>
      <w:r w:rsidRPr="0075301D">
        <w:rPr>
          <w:sz w:val="16"/>
          <w:lang w:val="en-US"/>
        </w:rPr>
        <w:t xml:space="preserve">    TPolynomial();</w:t>
      </w:r>
    </w:p>
    <w:p w:rsidR="0075301D" w:rsidRPr="0075301D" w:rsidRDefault="0075301D" w:rsidP="0075301D">
      <w:pPr>
        <w:pStyle w:val="ac"/>
        <w:ind w:firstLine="0"/>
        <w:rPr>
          <w:sz w:val="16"/>
          <w:lang w:val="en-US"/>
        </w:rPr>
      </w:pPr>
      <w:r w:rsidRPr="0075301D">
        <w:rPr>
          <w:sz w:val="16"/>
          <w:lang w:val="en-US"/>
        </w:rPr>
        <w:t xml:space="preserve">    TPolynomial(const char* const expression);</w:t>
      </w:r>
    </w:p>
    <w:p w:rsidR="0075301D" w:rsidRPr="0075301D" w:rsidRDefault="0075301D" w:rsidP="0075301D">
      <w:pPr>
        <w:pStyle w:val="ac"/>
        <w:ind w:firstLine="0"/>
        <w:rPr>
          <w:sz w:val="16"/>
          <w:lang w:val="en-US"/>
        </w:rPr>
      </w:pPr>
      <w:r w:rsidRPr="0075301D">
        <w:rPr>
          <w:sz w:val="16"/>
          <w:lang w:val="en-US"/>
        </w:rPr>
        <w:t xml:space="preserve">    TPolynomial(const TMonomial&amp; monomial);</w:t>
      </w:r>
    </w:p>
    <w:p w:rsidR="0075301D" w:rsidRPr="0075301D" w:rsidRDefault="0075301D" w:rsidP="0075301D">
      <w:pPr>
        <w:pStyle w:val="ac"/>
        <w:ind w:firstLine="0"/>
        <w:rPr>
          <w:sz w:val="16"/>
          <w:lang w:val="en-US"/>
        </w:rPr>
      </w:pPr>
      <w:r w:rsidRPr="0075301D">
        <w:rPr>
          <w:sz w:val="16"/>
          <w:lang w:val="en-US"/>
        </w:rPr>
        <w:t xml:space="preserve">    TPolynomial(double number);</w:t>
      </w:r>
    </w:p>
    <w:p w:rsidR="0075301D" w:rsidRPr="0075301D" w:rsidRDefault="0075301D" w:rsidP="0075301D">
      <w:pPr>
        <w:pStyle w:val="ac"/>
        <w:ind w:firstLine="0"/>
        <w:rPr>
          <w:sz w:val="16"/>
          <w:lang w:val="en-US"/>
        </w:rPr>
      </w:pPr>
      <w:r w:rsidRPr="0075301D">
        <w:rPr>
          <w:sz w:val="16"/>
          <w:lang w:val="en-US"/>
        </w:rPr>
        <w:t xml:space="preserve">    TPolynomial(const TPolynomial&amp; other);</w:t>
      </w:r>
    </w:p>
    <w:p w:rsidR="0075301D" w:rsidRPr="0075301D" w:rsidRDefault="0075301D" w:rsidP="0075301D">
      <w:pPr>
        <w:pStyle w:val="ac"/>
        <w:ind w:firstLine="0"/>
        <w:rPr>
          <w:sz w:val="16"/>
          <w:lang w:val="en-US"/>
        </w:rPr>
      </w:pPr>
      <w:r w:rsidRPr="0075301D">
        <w:rPr>
          <w:sz w:val="16"/>
          <w:lang w:val="en-US"/>
        </w:rPr>
        <w:t xml:space="preserve">    TPolynomial(const TMonomialList&amp; list);</w:t>
      </w:r>
    </w:p>
    <w:p w:rsidR="0075301D" w:rsidRPr="0075301D" w:rsidRDefault="0075301D" w:rsidP="0075301D">
      <w:pPr>
        <w:pStyle w:val="ac"/>
        <w:ind w:firstLine="0"/>
        <w:rPr>
          <w:sz w:val="16"/>
          <w:lang w:val="en-US"/>
        </w:rPr>
      </w:pPr>
      <w:r w:rsidRPr="0075301D">
        <w:rPr>
          <w:sz w:val="16"/>
          <w:lang w:val="en-US"/>
        </w:rPr>
        <w:t xml:space="preserve">    ~TPolynomial();</w:t>
      </w:r>
    </w:p>
    <w:p w:rsidR="0075301D" w:rsidRPr="0075301D" w:rsidRDefault="0075301D" w:rsidP="0075301D">
      <w:pPr>
        <w:pStyle w:val="ac"/>
        <w:ind w:firstLine="0"/>
        <w:rPr>
          <w:sz w:val="16"/>
          <w:lang w:val="en-US"/>
        </w:rPr>
      </w:pPr>
      <w:r w:rsidRPr="0075301D">
        <w:rPr>
          <w:sz w:val="16"/>
          <w:lang w:val="en-US"/>
        </w:rPr>
        <w:t xml:space="preserve">    TPolynomial&amp; operator=(const TPolynomial&amp; other);</w:t>
      </w:r>
    </w:p>
    <w:p w:rsidR="0075301D" w:rsidRPr="0075301D" w:rsidRDefault="0075301D" w:rsidP="0075301D">
      <w:pPr>
        <w:pStyle w:val="ac"/>
        <w:ind w:firstLine="0"/>
        <w:rPr>
          <w:sz w:val="16"/>
          <w:lang w:val="en-US"/>
        </w:rPr>
      </w:pPr>
      <w:r w:rsidRPr="0075301D">
        <w:rPr>
          <w:sz w:val="16"/>
          <w:lang w:val="en-US"/>
        </w:rPr>
        <w:t xml:space="preserve">    TPolynomial operator+(const TPolynomial&amp; other);</w:t>
      </w:r>
    </w:p>
    <w:p w:rsidR="0075301D" w:rsidRPr="0075301D" w:rsidRDefault="0075301D" w:rsidP="0075301D">
      <w:pPr>
        <w:pStyle w:val="ac"/>
        <w:ind w:firstLine="0"/>
        <w:rPr>
          <w:sz w:val="16"/>
          <w:lang w:val="en-US"/>
        </w:rPr>
      </w:pPr>
      <w:r w:rsidRPr="0075301D">
        <w:rPr>
          <w:sz w:val="16"/>
          <w:lang w:val="en-US"/>
        </w:rPr>
        <w:t xml:space="preserve">    TPolynomial operator+(const TMonomial&amp; monomial);</w:t>
      </w:r>
    </w:p>
    <w:p w:rsidR="0075301D" w:rsidRPr="0075301D" w:rsidRDefault="0075301D" w:rsidP="0075301D">
      <w:pPr>
        <w:pStyle w:val="ac"/>
        <w:ind w:firstLine="0"/>
        <w:rPr>
          <w:sz w:val="16"/>
          <w:lang w:val="en-US"/>
        </w:rPr>
      </w:pPr>
      <w:r w:rsidRPr="0075301D">
        <w:rPr>
          <w:sz w:val="16"/>
          <w:lang w:val="en-US"/>
        </w:rPr>
        <w:t xml:space="preserve">    TPolynomial operator+(double number);</w:t>
      </w:r>
    </w:p>
    <w:p w:rsidR="0075301D" w:rsidRPr="0075301D" w:rsidRDefault="0075301D" w:rsidP="0075301D">
      <w:pPr>
        <w:pStyle w:val="ac"/>
        <w:ind w:firstLine="0"/>
        <w:rPr>
          <w:sz w:val="16"/>
          <w:lang w:val="en-US"/>
        </w:rPr>
      </w:pPr>
      <w:r w:rsidRPr="0075301D">
        <w:rPr>
          <w:sz w:val="16"/>
          <w:lang w:val="en-US"/>
        </w:rPr>
        <w:t xml:space="preserve">    TPolynomial operator-(const TPolynomial&amp; other);</w:t>
      </w:r>
    </w:p>
    <w:p w:rsidR="0075301D" w:rsidRPr="0075301D" w:rsidRDefault="0075301D" w:rsidP="0075301D">
      <w:pPr>
        <w:pStyle w:val="ac"/>
        <w:ind w:firstLine="0"/>
        <w:rPr>
          <w:sz w:val="16"/>
          <w:lang w:val="en-US"/>
        </w:rPr>
      </w:pPr>
      <w:r w:rsidRPr="0075301D">
        <w:rPr>
          <w:sz w:val="16"/>
          <w:lang w:val="en-US"/>
        </w:rPr>
        <w:t xml:space="preserve">    TPolynomial operator-(const TMonomial&amp; monomial);</w:t>
      </w:r>
    </w:p>
    <w:p w:rsidR="0075301D" w:rsidRPr="0075301D" w:rsidRDefault="0075301D" w:rsidP="0075301D">
      <w:pPr>
        <w:pStyle w:val="ac"/>
        <w:ind w:firstLine="0"/>
        <w:rPr>
          <w:sz w:val="16"/>
          <w:lang w:val="en-US"/>
        </w:rPr>
      </w:pPr>
      <w:r w:rsidRPr="0075301D">
        <w:rPr>
          <w:sz w:val="16"/>
          <w:lang w:val="en-US"/>
        </w:rPr>
        <w:t xml:space="preserve">    TPolynomial operator-(double number);</w:t>
      </w:r>
    </w:p>
    <w:p w:rsidR="0075301D" w:rsidRPr="0075301D" w:rsidRDefault="0075301D" w:rsidP="0075301D">
      <w:pPr>
        <w:pStyle w:val="ac"/>
        <w:ind w:firstLine="0"/>
        <w:rPr>
          <w:sz w:val="16"/>
          <w:lang w:val="en-US"/>
        </w:rPr>
      </w:pPr>
      <w:r w:rsidRPr="0075301D">
        <w:rPr>
          <w:sz w:val="16"/>
          <w:lang w:val="en-US"/>
        </w:rPr>
        <w:t xml:space="preserve">    TPolynomial operator*(const TPolynomial&amp; other);</w:t>
      </w:r>
    </w:p>
    <w:p w:rsidR="0075301D" w:rsidRPr="0075301D" w:rsidRDefault="0075301D" w:rsidP="0075301D">
      <w:pPr>
        <w:pStyle w:val="ac"/>
        <w:ind w:firstLine="0"/>
        <w:rPr>
          <w:sz w:val="16"/>
          <w:lang w:val="en-US"/>
        </w:rPr>
      </w:pPr>
      <w:r w:rsidRPr="0075301D">
        <w:rPr>
          <w:sz w:val="16"/>
          <w:lang w:val="en-US"/>
        </w:rPr>
        <w:t xml:space="preserve">    TPolynomial operator*(const TMonomial&amp; monomial);</w:t>
      </w:r>
    </w:p>
    <w:p w:rsidR="0075301D" w:rsidRPr="000207AA" w:rsidRDefault="0075301D" w:rsidP="0075301D">
      <w:pPr>
        <w:pStyle w:val="ac"/>
        <w:ind w:firstLine="0"/>
        <w:rPr>
          <w:sz w:val="16"/>
          <w:lang w:val="en-US"/>
        </w:rPr>
      </w:pPr>
      <w:r w:rsidRPr="0075301D">
        <w:rPr>
          <w:sz w:val="16"/>
          <w:lang w:val="en-US"/>
        </w:rPr>
        <w:t xml:space="preserve">    </w:t>
      </w:r>
      <w:r w:rsidRPr="000207AA">
        <w:rPr>
          <w:sz w:val="16"/>
          <w:lang w:val="en-US"/>
        </w:rPr>
        <w:t>TPolynomial operator*(double number);</w:t>
      </w:r>
    </w:p>
    <w:p w:rsidR="0075301D" w:rsidRPr="0075301D" w:rsidRDefault="0075301D" w:rsidP="0075301D">
      <w:pPr>
        <w:pStyle w:val="ac"/>
        <w:ind w:firstLine="0"/>
        <w:rPr>
          <w:sz w:val="16"/>
          <w:lang w:val="en-US"/>
        </w:rPr>
      </w:pPr>
      <w:r w:rsidRPr="0075301D">
        <w:rPr>
          <w:sz w:val="16"/>
          <w:lang w:val="en-US"/>
        </w:rPr>
        <w:t xml:space="preserve">    TPolynomial&amp; operator+=(const TPolynomial&amp; other);</w:t>
      </w:r>
    </w:p>
    <w:p w:rsidR="0075301D" w:rsidRPr="0075301D" w:rsidRDefault="0075301D" w:rsidP="0075301D">
      <w:pPr>
        <w:pStyle w:val="ac"/>
        <w:ind w:firstLine="0"/>
        <w:rPr>
          <w:sz w:val="16"/>
          <w:lang w:val="en-US"/>
        </w:rPr>
      </w:pPr>
      <w:r w:rsidRPr="0075301D">
        <w:rPr>
          <w:sz w:val="16"/>
          <w:lang w:val="en-US"/>
        </w:rPr>
        <w:t xml:space="preserve">    TPolynomial&amp; operator+=(const TMonomial&amp; monomial);</w:t>
      </w:r>
    </w:p>
    <w:p w:rsidR="0075301D" w:rsidRPr="0075301D" w:rsidRDefault="0075301D" w:rsidP="0075301D">
      <w:pPr>
        <w:pStyle w:val="ac"/>
        <w:ind w:firstLine="0"/>
        <w:rPr>
          <w:sz w:val="16"/>
          <w:lang w:val="en-US"/>
        </w:rPr>
      </w:pPr>
      <w:r w:rsidRPr="0075301D">
        <w:rPr>
          <w:sz w:val="16"/>
          <w:lang w:val="en-US"/>
        </w:rPr>
        <w:t xml:space="preserve">    TPolynomial&amp; operator+=(double number);</w:t>
      </w:r>
    </w:p>
    <w:p w:rsidR="0075301D" w:rsidRPr="0075301D" w:rsidRDefault="0075301D" w:rsidP="0075301D">
      <w:pPr>
        <w:pStyle w:val="ac"/>
        <w:ind w:firstLine="0"/>
        <w:rPr>
          <w:sz w:val="16"/>
          <w:lang w:val="en-US"/>
        </w:rPr>
      </w:pPr>
      <w:r w:rsidRPr="0075301D">
        <w:rPr>
          <w:sz w:val="16"/>
          <w:lang w:val="en-US"/>
        </w:rPr>
        <w:t xml:space="preserve">    TPolynomial&amp; operator-=(const TPolynomial&amp; other);</w:t>
      </w:r>
    </w:p>
    <w:p w:rsidR="0075301D" w:rsidRPr="0075301D" w:rsidRDefault="0075301D" w:rsidP="0075301D">
      <w:pPr>
        <w:pStyle w:val="ac"/>
        <w:ind w:firstLine="0"/>
        <w:rPr>
          <w:sz w:val="16"/>
          <w:lang w:val="en-US"/>
        </w:rPr>
      </w:pPr>
      <w:r w:rsidRPr="0075301D">
        <w:rPr>
          <w:sz w:val="16"/>
          <w:lang w:val="en-US"/>
        </w:rPr>
        <w:t xml:space="preserve">    TPolynomial&amp; operator-=(const TMonomial&amp; monomial);</w:t>
      </w:r>
    </w:p>
    <w:p w:rsidR="0075301D" w:rsidRPr="0075301D" w:rsidRDefault="0075301D" w:rsidP="0075301D">
      <w:pPr>
        <w:pStyle w:val="ac"/>
        <w:ind w:firstLine="0"/>
        <w:rPr>
          <w:sz w:val="16"/>
          <w:lang w:val="en-US"/>
        </w:rPr>
      </w:pPr>
      <w:r w:rsidRPr="0075301D">
        <w:rPr>
          <w:sz w:val="16"/>
          <w:lang w:val="en-US"/>
        </w:rPr>
        <w:t xml:space="preserve">    TPolynomial&amp; operator-=(double number);</w:t>
      </w:r>
    </w:p>
    <w:p w:rsidR="0075301D" w:rsidRPr="0075301D" w:rsidRDefault="0075301D" w:rsidP="0075301D">
      <w:pPr>
        <w:pStyle w:val="ac"/>
        <w:ind w:firstLine="0"/>
        <w:rPr>
          <w:sz w:val="16"/>
          <w:lang w:val="en-US"/>
        </w:rPr>
      </w:pPr>
      <w:r w:rsidRPr="0075301D">
        <w:rPr>
          <w:sz w:val="16"/>
          <w:lang w:val="en-US"/>
        </w:rPr>
        <w:t xml:space="preserve">    TPolynomial&amp; operator*=(const TPolynomial&amp; other);</w:t>
      </w:r>
    </w:p>
    <w:p w:rsidR="0075301D" w:rsidRPr="0075301D" w:rsidRDefault="0075301D" w:rsidP="0075301D">
      <w:pPr>
        <w:pStyle w:val="ac"/>
        <w:ind w:firstLine="0"/>
        <w:rPr>
          <w:sz w:val="16"/>
          <w:lang w:val="en-US"/>
        </w:rPr>
      </w:pPr>
      <w:r w:rsidRPr="0075301D">
        <w:rPr>
          <w:sz w:val="16"/>
          <w:lang w:val="en-US"/>
        </w:rPr>
        <w:t xml:space="preserve">    TPolynomial&amp; operator*=(const TMonomial&amp; monomial);</w:t>
      </w:r>
    </w:p>
    <w:p w:rsidR="0075301D" w:rsidRPr="0075301D" w:rsidRDefault="0075301D" w:rsidP="0075301D">
      <w:pPr>
        <w:pStyle w:val="ac"/>
        <w:ind w:firstLine="0"/>
        <w:rPr>
          <w:sz w:val="16"/>
          <w:lang w:val="en-US"/>
        </w:rPr>
      </w:pPr>
      <w:r w:rsidRPr="0075301D">
        <w:rPr>
          <w:sz w:val="16"/>
          <w:lang w:val="en-US"/>
        </w:rPr>
        <w:t xml:space="preserve">    TPolynomial&amp; operator*=(double number);</w:t>
      </w:r>
    </w:p>
    <w:p w:rsidR="0075301D" w:rsidRPr="0075301D" w:rsidRDefault="0075301D" w:rsidP="0075301D">
      <w:pPr>
        <w:pStyle w:val="ac"/>
        <w:ind w:firstLine="0"/>
        <w:rPr>
          <w:sz w:val="16"/>
          <w:lang w:val="en-US"/>
        </w:rPr>
      </w:pPr>
      <w:r w:rsidRPr="0075301D">
        <w:rPr>
          <w:sz w:val="16"/>
          <w:lang w:val="en-US"/>
        </w:rPr>
        <w:t xml:space="preserve">    friend std::ostream&amp; operator&lt;&lt;(std::ostream&amp; stream, const TPolynomial&amp; polynomial);</w:t>
      </w:r>
    </w:p>
    <w:p w:rsidR="0075301D" w:rsidRPr="0075301D" w:rsidRDefault="0075301D" w:rsidP="0075301D">
      <w:pPr>
        <w:pStyle w:val="ac"/>
        <w:ind w:firstLine="0"/>
        <w:rPr>
          <w:sz w:val="16"/>
          <w:lang w:val="en-US"/>
        </w:rPr>
      </w:pPr>
      <w:r w:rsidRPr="0075301D">
        <w:rPr>
          <w:sz w:val="16"/>
          <w:lang w:val="en-US"/>
        </w:rPr>
        <w:t xml:space="preserve">    friend std::istream&amp; operator&gt;&gt;(std::istream&amp; stream, TPolynomial&amp; polynomial);</w:t>
      </w:r>
    </w:p>
    <w:p w:rsidR="0075301D" w:rsidRPr="0075301D" w:rsidRDefault="0075301D" w:rsidP="0075301D">
      <w:pPr>
        <w:pStyle w:val="ac"/>
        <w:ind w:firstLine="0"/>
        <w:rPr>
          <w:sz w:val="16"/>
          <w:lang w:val="en-US"/>
        </w:rPr>
      </w:pPr>
      <w:r w:rsidRPr="0075301D">
        <w:rPr>
          <w:sz w:val="16"/>
          <w:lang w:val="en-US"/>
        </w:rPr>
        <w:t xml:space="preserve">    class SyntaxError : std::exception</w:t>
      </w:r>
    </w:p>
    <w:p w:rsidR="0075301D" w:rsidRPr="0075301D" w:rsidRDefault="0075301D" w:rsidP="0075301D">
      <w:pPr>
        <w:pStyle w:val="ac"/>
        <w:ind w:firstLine="0"/>
        <w:rPr>
          <w:sz w:val="16"/>
          <w:lang w:val="en-US"/>
        </w:rPr>
      </w:pPr>
      <w:r w:rsidRPr="0075301D">
        <w:rPr>
          <w:sz w:val="16"/>
          <w:lang w:val="en-US"/>
        </w:rPr>
        <w:t xml:space="preserve">    {</w:t>
      </w:r>
    </w:p>
    <w:p w:rsidR="0075301D" w:rsidRPr="0075301D" w:rsidRDefault="0075301D" w:rsidP="0075301D">
      <w:pPr>
        <w:pStyle w:val="ac"/>
        <w:ind w:firstLine="0"/>
        <w:rPr>
          <w:sz w:val="16"/>
          <w:lang w:val="en-US"/>
        </w:rPr>
      </w:pPr>
      <w:r w:rsidRPr="0075301D">
        <w:rPr>
          <w:sz w:val="16"/>
          <w:lang w:val="en-US"/>
        </w:rPr>
        <w:lastRenderedPageBreak/>
        <w:t xml:space="preserve">        const std::string whatStr = "Serialization cannot be parsed.";</w:t>
      </w:r>
    </w:p>
    <w:p w:rsidR="0075301D" w:rsidRPr="0075301D" w:rsidRDefault="0075301D" w:rsidP="0075301D">
      <w:pPr>
        <w:pStyle w:val="ac"/>
        <w:ind w:firstLine="0"/>
        <w:rPr>
          <w:sz w:val="16"/>
          <w:lang w:val="en-US"/>
        </w:rPr>
      </w:pPr>
      <w:r w:rsidRPr="0075301D">
        <w:rPr>
          <w:sz w:val="16"/>
          <w:lang w:val="en-US"/>
        </w:rPr>
        <w:t xml:space="preserve">    public:</w:t>
      </w:r>
    </w:p>
    <w:p w:rsidR="0075301D" w:rsidRPr="0075301D" w:rsidRDefault="0075301D" w:rsidP="0075301D">
      <w:pPr>
        <w:pStyle w:val="ac"/>
        <w:ind w:firstLine="0"/>
        <w:rPr>
          <w:sz w:val="16"/>
          <w:lang w:val="en-US"/>
        </w:rPr>
      </w:pPr>
      <w:r w:rsidRPr="0075301D">
        <w:rPr>
          <w:sz w:val="16"/>
          <w:lang w:val="en-US"/>
        </w:rPr>
        <w:t xml:space="preserve">        virtual const char* what() { return whatStr.c_str(); }</w:t>
      </w:r>
    </w:p>
    <w:p w:rsidR="0075301D" w:rsidRPr="0075301D" w:rsidRDefault="0075301D" w:rsidP="0075301D">
      <w:pPr>
        <w:pStyle w:val="ac"/>
        <w:ind w:firstLine="0"/>
        <w:rPr>
          <w:sz w:val="16"/>
        </w:rPr>
      </w:pPr>
      <w:r w:rsidRPr="0075301D">
        <w:rPr>
          <w:sz w:val="16"/>
          <w:lang w:val="en-US"/>
        </w:rPr>
        <w:t xml:space="preserve">    </w:t>
      </w:r>
      <w:r w:rsidRPr="0075301D">
        <w:rPr>
          <w:sz w:val="16"/>
        </w:rPr>
        <w:t>};</w:t>
      </w:r>
    </w:p>
    <w:p w:rsidR="0075301D" w:rsidRDefault="0075301D" w:rsidP="0075301D">
      <w:pPr>
        <w:pStyle w:val="ac"/>
        <w:ind w:firstLine="0"/>
        <w:rPr>
          <w:sz w:val="16"/>
        </w:rPr>
      </w:pPr>
      <w:r w:rsidRPr="0075301D">
        <w:rPr>
          <w:sz w:val="16"/>
        </w:rPr>
        <w:t>};</w:t>
      </w:r>
    </w:p>
    <w:p w:rsidR="00981EB9" w:rsidRPr="00981EB9" w:rsidRDefault="00981EB9" w:rsidP="00981EB9"/>
    <w:p w:rsidR="003D3F30" w:rsidRDefault="00442D64" w:rsidP="00442D64">
      <w:pPr>
        <w:pStyle w:val="4"/>
      </w:pPr>
      <w:r>
        <w:t>Классы исключений</w:t>
      </w:r>
    </w:p>
    <w:p w:rsidR="00442D64" w:rsidRDefault="00442D64" w:rsidP="00442D64">
      <w:r w:rsidRPr="00442D64">
        <w:rPr>
          <w:rStyle w:val="ae"/>
        </w:rPr>
        <w:t>SyntaxError</w:t>
      </w:r>
      <w:r w:rsidRPr="00442D64">
        <w:t xml:space="preserve"> – </w:t>
      </w:r>
      <w:r>
        <w:t>ошибка при обработке строки с полиномом.</w:t>
      </w:r>
    </w:p>
    <w:p w:rsidR="00442D64" w:rsidRDefault="00442D64" w:rsidP="00442D64"/>
    <w:p w:rsidR="00442D64" w:rsidRDefault="00442D64" w:rsidP="00442D64">
      <w:pPr>
        <w:pStyle w:val="4"/>
      </w:pPr>
      <w:r>
        <w:t>Поля класса</w:t>
      </w:r>
    </w:p>
    <w:p w:rsidR="00442D64" w:rsidRDefault="00442D64" w:rsidP="00442D64">
      <w:pPr>
        <w:pStyle w:val="ac"/>
      </w:pPr>
      <w:r w:rsidRPr="00442D64">
        <w:rPr>
          <w:highlight w:val="lightGray"/>
        </w:rPr>
        <w:t>TList&lt;unsigned, double&gt;* monomials;</w:t>
      </w:r>
    </w:p>
    <w:p w:rsidR="00442D64" w:rsidRPr="00442D64" w:rsidRDefault="00442D64" w:rsidP="00442D64">
      <w:r w:rsidRPr="00442D64">
        <w:rPr>
          <w:b/>
        </w:rPr>
        <w:t>Назначение:</w:t>
      </w:r>
      <w:r>
        <w:t xml:space="preserve"> хранит указатель на список мономов.</w:t>
      </w:r>
    </w:p>
    <w:p w:rsidR="003D3F30" w:rsidRDefault="003D3F30" w:rsidP="003A6E78"/>
    <w:p w:rsidR="00442D64" w:rsidRDefault="00442D64" w:rsidP="00442D64">
      <w:pPr>
        <w:pStyle w:val="4"/>
      </w:pPr>
      <w:r>
        <w:t>Методы класса</w:t>
      </w:r>
    </w:p>
    <w:p w:rsidR="00BF7F3A" w:rsidRPr="00A44C52" w:rsidRDefault="00BF7F3A" w:rsidP="00BF7F3A">
      <w:pPr>
        <w:rPr>
          <w:rFonts w:ascii="Courier New" w:hAnsi="Courier New"/>
          <w:lang w:val="en-US"/>
        </w:rPr>
      </w:pPr>
      <w:r>
        <w:rPr>
          <w:rFonts w:ascii="Courier New" w:hAnsi="Courier New"/>
          <w:highlight w:val="lightGray"/>
          <w:lang w:val="en-US"/>
        </w:rPr>
        <w:t>TPolynomial</w:t>
      </w:r>
      <w:r w:rsidRPr="00A44C52">
        <w:rPr>
          <w:rFonts w:ascii="Courier New" w:hAnsi="Courier New"/>
          <w:highlight w:val="lightGray"/>
          <w:lang w:val="en-US"/>
        </w:rPr>
        <w:t>();</w:t>
      </w:r>
    </w:p>
    <w:p w:rsidR="00BF7F3A" w:rsidRPr="00B24FF0" w:rsidRDefault="00BF7F3A" w:rsidP="00BF7F3A">
      <w:r w:rsidRPr="00B24FF0">
        <w:rPr>
          <w:b/>
        </w:rPr>
        <w:t>Назначение:</w:t>
      </w:r>
      <w:r w:rsidRPr="00B24FF0">
        <w:t xml:space="preserve"> </w:t>
      </w:r>
      <w:r>
        <w:t>конструктор по умолчанию.</w:t>
      </w:r>
    </w:p>
    <w:p w:rsidR="00BF7F3A" w:rsidRDefault="00BF7F3A" w:rsidP="00BF7F3A">
      <w:r w:rsidRPr="00B24FF0">
        <w:rPr>
          <w:b/>
        </w:rPr>
        <w:t>Входные параметры:</w:t>
      </w:r>
      <w:r>
        <w:t xml:space="preserve"> отсутствуют.</w:t>
      </w:r>
    </w:p>
    <w:p w:rsidR="00BF7F3A" w:rsidRDefault="00BF7F3A" w:rsidP="00BF7F3A">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BF7F3A" w:rsidRPr="00BF7F3A" w:rsidRDefault="00BF7F3A" w:rsidP="00BF7F3A">
      <w:pPr>
        <w:rPr>
          <w:rFonts w:ascii="Courier New" w:hAnsi="Courier New"/>
          <w:lang w:val="en-US"/>
        </w:rPr>
      </w:pPr>
      <w:r>
        <w:rPr>
          <w:rFonts w:ascii="Courier New" w:hAnsi="Courier New"/>
          <w:highlight w:val="lightGray"/>
          <w:lang w:val="en-US"/>
        </w:rPr>
        <w:t>TPolynomial</w:t>
      </w:r>
      <w:r w:rsidRPr="00BF7F3A">
        <w:rPr>
          <w:rFonts w:ascii="Courier New" w:hAnsi="Courier New"/>
          <w:highlight w:val="lightGray"/>
          <w:lang w:val="en-US"/>
        </w:rPr>
        <w:t>(</w:t>
      </w:r>
      <w:r>
        <w:rPr>
          <w:rFonts w:ascii="Courier New" w:hAnsi="Courier New"/>
          <w:highlight w:val="lightGray"/>
          <w:lang w:val="en-US"/>
        </w:rPr>
        <w:t>const char* const expression</w:t>
      </w:r>
      <w:r w:rsidRPr="00BF7F3A">
        <w:rPr>
          <w:rFonts w:ascii="Courier New" w:hAnsi="Courier New"/>
          <w:highlight w:val="lightGray"/>
          <w:lang w:val="en-US"/>
        </w:rPr>
        <w:t>);</w:t>
      </w:r>
    </w:p>
    <w:p w:rsidR="00BF7F3A" w:rsidRPr="00B24FF0" w:rsidRDefault="00BF7F3A" w:rsidP="00BF7F3A">
      <w:r w:rsidRPr="00B24FF0">
        <w:rPr>
          <w:b/>
        </w:rPr>
        <w:t>Назначение:</w:t>
      </w:r>
      <w:r w:rsidRPr="00B24FF0">
        <w:t xml:space="preserve"> </w:t>
      </w:r>
      <w:r>
        <w:t xml:space="preserve">конструктор </w:t>
      </w:r>
      <w:r w:rsidR="009F24EC">
        <w:t>преобразования из строки</w:t>
      </w:r>
      <w:r>
        <w:t>.</w:t>
      </w:r>
    </w:p>
    <w:p w:rsidR="00BF7F3A" w:rsidRDefault="00BF7F3A" w:rsidP="00BF7F3A">
      <w:r w:rsidRPr="00B24FF0">
        <w:rPr>
          <w:b/>
        </w:rPr>
        <w:t>Входные параметры:</w:t>
      </w:r>
      <w:r>
        <w:t xml:space="preserve"> </w:t>
      </w:r>
      <w:r w:rsidR="009F24EC">
        <w:rPr>
          <w:lang w:val="en-US"/>
        </w:rPr>
        <w:t>expression</w:t>
      </w:r>
      <w:r w:rsidR="009F24EC" w:rsidRPr="009F24EC">
        <w:t xml:space="preserve"> – </w:t>
      </w:r>
      <w:r w:rsidR="009F24EC">
        <w:t>выражение (строковое представление полинома)</w:t>
      </w:r>
      <w:r>
        <w:t>.</w:t>
      </w:r>
    </w:p>
    <w:p w:rsidR="00BF7F3A" w:rsidRDefault="00BF7F3A" w:rsidP="00BF7F3A">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BF7F3A" w:rsidRPr="00BF7F3A" w:rsidRDefault="00BF7F3A" w:rsidP="00BF7F3A">
      <w:pPr>
        <w:rPr>
          <w:rFonts w:ascii="Courier New" w:hAnsi="Courier New"/>
        </w:rPr>
      </w:pPr>
      <w:r>
        <w:rPr>
          <w:rFonts w:ascii="Courier New" w:hAnsi="Courier New"/>
          <w:highlight w:val="lightGray"/>
          <w:lang w:val="en-US"/>
        </w:rPr>
        <w:t>TPolynomial</w:t>
      </w:r>
      <w:r w:rsidRPr="00BF7F3A">
        <w:rPr>
          <w:rFonts w:ascii="Courier New" w:hAnsi="Courier New"/>
          <w:highlight w:val="lightGray"/>
        </w:rPr>
        <w:t>(</w:t>
      </w:r>
      <w:r>
        <w:rPr>
          <w:rFonts w:ascii="Courier New" w:hAnsi="Courier New"/>
          <w:highlight w:val="lightGray"/>
          <w:lang w:val="en-US"/>
        </w:rPr>
        <w:t>const</w:t>
      </w:r>
      <w:r w:rsidRPr="009F24EC">
        <w:rPr>
          <w:rFonts w:ascii="Courier New" w:hAnsi="Courier New"/>
          <w:highlight w:val="lightGray"/>
        </w:rPr>
        <w:t xml:space="preserve"> </w:t>
      </w:r>
      <w:r>
        <w:rPr>
          <w:rFonts w:ascii="Courier New" w:hAnsi="Courier New"/>
          <w:highlight w:val="lightGray"/>
          <w:lang w:val="en-US"/>
        </w:rPr>
        <w:t>TMonomial</w:t>
      </w:r>
      <w:r w:rsidRPr="009F24EC">
        <w:rPr>
          <w:rFonts w:ascii="Courier New" w:hAnsi="Courier New"/>
          <w:highlight w:val="lightGray"/>
        </w:rPr>
        <w:t xml:space="preserve">&amp; </w:t>
      </w:r>
      <w:r>
        <w:rPr>
          <w:rFonts w:ascii="Courier New" w:hAnsi="Courier New"/>
          <w:highlight w:val="lightGray"/>
          <w:lang w:val="en-US"/>
        </w:rPr>
        <w:t>monomial</w:t>
      </w:r>
      <w:r w:rsidRPr="00BF7F3A">
        <w:rPr>
          <w:rFonts w:ascii="Courier New" w:hAnsi="Courier New"/>
          <w:highlight w:val="lightGray"/>
        </w:rPr>
        <w:t>);</w:t>
      </w:r>
    </w:p>
    <w:p w:rsidR="00BF7F3A" w:rsidRPr="00B24FF0" w:rsidRDefault="00BF7F3A" w:rsidP="00BF7F3A">
      <w:r w:rsidRPr="00B24FF0">
        <w:rPr>
          <w:b/>
        </w:rPr>
        <w:t>Назначение:</w:t>
      </w:r>
      <w:r w:rsidRPr="00B24FF0">
        <w:t xml:space="preserve"> </w:t>
      </w:r>
      <w:r>
        <w:t xml:space="preserve">конструктор </w:t>
      </w:r>
      <w:r w:rsidR="009F24EC">
        <w:t>преобразования из монома</w:t>
      </w:r>
      <w:r>
        <w:t>.</w:t>
      </w:r>
    </w:p>
    <w:p w:rsidR="00BF7F3A" w:rsidRDefault="00BF7F3A" w:rsidP="00BF7F3A">
      <w:r w:rsidRPr="00B24FF0">
        <w:rPr>
          <w:b/>
        </w:rPr>
        <w:t>Входные параметры:</w:t>
      </w:r>
      <w:r>
        <w:t xml:space="preserve"> </w:t>
      </w:r>
      <w:r w:rsidR="009F24EC">
        <w:rPr>
          <w:lang w:val="en-US"/>
        </w:rPr>
        <w:t>monomial</w:t>
      </w:r>
      <w:r w:rsidR="009F24EC" w:rsidRPr="000207AA">
        <w:t xml:space="preserve"> – </w:t>
      </w:r>
      <w:r w:rsidR="009F24EC">
        <w:t>моном.</w:t>
      </w:r>
    </w:p>
    <w:p w:rsidR="00BF7F3A" w:rsidRDefault="00BF7F3A" w:rsidP="00BF7F3A">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BF7F3A" w:rsidRPr="00BF7F3A" w:rsidRDefault="00BF7F3A" w:rsidP="00BF7F3A">
      <w:pPr>
        <w:rPr>
          <w:rFonts w:ascii="Courier New" w:hAnsi="Courier New"/>
        </w:rPr>
      </w:pPr>
      <w:r>
        <w:rPr>
          <w:rFonts w:ascii="Courier New" w:hAnsi="Courier New"/>
          <w:highlight w:val="lightGray"/>
          <w:lang w:val="en-US"/>
        </w:rPr>
        <w:t>TPolynomial</w:t>
      </w:r>
      <w:r w:rsidRPr="00BF7F3A">
        <w:rPr>
          <w:rFonts w:ascii="Courier New" w:hAnsi="Courier New"/>
          <w:highlight w:val="lightGray"/>
        </w:rPr>
        <w:t>(</w:t>
      </w:r>
      <w:r>
        <w:rPr>
          <w:rFonts w:ascii="Courier New" w:hAnsi="Courier New"/>
          <w:highlight w:val="lightGray"/>
          <w:lang w:val="en-US"/>
        </w:rPr>
        <w:t>double</w:t>
      </w:r>
      <w:r w:rsidRPr="009F24EC">
        <w:rPr>
          <w:rFonts w:ascii="Courier New" w:hAnsi="Courier New"/>
          <w:highlight w:val="lightGray"/>
        </w:rPr>
        <w:t xml:space="preserve"> </w:t>
      </w:r>
      <w:r>
        <w:rPr>
          <w:rFonts w:ascii="Courier New" w:hAnsi="Courier New"/>
          <w:highlight w:val="lightGray"/>
          <w:lang w:val="en-US"/>
        </w:rPr>
        <w:t>number</w:t>
      </w:r>
      <w:r w:rsidRPr="00BF7F3A">
        <w:rPr>
          <w:rFonts w:ascii="Courier New" w:hAnsi="Courier New"/>
          <w:highlight w:val="lightGray"/>
        </w:rPr>
        <w:t>);</w:t>
      </w:r>
    </w:p>
    <w:p w:rsidR="00BF7F3A" w:rsidRPr="00B24FF0" w:rsidRDefault="00BF7F3A" w:rsidP="00BF7F3A">
      <w:r w:rsidRPr="00B24FF0">
        <w:rPr>
          <w:b/>
        </w:rPr>
        <w:t>Назначение:</w:t>
      </w:r>
      <w:r w:rsidRPr="00B24FF0">
        <w:t xml:space="preserve"> </w:t>
      </w:r>
      <w:r>
        <w:t xml:space="preserve">конструктор </w:t>
      </w:r>
      <w:r w:rsidR="009F24EC">
        <w:t>преобразования из числа</w:t>
      </w:r>
      <w:r>
        <w:t>.</w:t>
      </w:r>
    </w:p>
    <w:p w:rsidR="00BF7F3A" w:rsidRDefault="00BF7F3A" w:rsidP="00BF7F3A">
      <w:r w:rsidRPr="00B24FF0">
        <w:rPr>
          <w:b/>
        </w:rPr>
        <w:t>Входные параметры:</w:t>
      </w:r>
      <w:r>
        <w:t xml:space="preserve"> </w:t>
      </w:r>
      <w:r w:rsidR="009F24EC">
        <w:rPr>
          <w:lang w:val="en-US"/>
        </w:rPr>
        <w:t>number</w:t>
      </w:r>
      <w:r w:rsidR="009F24EC" w:rsidRPr="000207AA">
        <w:t xml:space="preserve"> – </w:t>
      </w:r>
      <w:r w:rsidR="009F24EC">
        <w:t>число</w:t>
      </w:r>
      <w:r>
        <w:t>.</w:t>
      </w:r>
    </w:p>
    <w:p w:rsidR="00BF7F3A" w:rsidRDefault="00BF7F3A" w:rsidP="00BF7F3A">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BF7F3A" w:rsidRPr="00BF7F3A" w:rsidRDefault="00BF7F3A" w:rsidP="00BF7F3A">
      <w:pPr>
        <w:rPr>
          <w:rFonts w:ascii="Courier New" w:hAnsi="Courier New"/>
        </w:rPr>
      </w:pPr>
      <w:r>
        <w:rPr>
          <w:rFonts w:ascii="Courier New" w:hAnsi="Courier New"/>
          <w:highlight w:val="lightGray"/>
          <w:lang w:val="en-US"/>
        </w:rPr>
        <w:t>TPolynomial</w:t>
      </w:r>
      <w:r w:rsidRPr="00BF7F3A">
        <w:rPr>
          <w:rFonts w:ascii="Courier New" w:hAnsi="Courier New"/>
          <w:highlight w:val="lightGray"/>
        </w:rPr>
        <w:t>(</w:t>
      </w:r>
      <w:r>
        <w:rPr>
          <w:rFonts w:ascii="Courier New" w:hAnsi="Courier New"/>
          <w:highlight w:val="lightGray"/>
          <w:lang w:val="en-US"/>
        </w:rPr>
        <w:t>const</w:t>
      </w:r>
      <w:r w:rsidRPr="009F24EC">
        <w:rPr>
          <w:rFonts w:ascii="Courier New" w:hAnsi="Courier New"/>
          <w:highlight w:val="lightGray"/>
        </w:rPr>
        <w:t xml:space="preserve"> </w:t>
      </w:r>
      <w:r>
        <w:rPr>
          <w:rFonts w:ascii="Courier New" w:hAnsi="Courier New"/>
          <w:highlight w:val="lightGray"/>
          <w:lang w:val="en-US"/>
        </w:rPr>
        <w:t>TPolynomial</w:t>
      </w:r>
      <w:r w:rsidRPr="009F24EC">
        <w:rPr>
          <w:rFonts w:ascii="Courier New" w:hAnsi="Courier New"/>
          <w:highlight w:val="lightGray"/>
        </w:rPr>
        <w:t xml:space="preserve">&amp; </w:t>
      </w:r>
      <w:r>
        <w:rPr>
          <w:rFonts w:ascii="Courier New" w:hAnsi="Courier New"/>
          <w:highlight w:val="lightGray"/>
          <w:lang w:val="en-US"/>
        </w:rPr>
        <w:t>other</w:t>
      </w:r>
      <w:r w:rsidRPr="00BF7F3A">
        <w:rPr>
          <w:rFonts w:ascii="Courier New" w:hAnsi="Courier New"/>
          <w:highlight w:val="lightGray"/>
        </w:rPr>
        <w:t>);</w:t>
      </w:r>
    </w:p>
    <w:p w:rsidR="00BF7F3A" w:rsidRPr="00B24FF0" w:rsidRDefault="00BF7F3A" w:rsidP="00BF7F3A">
      <w:r w:rsidRPr="00B24FF0">
        <w:rPr>
          <w:b/>
        </w:rPr>
        <w:t>Назначение:</w:t>
      </w:r>
      <w:r w:rsidRPr="00B24FF0">
        <w:t xml:space="preserve"> </w:t>
      </w:r>
      <w:r>
        <w:t xml:space="preserve">конструктор </w:t>
      </w:r>
      <w:r w:rsidR="009F24EC">
        <w:t>копирования</w:t>
      </w:r>
      <w:r>
        <w:t>.</w:t>
      </w:r>
    </w:p>
    <w:p w:rsidR="00BF7F3A" w:rsidRDefault="00BF7F3A" w:rsidP="00BF7F3A">
      <w:r w:rsidRPr="00B24FF0">
        <w:rPr>
          <w:b/>
        </w:rPr>
        <w:t>Входные параметры:</w:t>
      </w:r>
      <w:r>
        <w:t xml:space="preserve"> </w:t>
      </w:r>
      <w:r w:rsidR="009F24EC">
        <w:rPr>
          <w:lang w:val="en-US"/>
        </w:rPr>
        <w:t>other</w:t>
      </w:r>
      <w:r w:rsidR="009F24EC" w:rsidRPr="000207AA">
        <w:t xml:space="preserve"> – </w:t>
      </w:r>
      <w:r w:rsidR="009F24EC">
        <w:t>полином</w:t>
      </w:r>
      <w:r>
        <w:t>.</w:t>
      </w:r>
    </w:p>
    <w:p w:rsidR="00BF7F3A" w:rsidRDefault="00BF7F3A" w:rsidP="00BF7F3A">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BF7F3A" w:rsidRPr="00BF7F3A" w:rsidRDefault="00BF7F3A" w:rsidP="00BF7F3A">
      <w:pPr>
        <w:rPr>
          <w:rFonts w:ascii="Courier New" w:hAnsi="Courier New"/>
        </w:rPr>
      </w:pPr>
      <w:r>
        <w:rPr>
          <w:rFonts w:ascii="Courier New" w:hAnsi="Courier New"/>
          <w:highlight w:val="lightGray"/>
          <w:lang w:val="en-US"/>
        </w:rPr>
        <w:lastRenderedPageBreak/>
        <w:t>TPolynomial</w:t>
      </w:r>
      <w:r w:rsidRPr="00BF7F3A">
        <w:rPr>
          <w:rFonts w:ascii="Courier New" w:hAnsi="Courier New"/>
          <w:highlight w:val="lightGray"/>
        </w:rPr>
        <w:t>(</w:t>
      </w:r>
      <w:r>
        <w:rPr>
          <w:rFonts w:ascii="Courier New" w:hAnsi="Courier New"/>
          <w:highlight w:val="lightGray"/>
          <w:lang w:val="en-US"/>
        </w:rPr>
        <w:t>const</w:t>
      </w:r>
      <w:r w:rsidRPr="009F24EC">
        <w:rPr>
          <w:rFonts w:ascii="Courier New" w:hAnsi="Courier New"/>
          <w:highlight w:val="lightGray"/>
        </w:rPr>
        <w:t xml:space="preserve"> </w:t>
      </w:r>
      <w:r>
        <w:rPr>
          <w:rFonts w:ascii="Courier New" w:hAnsi="Courier New"/>
          <w:highlight w:val="lightGray"/>
          <w:lang w:val="en-US"/>
        </w:rPr>
        <w:t>TMonomialList</w:t>
      </w:r>
      <w:r w:rsidRPr="009F24EC">
        <w:rPr>
          <w:rFonts w:ascii="Courier New" w:hAnsi="Courier New"/>
          <w:highlight w:val="lightGray"/>
        </w:rPr>
        <w:t xml:space="preserve">&amp; </w:t>
      </w:r>
      <w:r>
        <w:rPr>
          <w:rFonts w:ascii="Courier New" w:hAnsi="Courier New"/>
          <w:highlight w:val="lightGray"/>
          <w:lang w:val="en-US"/>
        </w:rPr>
        <w:t>list</w:t>
      </w:r>
      <w:r w:rsidRPr="00BF7F3A">
        <w:rPr>
          <w:rFonts w:ascii="Courier New" w:hAnsi="Courier New"/>
          <w:highlight w:val="lightGray"/>
        </w:rPr>
        <w:t>);</w:t>
      </w:r>
    </w:p>
    <w:p w:rsidR="00BF7F3A" w:rsidRPr="00B24FF0" w:rsidRDefault="00BF7F3A" w:rsidP="00BF7F3A">
      <w:r w:rsidRPr="00B24FF0">
        <w:rPr>
          <w:b/>
        </w:rPr>
        <w:t>Назначение:</w:t>
      </w:r>
      <w:r w:rsidRPr="00B24FF0">
        <w:t xml:space="preserve"> </w:t>
      </w:r>
      <w:r>
        <w:t xml:space="preserve">конструктор </w:t>
      </w:r>
      <w:r w:rsidR="009F24EC">
        <w:t>преобразования из списка мономов</w:t>
      </w:r>
      <w:r>
        <w:t>.</w:t>
      </w:r>
    </w:p>
    <w:p w:rsidR="00BF7F3A" w:rsidRDefault="00BF7F3A" w:rsidP="00BF7F3A">
      <w:r w:rsidRPr="00B24FF0">
        <w:rPr>
          <w:b/>
        </w:rPr>
        <w:t>Входные параметры:</w:t>
      </w:r>
      <w:r>
        <w:t xml:space="preserve"> </w:t>
      </w:r>
      <w:r w:rsidR="009F24EC">
        <w:rPr>
          <w:lang w:val="en-US"/>
        </w:rPr>
        <w:t>list</w:t>
      </w:r>
      <w:r w:rsidR="009F24EC" w:rsidRPr="009F24EC">
        <w:t xml:space="preserve"> – </w:t>
      </w:r>
      <w:r w:rsidR="009F24EC">
        <w:t>список мономов</w:t>
      </w:r>
      <w:r>
        <w:t>.</w:t>
      </w:r>
    </w:p>
    <w:p w:rsidR="00BF7F3A" w:rsidRDefault="00BF7F3A" w:rsidP="00BF7F3A">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BF7F3A" w:rsidRPr="00BF7F3A" w:rsidRDefault="00BF7F3A" w:rsidP="00BF7F3A">
      <w:pPr>
        <w:rPr>
          <w:rFonts w:ascii="Courier New" w:hAnsi="Courier New"/>
        </w:rPr>
      </w:pPr>
      <w:r w:rsidRPr="000207AA">
        <w:rPr>
          <w:rFonts w:ascii="Courier New" w:hAnsi="Courier New"/>
          <w:highlight w:val="lightGray"/>
        </w:rPr>
        <w:t>~</w:t>
      </w:r>
      <w:r>
        <w:rPr>
          <w:rFonts w:ascii="Courier New" w:hAnsi="Courier New"/>
          <w:highlight w:val="lightGray"/>
          <w:lang w:val="en-US"/>
        </w:rPr>
        <w:t>TPolynomial</w:t>
      </w:r>
      <w:r w:rsidRPr="00BF7F3A">
        <w:rPr>
          <w:rFonts w:ascii="Courier New" w:hAnsi="Courier New"/>
          <w:highlight w:val="lightGray"/>
        </w:rPr>
        <w:t>();</w:t>
      </w:r>
    </w:p>
    <w:p w:rsidR="00BF7F3A" w:rsidRPr="00B24FF0" w:rsidRDefault="00BF7F3A" w:rsidP="00BF7F3A">
      <w:r w:rsidRPr="00B24FF0">
        <w:rPr>
          <w:b/>
        </w:rPr>
        <w:t>Назначение:</w:t>
      </w:r>
      <w:r w:rsidRPr="00B24FF0">
        <w:t xml:space="preserve"> </w:t>
      </w:r>
      <w:r w:rsidR="009F24EC">
        <w:t>деструктор</w:t>
      </w:r>
      <w:r>
        <w:t>.</w:t>
      </w:r>
    </w:p>
    <w:p w:rsidR="00BF7F3A" w:rsidRDefault="00BF7F3A" w:rsidP="00BF7F3A">
      <w:r w:rsidRPr="00B24FF0">
        <w:rPr>
          <w:b/>
        </w:rPr>
        <w:t>Входные параметры:</w:t>
      </w:r>
      <w:r>
        <w:t xml:space="preserve"> отсутствуют.</w:t>
      </w:r>
    </w:p>
    <w:p w:rsidR="00BF7F3A" w:rsidRDefault="00BF7F3A" w:rsidP="00BF7F3A">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BF7F3A" w:rsidRPr="00BF7F3A" w:rsidRDefault="00BF7F3A" w:rsidP="00BF7F3A">
      <w:pPr>
        <w:rPr>
          <w:rFonts w:ascii="Courier New" w:hAnsi="Courier New"/>
          <w:lang w:val="en-US"/>
        </w:rPr>
      </w:pPr>
      <w:r w:rsidRPr="00DC210B">
        <w:rPr>
          <w:rFonts w:ascii="Courier New" w:hAnsi="Courier New"/>
          <w:highlight w:val="lightGray"/>
          <w:lang w:val="en-US"/>
        </w:rPr>
        <w:t>TMonomialList::iterator findPrevOrderedDegree(unsigned degree) const;</w:t>
      </w:r>
    </w:p>
    <w:p w:rsidR="00BF7F3A" w:rsidRPr="00B24FF0" w:rsidRDefault="00BF7F3A" w:rsidP="00BF7F3A">
      <w:r w:rsidRPr="00B24FF0">
        <w:rPr>
          <w:b/>
        </w:rPr>
        <w:t>Назначение:</w:t>
      </w:r>
      <w:r w:rsidRPr="00B24FF0">
        <w:t xml:space="preserve"> </w:t>
      </w:r>
      <w:r w:rsidR="008B177B">
        <w:t>ищет моном, который должен предшествовать моному с указанной степенью</w:t>
      </w:r>
      <w:r>
        <w:t>.</w:t>
      </w:r>
    </w:p>
    <w:p w:rsidR="00BF7F3A" w:rsidRDefault="00BF7F3A" w:rsidP="00BF7F3A">
      <w:r w:rsidRPr="00B24FF0">
        <w:rPr>
          <w:b/>
        </w:rPr>
        <w:t>Входные параметры:</w:t>
      </w:r>
      <w:r>
        <w:t xml:space="preserve"> </w:t>
      </w:r>
      <w:r w:rsidR="008B177B">
        <w:rPr>
          <w:lang w:val="en-US"/>
        </w:rPr>
        <w:t>degree</w:t>
      </w:r>
      <w:r w:rsidR="008B177B" w:rsidRPr="008B177B">
        <w:t xml:space="preserve"> – </w:t>
      </w:r>
      <w:r w:rsidR="008B177B">
        <w:t>степень монома</w:t>
      </w:r>
      <w:r>
        <w:t>.</w:t>
      </w:r>
    </w:p>
    <w:p w:rsidR="00BF7F3A" w:rsidRDefault="00BF7F3A" w:rsidP="00BF7F3A">
      <w:r w:rsidRPr="00B24FF0">
        <w:rPr>
          <w:b/>
        </w:rPr>
        <w:t>В</w:t>
      </w:r>
      <w:r>
        <w:rPr>
          <w:b/>
        </w:rPr>
        <w:t>ы</w:t>
      </w:r>
      <w:r w:rsidRPr="00B24FF0">
        <w:rPr>
          <w:b/>
        </w:rPr>
        <w:t xml:space="preserve">ходные </w:t>
      </w:r>
      <w:r>
        <w:rPr>
          <w:b/>
        </w:rPr>
        <w:t>данные</w:t>
      </w:r>
      <w:r w:rsidRPr="00B24FF0">
        <w:rPr>
          <w:b/>
        </w:rPr>
        <w:t>:</w:t>
      </w:r>
      <w:r>
        <w:t xml:space="preserve"> </w:t>
      </w:r>
      <w:r w:rsidR="008B177B">
        <w:t>итератор, установленный на нужный моном</w:t>
      </w:r>
      <w:r>
        <w:t>.</w:t>
      </w:r>
    </w:p>
    <w:p w:rsidR="00BF7F3A" w:rsidRDefault="00BF7F3A" w:rsidP="00BF7F3A">
      <w:pPr>
        <w:rPr>
          <w:rFonts w:ascii="Courier New" w:hAnsi="Courier New"/>
          <w:lang w:val="en-US"/>
        </w:rPr>
      </w:pPr>
      <w:r w:rsidRPr="00DC210B">
        <w:rPr>
          <w:rFonts w:ascii="Courier New" w:hAnsi="Courier New"/>
          <w:highlight w:val="lightGray"/>
          <w:lang w:val="en-US"/>
        </w:rPr>
        <w:t>TMonomialList::iterator getNextIterator(TMonomialList::iterator iterator) const;</w:t>
      </w:r>
      <w:r w:rsidRPr="00BF7F3A">
        <w:rPr>
          <w:rFonts w:ascii="Courier New" w:hAnsi="Courier New"/>
          <w:lang w:val="en-US"/>
        </w:rPr>
        <w:t xml:space="preserve"> </w:t>
      </w:r>
    </w:p>
    <w:p w:rsidR="00BF7F3A" w:rsidRPr="008B177B" w:rsidRDefault="00BF7F3A" w:rsidP="00BF7F3A">
      <w:r w:rsidRPr="00B24FF0">
        <w:rPr>
          <w:b/>
        </w:rPr>
        <w:t>Назначение</w:t>
      </w:r>
      <w:r w:rsidRPr="008B177B">
        <w:rPr>
          <w:b/>
        </w:rPr>
        <w:t>:</w:t>
      </w:r>
      <w:r w:rsidRPr="008B177B">
        <w:t xml:space="preserve"> </w:t>
      </w:r>
      <w:r w:rsidR="008B177B">
        <w:t>переводит итератор на один шаг вперед</w:t>
      </w:r>
      <w:r w:rsidRPr="008B177B">
        <w:t>.</w:t>
      </w:r>
    </w:p>
    <w:p w:rsidR="00BF7F3A" w:rsidRDefault="00BF7F3A" w:rsidP="00BF7F3A">
      <w:r w:rsidRPr="00B24FF0">
        <w:rPr>
          <w:b/>
        </w:rPr>
        <w:t>Входные параметры:</w:t>
      </w:r>
      <w:r>
        <w:t xml:space="preserve"> </w:t>
      </w:r>
      <w:r w:rsidR="008B177B">
        <w:rPr>
          <w:lang w:val="en-US"/>
        </w:rPr>
        <w:t>iterator</w:t>
      </w:r>
      <w:r w:rsidR="008B177B" w:rsidRPr="008B177B">
        <w:t xml:space="preserve"> – </w:t>
      </w:r>
      <w:r w:rsidR="008B177B">
        <w:t>итератор</w:t>
      </w:r>
      <w:r>
        <w:t>.</w:t>
      </w:r>
    </w:p>
    <w:p w:rsidR="00BF7F3A" w:rsidRDefault="00BF7F3A" w:rsidP="00BF7F3A">
      <w:r w:rsidRPr="00B24FF0">
        <w:rPr>
          <w:b/>
        </w:rPr>
        <w:t>В</w:t>
      </w:r>
      <w:r>
        <w:rPr>
          <w:b/>
        </w:rPr>
        <w:t>ы</w:t>
      </w:r>
      <w:r w:rsidRPr="00B24FF0">
        <w:rPr>
          <w:b/>
        </w:rPr>
        <w:t xml:space="preserve">ходные </w:t>
      </w:r>
      <w:r>
        <w:rPr>
          <w:b/>
        </w:rPr>
        <w:t>данные</w:t>
      </w:r>
      <w:r w:rsidRPr="00B24FF0">
        <w:rPr>
          <w:b/>
        </w:rPr>
        <w:t>:</w:t>
      </w:r>
      <w:r>
        <w:t xml:space="preserve"> </w:t>
      </w:r>
      <w:r w:rsidR="008B177B">
        <w:t>итератор</w:t>
      </w:r>
      <w:r>
        <w:t>.</w:t>
      </w:r>
    </w:p>
    <w:p w:rsidR="00BF7F3A" w:rsidRDefault="00BF7F3A" w:rsidP="00BF7F3A">
      <w:pPr>
        <w:rPr>
          <w:rFonts w:ascii="Courier New" w:hAnsi="Courier New"/>
          <w:lang w:val="en-US"/>
        </w:rPr>
      </w:pPr>
      <w:r w:rsidRPr="00DC210B">
        <w:rPr>
          <w:rFonts w:ascii="Courier New" w:hAnsi="Courier New"/>
          <w:highlight w:val="lightGray"/>
          <w:lang w:val="en-US"/>
        </w:rPr>
        <w:t>void add(double coefficient, unsigned degree);</w:t>
      </w:r>
      <w:r w:rsidRPr="00BF7F3A">
        <w:rPr>
          <w:rFonts w:ascii="Courier New" w:hAnsi="Courier New"/>
          <w:lang w:val="en-US"/>
        </w:rPr>
        <w:t xml:space="preserve"> </w:t>
      </w:r>
    </w:p>
    <w:p w:rsidR="00BF7F3A" w:rsidRPr="00B24FF0" w:rsidRDefault="00BF7F3A" w:rsidP="00BF7F3A">
      <w:r w:rsidRPr="00B24FF0">
        <w:rPr>
          <w:b/>
        </w:rPr>
        <w:t>Назначение:</w:t>
      </w:r>
      <w:r w:rsidRPr="00B24FF0">
        <w:t xml:space="preserve"> </w:t>
      </w:r>
      <w:r w:rsidR="008B177B">
        <w:t>выполняет упорядоченную вставку монома в список</w:t>
      </w:r>
      <w:r>
        <w:t>.</w:t>
      </w:r>
    </w:p>
    <w:p w:rsidR="00BF7F3A" w:rsidRDefault="00BF7F3A" w:rsidP="00BF7F3A">
      <w:r w:rsidRPr="00B24FF0">
        <w:rPr>
          <w:b/>
        </w:rPr>
        <w:t>Входные параметры:</w:t>
      </w:r>
      <w:r>
        <w:t xml:space="preserve"> </w:t>
      </w:r>
      <w:r w:rsidR="008B177B">
        <w:rPr>
          <w:lang w:val="en-US"/>
        </w:rPr>
        <w:t>coefficient</w:t>
      </w:r>
      <w:r w:rsidR="008B177B" w:rsidRPr="008B177B">
        <w:t xml:space="preserve"> – </w:t>
      </w:r>
      <w:r w:rsidR="008B177B">
        <w:t xml:space="preserve">коэффициент монома, </w:t>
      </w:r>
      <w:r w:rsidR="008B177B">
        <w:rPr>
          <w:lang w:val="en-US"/>
        </w:rPr>
        <w:t>degree</w:t>
      </w:r>
      <w:r w:rsidR="008B177B" w:rsidRPr="008B177B">
        <w:t xml:space="preserve"> – </w:t>
      </w:r>
      <w:r w:rsidR="008B177B">
        <w:t>степень монома</w:t>
      </w:r>
      <w:r>
        <w:t>.</w:t>
      </w:r>
    </w:p>
    <w:p w:rsidR="00BF7F3A" w:rsidRPr="000207AA" w:rsidRDefault="00BF7F3A" w:rsidP="00BF7F3A">
      <w:pPr>
        <w:rPr>
          <w:lang w:val="en-US"/>
        </w:rPr>
      </w:pPr>
      <w:r w:rsidRPr="00B24FF0">
        <w:rPr>
          <w:b/>
        </w:rPr>
        <w:t>В</w:t>
      </w:r>
      <w:r>
        <w:rPr>
          <w:b/>
        </w:rPr>
        <w:t>ы</w:t>
      </w:r>
      <w:r w:rsidRPr="00B24FF0">
        <w:rPr>
          <w:b/>
        </w:rPr>
        <w:t>ходные</w:t>
      </w:r>
      <w:r w:rsidRPr="000207AA">
        <w:rPr>
          <w:b/>
          <w:lang w:val="en-US"/>
        </w:rPr>
        <w:t xml:space="preserve"> </w:t>
      </w:r>
      <w:r>
        <w:rPr>
          <w:b/>
        </w:rPr>
        <w:t>данные</w:t>
      </w:r>
      <w:r w:rsidRPr="000207AA">
        <w:rPr>
          <w:b/>
          <w:lang w:val="en-US"/>
        </w:rPr>
        <w:t>:</w:t>
      </w:r>
      <w:r w:rsidRPr="000207AA">
        <w:rPr>
          <w:lang w:val="en-US"/>
        </w:rPr>
        <w:t xml:space="preserve"> </w:t>
      </w:r>
      <w:r>
        <w:t>отсутствуют</w:t>
      </w:r>
      <w:r w:rsidRPr="000207AA">
        <w:rPr>
          <w:lang w:val="en-US"/>
        </w:rPr>
        <w:t>.</w:t>
      </w:r>
    </w:p>
    <w:p w:rsidR="00BF7F3A" w:rsidRDefault="00BF7F3A" w:rsidP="00BF7F3A">
      <w:pPr>
        <w:rPr>
          <w:rFonts w:ascii="Courier New" w:hAnsi="Courier New"/>
          <w:lang w:val="en-US"/>
        </w:rPr>
      </w:pPr>
      <w:r w:rsidRPr="00DC210B">
        <w:rPr>
          <w:rFonts w:ascii="Courier New" w:hAnsi="Courier New"/>
          <w:highlight w:val="lightGray"/>
          <w:lang w:val="en-US"/>
        </w:rPr>
        <w:t>void addNonzero(TMonomial* primary, const TMonomial* secondary);</w:t>
      </w:r>
      <w:r w:rsidRPr="00BF7F3A">
        <w:rPr>
          <w:rFonts w:ascii="Courier New" w:hAnsi="Courier New"/>
          <w:lang w:val="en-US"/>
        </w:rPr>
        <w:t xml:space="preserve"> </w:t>
      </w:r>
    </w:p>
    <w:p w:rsidR="00BF7F3A" w:rsidRPr="008B177B" w:rsidRDefault="00BF7F3A" w:rsidP="00BF7F3A">
      <w:r w:rsidRPr="00B24FF0">
        <w:rPr>
          <w:b/>
        </w:rPr>
        <w:t>Назначение</w:t>
      </w:r>
      <w:r w:rsidRPr="008B177B">
        <w:rPr>
          <w:b/>
        </w:rPr>
        <w:t>:</w:t>
      </w:r>
      <w:r w:rsidRPr="008B177B">
        <w:t xml:space="preserve"> </w:t>
      </w:r>
      <w:r w:rsidR="008B177B">
        <w:t>выполняет «умную» вставку суммы мономов</w:t>
      </w:r>
      <w:r w:rsidRPr="008B177B">
        <w:t>.</w:t>
      </w:r>
    </w:p>
    <w:p w:rsidR="00BF7F3A" w:rsidRDefault="00BF7F3A" w:rsidP="00BF7F3A">
      <w:r w:rsidRPr="00B24FF0">
        <w:rPr>
          <w:b/>
        </w:rPr>
        <w:t>Входные параметры:</w:t>
      </w:r>
      <w:r>
        <w:t xml:space="preserve"> </w:t>
      </w:r>
      <w:r w:rsidR="008B177B">
        <w:rPr>
          <w:lang w:val="en-US"/>
        </w:rPr>
        <w:t>primary</w:t>
      </w:r>
      <w:r w:rsidR="008B177B" w:rsidRPr="008B177B">
        <w:t xml:space="preserve">, </w:t>
      </w:r>
      <w:r w:rsidR="008B177B">
        <w:rPr>
          <w:lang w:val="en-US"/>
        </w:rPr>
        <w:t>secondary</w:t>
      </w:r>
      <w:r w:rsidR="008B177B" w:rsidRPr="008B177B">
        <w:t xml:space="preserve"> – </w:t>
      </w:r>
      <w:r w:rsidR="008B177B">
        <w:t>указатели на мономы</w:t>
      </w:r>
      <w:r>
        <w:t>.</w:t>
      </w:r>
    </w:p>
    <w:p w:rsidR="00BF7F3A" w:rsidRDefault="00BF7F3A" w:rsidP="00BF7F3A">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BF7F3A" w:rsidRPr="00BF7F3A" w:rsidRDefault="00BF7F3A" w:rsidP="00BF7F3A">
      <w:pPr>
        <w:rPr>
          <w:rFonts w:ascii="Courier New" w:hAnsi="Courier New"/>
        </w:rPr>
      </w:pPr>
      <w:r w:rsidRPr="00DC210B">
        <w:rPr>
          <w:rFonts w:ascii="Courier New" w:hAnsi="Courier New"/>
          <w:highlight w:val="lightGray"/>
          <w:lang w:val="en-US"/>
        </w:rPr>
        <w:t>void</w:t>
      </w:r>
      <w:r w:rsidRPr="00DC210B">
        <w:rPr>
          <w:rFonts w:ascii="Courier New" w:hAnsi="Courier New"/>
          <w:highlight w:val="lightGray"/>
        </w:rPr>
        <w:t xml:space="preserve"> </w:t>
      </w:r>
      <w:r w:rsidRPr="00DC210B">
        <w:rPr>
          <w:rFonts w:ascii="Courier New" w:hAnsi="Courier New"/>
          <w:highlight w:val="lightGray"/>
          <w:lang w:val="en-US"/>
        </w:rPr>
        <w:t>reduce</w:t>
      </w:r>
      <w:r w:rsidRPr="00DC210B">
        <w:rPr>
          <w:rFonts w:ascii="Courier New" w:hAnsi="Courier New"/>
          <w:highlight w:val="lightGray"/>
        </w:rPr>
        <w:t>();</w:t>
      </w:r>
      <w:r w:rsidRPr="00BF7F3A">
        <w:rPr>
          <w:rFonts w:ascii="Courier New" w:hAnsi="Courier New"/>
        </w:rPr>
        <w:t xml:space="preserve"> </w:t>
      </w:r>
    </w:p>
    <w:p w:rsidR="00BF7F3A" w:rsidRPr="00B24FF0" w:rsidRDefault="00BF7F3A" w:rsidP="00BF7F3A">
      <w:r w:rsidRPr="00B24FF0">
        <w:rPr>
          <w:b/>
        </w:rPr>
        <w:t>Назначение:</w:t>
      </w:r>
      <w:r w:rsidRPr="00B24FF0">
        <w:t xml:space="preserve"> </w:t>
      </w:r>
      <w:r w:rsidR="008B177B">
        <w:t>приводит подобные мономы</w:t>
      </w:r>
      <w:r>
        <w:t>.</w:t>
      </w:r>
    </w:p>
    <w:p w:rsidR="00BF7F3A" w:rsidRDefault="00BF7F3A" w:rsidP="00BF7F3A">
      <w:r w:rsidRPr="00B24FF0">
        <w:rPr>
          <w:b/>
        </w:rPr>
        <w:t>Входные параметры:</w:t>
      </w:r>
      <w:r>
        <w:t xml:space="preserve"> отсутствуют.</w:t>
      </w:r>
    </w:p>
    <w:p w:rsidR="00BF7F3A" w:rsidRDefault="00BF7F3A" w:rsidP="00BF7F3A">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981EB9" w:rsidRDefault="00981EB9" w:rsidP="00BF7F3A"/>
    <w:p w:rsidR="00BF7F3A" w:rsidRPr="00BF7F3A" w:rsidRDefault="00BF7F3A" w:rsidP="00BF7F3A">
      <w:pPr>
        <w:rPr>
          <w:rFonts w:ascii="Courier New" w:hAnsi="Courier New"/>
        </w:rPr>
      </w:pPr>
      <w:r>
        <w:rPr>
          <w:rFonts w:ascii="Courier New" w:hAnsi="Courier New"/>
          <w:highlight w:val="lightGray"/>
          <w:lang w:val="en-US"/>
        </w:rPr>
        <w:lastRenderedPageBreak/>
        <w:t>void</w:t>
      </w:r>
      <w:r w:rsidRPr="008B177B">
        <w:rPr>
          <w:rFonts w:ascii="Courier New" w:hAnsi="Courier New"/>
          <w:highlight w:val="lightGray"/>
        </w:rPr>
        <w:t xml:space="preserve"> </w:t>
      </w:r>
      <w:r>
        <w:rPr>
          <w:rFonts w:ascii="Courier New" w:hAnsi="Courier New"/>
          <w:highlight w:val="lightGray"/>
          <w:lang w:val="en-US"/>
        </w:rPr>
        <w:t>sort</w:t>
      </w:r>
      <w:r w:rsidRPr="00BF7F3A">
        <w:rPr>
          <w:rFonts w:ascii="Courier New" w:hAnsi="Courier New"/>
          <w:highlight w:val="lightGray"/>
        </w:rPr>
        <w:t>();</w:t>
      </w:r>
    </w:p>
    <w:p w:rsidR="00BF7F3A" w:rsidRPr="00B24FF0" w:rsidRDefault="00BF7F3A" w:rsidP="00BF7F3A">
      <w:r w:rsidRPr="00B24FF0">
        <w:rPr>
          <w:b/>
        </w:rPr>
        <w:t>Назначение:</w:t>
      </w:r>
      <w:r w:rsidRPr="00B24FF0">
        <w:t xml:space="preserve"> </w:t>
      </w:r>
      <w:r w:rsidR="008B177B">
        <w:t>выполняет сортировку мономов по убыванию степеней</w:t>
      </w:r>
      <w:r>
        <w:t>.</w:t>
      </w:r>
    </w:p>
    <w:p w:rsidR="00BF7F3A" w:rsidRDefault="00BF7F3A" w:rsidP="00BF7F3A">
      <w:r w:rsidRPr="00B24FF0">
        <w:rPr>
          <w:b/>
        </w:rPr>
        <w:t>Входные параметры:</w:t>
      </w:r>
      <w:r>
        <w:t xml:space="preserve"> отсутствуют.</w:t>
      </w:r>
    </w:p>
    <w:p w:rsidR="00BF7F3A" w:rsidRDefault="00BF7F3A" w:rsidP="00BF7F3A">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BF7F3A" w:rsidRPr="00BF7F3A" w:rsidRDefault="00BF7F3A" w:rsidP="00BF7F3A">
      <w:pPr>
        <w:rPr>
          <w:rFonts w:ascii="Courier New" w:hAnsi="Courier New"/>
        </w:rPr>
      </w:pPr>
      <w:r>
        <w:rPr>
          <w:rFonts w:ascii="Courier New" w:hAnsi="Courier New"/>
          <w:highlight w:val="lightGray"/>
          <w:lang w:val="en-US"/>
        </w:rPr>
        <w:t>void</w:t>
      </w:r>
      <w:r w:rsidRPr="000A0E40">
        <w:rPr>
          <w:rFonts w:ascii="Courier New" w:hAnsi="Courier New"/>
          <w:highlight w:val="lightGray"/>
        </w:rPr>
        <w:t xml:space="preserve"> </w:t>
      </w:r>
      <w:r>
        <w:rPr>
          <w:rFonts w:ascii="Courier New" w:hAnsi="Courier New"/>
          <w:highlight w:val="lightGray"/>
          <w:lang w:val="en-US"/>
        </w:rPr>
        <w:t>nullify</w:t>
      </w:r>
      <w:r w:rsidRPr="00BF7F3A">
        <w:rPr>
          <w:rFonts w:ascii="Courier New" w:hAnsi="Courier New"/>
          <w:highlight w:val="lightGray"/>
        </w:rPr>
        <w:t>();</w:t>
      </w:r>
    </w:p>
    <w:p w:rsidR="00BF7F3A" w:rsidRPr="00B24FF0" w:rsidRDefault="00BF7F3A" w:rsidP="00BF7F3A">
      <w:r w:rsidRPr="00B24FF0">
        <w:rPr>
          <w:b/>
        </w:rPr>
        <w:t>Назначение:</w:t>
      </w:r>
      <w:r w:rsidRPr="00B24FF0">
        <w:t xml:space="preserve"> </w:t>
      </w:r>
      <w:r w:rsidR="008B177B">
        <w:t>обнуляет полином</w:t>
      </w:r>
      <w:r>
        <w:t>.</w:t>
      </w:r>
    </w:p>
    <w:p w:rsidR="00BF7F3A" w:rsidRDefault="00BF7F3A" w:rsidP="00BF7F3A">
      <w:r w:rsidRPr="00B24FF0">
        <w:rPr>
          <w:b/>
        </w:rPr>
        <w:t>Входные параметры:</w:t>
      </w:r>
      <w:r>
        <w:t xml:space="preserve"> отсутствуют.</w:t>
      </w:r>
    </w:p>
    <w:p w:rsidR="00BF7F3A" w:rsidRDefault="00BF7F3A" w:rsidP="00BF7F3A">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BF7F3A" w:rsidRDefault="00BF7F3A" w:rsidP="00BF7F3A">
      <w:pPr>
        <w:rPr>
          <w:rFonts w:ascii="Courier New" w:hAnsi="Courier New"/>
          <w:lang w:val="en-US"/>
        </w:rPr>
      </w:pPr>
      <w:r w:rsidRPr="00DC210B">
        <w:rPr>
          <w:rFonts w:ascii="Courier New" w:hAnsi="Courier New"/>
          <w:highlight w:val="lightGray"/>
          <w:lang w:val="en-US"/>
        </w:rPr>
        <w:t>void parse(const char* const expression);</w:t>
      </w:r>
      <w:r w:rsidRPr="00BF7F3A">
        <w:rPr>
          <w:rFonts w:ascii="Courier New" w:hAnsi="Courier New"/>
          <w:lang w:val="en-US"/>
        </w:rPr>
        <w:t xml:space="preserve"> </w:t>
      </w:r>
    </w:p>
    <w:p w:rsidR="00BF7F3A" w:rsidRPr="00B24FF0" w:rsidRDefault="00BF7F3A" w:rsidP="00BF7F3A">
      <w:r w:rsidRPr="00B24FF0">
        <w:rPr>
          <w:b/>
        </w:rPr>
        <w:t>Назначение:</w:t>
      </w:r>
      <w:r w:rsidRPr="00B24FF0">
        <w:t xml:space="preserve"> </w:t>
      </w:r>
      <w:r w:rsidR="000A0E40">
        <w:t>выполняет преобразование строки в полином</w:t>
      </w:r>
      <w:r>
        <w:t>.</w:t>
      </w:r>
    </w:p>
    <w:p w:rsidR="00BF7F3A" w:rsidRDefault="00BF7F3A" w:rsidP="00BF7F3A">
      <w:r w:rsidRPr="00B24FF0">
        <w:rPr>
          <w:b/>
        </w:rPr>
        <w:t>Входные параметры:</w:t>
      </w:r>
      <w:r>
        <w:t xml:space="preserve"> </w:t>
      </w:r>
      <w:r w:rsidR="000A0E40">
        <w:rPr>
          <w:lang w:val="en-US"/>
        </w:rPr>
        <w:t>expression</w:t>
      </w:r>
      <w:r w:rsidR="000A0E40" w:rsidRPr="000A0E40">
        <w:t xml:space="preserve"> – </w:t>
      </w:r>
      <w:r w:rsidR="000A0E40">
        <w:t>выражение (строковое представление полинома)</w:t>
      </w:r>
      <w:r>
        <w:t>.</w:t>
      </w:r>
    </w:p>
    <w:p w:rsidR="00BF7F3A" w:rsidRPr="000207AA" w:rsidRDefault="00BF7F3A" w:rsidP="00BF7F3A">
      <w:pPr>
        <w:rPr>
          <w:lang w:val="en-US"/>
        </w:rPr>
      </w:pPr>
      <w:r w:rsidRPr="00B24FF0">
        <w:rPr>
          <w:b/>
        </w:rPr>
        <w:t>В</w:t>
      </w:r>
      <w:r>
        <w:rPr>
          <w:b/>
        </w:rPr>
        <w:t>ы</w:t>
      </w:r>
      <w:r w:rsidRPr="00B24FF0">
        <w:rPr>
          <w:b/>
        </w:rPr>
        <w:t>ходные</w:t>
      </w:r>
      <w:r w:rsidRPr="000207AA">
        <w:rPr>
          <w:b/>
          <w:lang w:val="en-US"/>
        </w:rPr>
        <w:t xml:space="preserve"> </w:t>
      </w:r>
      <w:r>
        <w:rPr>
          <w:b/>
        </w:rPr>
        <w:t>данные</w:t>
      </w:r>
      <w:r w:rsidRPr="000207AA">
        <w:rPr>
          <w:b/>
          <w:lang w:val="en-US"/>
        </w:rPr>
        <w:t>:</w:t>
      </w:r>
      <w:r w:rsidRPr="000207AA">
        <w:rPr>
          <w:lang w:val="en-US"/>
        </w:rPr>
        <w:t xml:space="preserve"> </w:t>
      </w:r>
      <w:r>
        <w:t>отсутствуют</w:t>
      </w:r>
      <w:r w:rsidRPr="000207AA">
        <w:rPr>
          <w:lang w:val="en-US"/>
        </w:rPr>
        <w:t>.</w:t>
      </w:r>
    </w:p>
    <w:p w:rsidR="00BF7F3A" w:rsidRDefault="00BF7F3A" w:rsidP="00BF7F3A">
      <w:pPr>
        <w:rPr>
          <w:rFonts w:ascii="Courier New" w:hAnsi="Courier New"/>
          <w:lang w:val="en-US"/>
        </w:rPr>
      </w:pPr>
      <w:r w:rsidRPr="00DC210B">
        <w:rPr>
          <w:rFonts w:ascii="Courier New" w:hAnsi="Courier New"/>
          <w:highlight w:val="lightGray"/>
          <w:lang w:val="en-US"/>
        </w:rPr>
        <w:t>const std::string monomToStr(const TMonomial&amp; monomial) const;</w:t>
      </w:r>
      <w:r w:rsidRPr="00BF7F3A">
        <w:rPr>
          <w:rFonts w:ascii="Courier New" w:hAnsi="Courier New"/>
          <w:lang w:val="en-US"/>
        </w:rPr>
        <w:t xml:space="preserve"> </w:t>
      </w:r>
    </w:p>
    <w:p w:rsidR="00BF7F3A" w:rsidRPr="00B24FF0" w:rsidRDefault="00BF7F3A" w:rsidP="00BF7F3A">
      <w:r w:rsidRPr="00B24FF0">
        <w:rPr>
          <w:b/>
        </w:rPr>
        <w:t>Назначение:</w:t>
      </w:r>
      <w:r w:rsidRPr="00B24FF0">
        <w:t xml:space="preserve"> </w:t>
      </w:r>
      <w:r w:rsidR="000A0E40">
        <w:t>возвращает строковое представление монома</w:t>
      </w:r>
      <w:r>
        <w:t>.</w:t>
      </w:r>
    </w:p>
    <w:p w:rsidR="00BF7F3A" w:rsidRDefault="00BF7F3A" w:rsidP="00BF7F3A">
      <w:r w:rsidRPr="00B24FF0">
        <w:rPr>
          <w:b/>
        </w:rPr>
        <w:t>Входные параметры:</w:t>
      </w:r>
      <w:r>
        <w:t xml:space="preserve"> </w:t>
      </w:r>
      <w:r w:rsidR="000A0E40">
        <w:rPr>
          <w:lang w:val="en-US"/>
        </w:rPr>
        <w:t>monomial</w:t>
      </w:r>
      <w:r w:rsidR="000A0E40" w:rsidRPr="000A0E40">
        <w:t xml:space="preserve"> – </w:t>
      </w:r>
      <w:r w:rsidR="000A0E40">
        <w:t>моном</w:t>
      </w:r>
      <w:r>
        <w:t>.</w:t>
      </w:r>
    </w:p>
    <w:p w:rsidR="00BF7F3A" w:rsidRDefault="00BF7F3A" w:rsidP="00BF7F3A">
      <w:r w:rsidRPr="00B24FF0">
        <w:rPr>
          <w:b/>
        </w:rPr>
        <w:t>В</w:t>
      </w:r>
      <w:r>
        <w:rPr>
          <w:b/>
        </w:rPr>
        <w:t>ы</w:t>
      </w:r>
      <w:r w:rsidRPr="00B24FF0">
        <w:rPr>
          <w:b/>
        </w:rPr>
        <w:t xml:space="preserve">ходные </w:t>
      </w:r>
      <w:r>
        <w:rPr>
          <w:b/>
        </w:rPr>
        <w:t>данные</w:t>
      </w:r>
      <w:r w:rsidRPr="00B24FF0">
        <w:rPr>
          <w:b/>
        </w:rPr>
        <w:t>:</w:t>
      </w:r>
      <w:r>
        <w:t xml:space="preserve"> </w:t>
      </w:r>
      <w:r w:rsidR="000A0E40">
        <w:t>строка – представление монома</w:t>
      </w:r>
      <w:r>
        <w:t>.</w:t>
      </w:r>
    </w:p>
    <w:p w:rsidR="00BF7F3A" w:rsidRDefault="00BF7F3A" w:rsidP="00BF7F3A">
      <w:pPr>
        <w:rPr>
          <w:rFonts w:ascii="Courier New" w:hAnsi="Courier New"/>
          <w:lang w:val="en-US"/>
        </w:rPr>
      </w:pPr>
      <w:r w:rsidRPr="00DC210B">
        <w:rPr>
          <w:rFonts w:ascii="Courier New" w:hAnsi="Courier New"/>
          <w:highlight w:val="lightGray"/>
          <w:lang w:val="en-US"/>
        </w:rPr>
        <w:t>const std::string getFirstFloatNumber(const char* const expression, size_t&amp; offset) const;</w:t>
      </w:r>
      <w:r w:rsidRPr="00BF7F3A">
        <w:rPr>
          <w:rFonts w:ascii="Courier New" w:hAnsi="Courier New"/>
          <w:lang w:val="en-US"/>
        </w:rPr>
        <w:t xml:space="preserve"> </w:t>
      </w:r>
    </w:p>
    <w:p w:rsidR="00BF7F3A" w:rsidRPr="000A0E40" w:rsidRDefault="00BF7F3A" w:rsidP="00BF7F3A">
      <w:r w:rsidRPr="00B24FF0">
        <w:rPr>
          <w:b/>
        </w:rPr>
        <w:t>Назначение</w:t>
      </w:r>
      <w:r w:rsidRPr="000A0E40">
        <w:rPr>
          <w:b/>
        </w:rPr>
        <w:t>:</w:t>
      </w:r>
      <w:r w:rsidRPr="000A0E40">
        <w:t xml:space="preserve"> </w:t>
      </w:r>
      <w:r w:rsidR="000A0E40">
        <w:t>находит и возвращает первое число с плавающей точкой в строке</w:t>
      </w:r>
      <w:r w:rsidRPr="000A0E40">
        <w:t>.</w:t>
      </w:r>
    </w:p>
    <w:p w:rsidR="00BF7F3A" w:rsidRDefault="00BF7F3A" w:rsidP="00BF7F3A">
      <w:r w:rsidRPr="00B24FF0">
        <w:rPr>
          <w:b/>
        </w:rPr>
        <w:t>Входные параметры:</w:t>
      </w:r>
      <w:r>
        <w:t xml:space="preserve"> </w:t>
      </w:r>
      <w:r w:rsidR="000A0E40">
        <w:rPr>
          <w:lang w:val="en-US"/>
        </w:rPr>
        <w:t>expression</w:t>
      </w:r>
      <w:r w:rsidR="000A0E40" w:rsidRPr="000A0E40">
        <w:t xml:space="preserve"> – </w:t>
      </w:r>
      <w:r w:rsidR="000A0E40">
        <w:t xml:space="preserve">строка, </w:t>
      </w:r>
      <w:r w:rsidR="000A0E40">
        <w:rPr>
          <w:lang w:val="en-US"/>
        </w:rPr>
        <w:t>offset</w:t>
      </w:r>
      <w:r w:rsidR="000A0E40" w:rsidRPr="000A0E40">
        <w:t xml:space="preserve"> – </w:t>
      </w:r>
      <w:r w:rsidR="000A0E40">
        <w:t>индекс символа начала числа</w:t>
      </w:r>
      <w:r>
        <w:t>.</w:t>
      </w:r>
    </w:p>
    <w:p w:rsidR="00BF7F3A" w:rsidRDefault="00BF7F3A" w:rsidP="00BF7F3A">
      <w:r w:rsidRPr="00B24FF0">
        <w:rPr>
          <w:b/>
        </w:rPr>
        <w:t>В</w:t>
      </w:r>
      <w:r>
        <w:rPr>
          <w:b/>
        </w:rPr>
        <w:t>ы</w:t>
      </w:r>
      <w:r w:rsidRPr="00B24FF0">
        <w:rPr>
          <w:b/>
        </w:rPr>
        <w:t xml:space="preserve">ходные </w:t>
      </w:r>
      <w:r>
        <w:rPr>
          <w:b/>
        </w:rPr>
        <w:t>данные</w:t>
      </w:r>
      <w:r w:rsidRPr="00B24FF0">
        <w:rPr>
          <w:b/>
        </w:rPr>
        <w:t>:</w:t>
      </w:r>
      <w:r>
        <w:t xml:space="preserve"> </w:t>
      </w:r>
      <w:r w:rsidR="000A0E40">
        <w:t>строковое представление числа</w:t>
      </w:r>
      <w:r>
        <w:t>.</w:t>
      </w:r>
    </w:p>
    <w:p w:rsidR="00BF7F3A" w:rsidRDefault="00BF7F3A" w:rsidP="00BF7F3A">
      <w:pPr>
        <w:rPr>
          <w:rFonts w:ascii="Courier New" w:hAnsi="Courier New"/>
          <w:lang w:val="en-US"/>
        </w:rPr>
      </w:pPr>
      <w:r w:rsidRPr="00DC210B">
        <w:rPr>
          <w:rFonts w:ascii="Courier New" w:hAnsi="Courier New"/>
          <w:highlight w:val="lightGray"/>
          <w:lang w:val="en-US"/>
        </w:rPr>
        <w:t>const std::string getFirstUIntNumber(const char* const expression, size_t&amp; offset) const;</w:t>
      </w:r>
      <w:r w:rsidRPr="00BF7F3A">
        <w:rPr>
          <w:rFonts w:ascii="Courier New" w:hAnsi="Courier New"/>
          <w:lang w:val="en-US"/>
        </w:rPr>
        <w:t xml:space="preserve"> </w:t>
      </w:r>
    </w:p>
    <w:p w:rsidR="00BF7F3A" w:rsidRPr="000A0E40" w:rsidRDefault="00BF7F3A" w:rsidP="00BF7F3A">
      <w:r w:rsidRPr="00B24FF0">
        <w:rPr>
          <w:b/>
        </w:rPr>
        <w:t>Назначение</w:t>
      </w:r>
      <w:r w:rsidRPr="000A0E40">
        <w:rPr>
          <w:b/>
        </w:rPr>
        <w:t>:</w:t>
      </w:r>
      <w:r w:rsidRPr="000A0E40">
        <w:t xml:space="preserve"> </w:t>
      </w:r>
      <w:r w:rsidR="000A0E40">
        <w:t>находит и возвращает первое целое число без знака в строке</w:t>
      </w:r>
      <w:r w:rsidRPr="000A0E40">
        <w:t>.</w:t>
      </w:r>
    </w:p>
    <w:p w:rsidR="00BF7F3A" w:rsidRDefault="00BF7F3A" w:rsidP="00BF7F3A">
      <w:r w:rsidRPr="00B24FF0">
        <w:rPr>
          <w:b/>
        </w:rPr>
        <w:t>Входные параметры:</w:t>
      </w:r>
      <w:r>
        <w:t xml:space="preserve"> </w:t>
      </w:r>
      <w:r w:rsidR="000A0E40">
        <w:rPr>
          <w:lang w:val="en-US"/>
        </w:rPr>
        <w:t>expression</w:t>
      </w:r>
      <w:r w:rsidR="000A0E40" w:rsidRPr="000A0E40">
        <w:t xml:space="preserve"> – </w:t>
      </w:r>
      <w:r w:rsidR="000A0E40">
        <w:t xml:space="preserve">строка, </w:t>
      </w:r>
      <w:r w:rsidR="000A0E40">
        <w:rPr>
          <w:lang w:val="en-US"/>
        </w:rPr>
        <w:t>offset</w:t>
      </w:r>
      <w:r w:rsidR="000A0E40" w:rsidRPr="000A0E40">
        <w:t xml:space="preserve"> – </w:t>
      </w:r>
      <w:r w:rsidR="000A0E40">
        <w:t>индекс первой цифры числа</w:t>
      </w:r>
      <w:r>
        <w:t>.</w:t>
      </w:r>
    </w:p>
    <w:p w:rsidR="00BF7F3A" w:rsidRDefault="00BF7F3A" w:rsidP="00BF7F3A">
      <w:r w:rsidRPr="00B24FF0">
        <w:rPr>
          <w:b/>
        </w:rPr>
        <w:t>В</w:t>
      </w:r>
      <w:r>
        <w:rPr>
          <w:b/>
        </w:rPr>
        <w:t>ы</w:t>
      </w:r>
      <w:r w:rsidRPr="00B24FF0">
        <w:rPr>
          <w:b/>
        </w:rPr>
        <w:t xml:space="preserve">ходные </w:t>
      </w:r>
      <w:r>
        <w:rPr>
          <w:b/>
        </w:rPr>
        <w:t>данные</w:t>
      </w:r>
      <w:r w:rsidRPr="00B24FF0">
        <w:rPr>
          <w:b/>
        </w:rPr>
        <w:t>:</w:t>
      </w:r>
      <w:r>
        <w:t xml:space="preserve"> </w:t>
      </w:r>
      <w:r w:rsidR="000A0E40">
        <w:t>строковое представление числа</w:t>
      </w:r>
      <w:r>
        <w:t>.</w:t>
      </w:r>
    </w:p>
    <w:p w:rsidR="00BF7F3A" w:rsidRDefault="00BF7F3A" w:rsidP="00BF7F3A">
      <w:pPr>
        <w:rPr>
          <w:rFonts w:ascii="Courier New" w:hAnsi="Courier New"/>
          <w:lang w:val="en-US"/>
        </w:rPr>
      </w:pPr>
      <w:r w:rsidRPr="00DC210B">
        <w:rPr>
          <w:rFonts w:ascii="Courier New" w:hAnsi="Courier New"/>
          <w:highlight w:val="lightGray"/>
          <w:lang w:val="en-US"/>
        </w:rPr>
        <w:t>unsigned getDegreeMask(const char* const expression, unsigned&amp; factor) const;</w:t>
      </w:r>
      <w:r w:rsidRPr="00BF7F3A">
        <w:rPr>
          <w:rFonts w:ascii="Courier New" w:hAnsi="Courier New"/>
          <w:lang w:val="en-US"/>
        </w:rPr>
        <w:t xml:space="preserve"> </w:t>
      </w:r>
    </w:p>
    <w:p w:rsidR="00BF7F3A" w:rsidRPr="00D54F54" w:rsidRDefault="00BF7F3A" w:rsidP="00BF7F3A">
      <w:r w:rsidRPr="00B24FF0">
        <w:rPr>
          <w:b/>
        </w:rPr>
        <w:t>Назначение</w:t>
      </w:r>
      <w:r w:rsidRPr="00D54F54">
        <w:rPr>
          <w:b/>
        </w:rPr>
        <w:t>:</w:t>
      </w:r>
      <w:r w:rsidRPr="00D54F54">
        <w:t xml:space="preserve"> </w:t>
      </w:r>
      <w:r w:rsidR="00D54F54">
        <w:t>возвращает свертку степени для одной переменной монома</w:t>
      </w:r>
      <w:r w:rsidRPr="00D54F54">
        <w:t>.</w:t>
      </w:r>
    </w:p>
    <w:p w:rsidR="00BF7F3A" w:rsidRDefault="00BF7F3A" w:rsidP="00BF7F3A">
      <w:r w:rsidRPr="00B24FF0">
        <w:rPr>
          <w:b/>
        </w:rPr>
        <w:t>Входные параметры:</w:t>
      </w:r>
      <w:r>
        <w:t xml:space="preserve"> </w:t>
      </w:r>
      <w:r w:rsidR="00D54F54">
        <w:rPr>
          <w:lang w:val="en-US"/>
        </w:rPr>
        <w:t>expression</w:t>
      </w:r>
      <w:r w:rsidR="00D54F54" w:rsidRPr="00D54F54">
        <w:t xml:space="preserve"> – </w:t>
      </w:r>
      <w:r w:rsidR="00D54F54">
        <w:t xml:space="preserve">строка, в которой производится поиск, </w:t>
      </w:r>
      <w:r w:rsidR="00D54F54">
        <w:rPr>
          <w:lang w:val="en-US"/>
        </w:rPr>
        <w:t>factor</w:t>
      </w:r>
      <w:r w:rsidR="00D54F54" w:rsidRPr="00D54F54">
        <w:t xml:space="preserve"> </w:t>
      </w:r>
      <w:r w:rsidR="00D54F54">
        <w:t>–</w:t>
      </w:r>
      <w:r w:rsidR="00D54F54" w:rsidRPr="00D54F54">
        <w:t xml:space="preserve"> </w:t>
      </w:r>
      <w:r w:rsidR="00D54F54">
        <w:t xml:space="preserve">маска свертки степени (1 – найдена переменная </w:t>
      </w:r>
      <w:r w:rsidR="00D54F54">
        <w:rPr>
          <w:lang w:val="en-US"/>
        </w:rPr>
        <w:t>z</w:t>
      </w:r>
      <w:r w:rsidR="00D54F54" w:rsidRPr="00D54F54">
        <w:t xml:space="preserve">, 10 </w:t>
      </w:r>
      <w:r w:rsidR="00D54F54">
        <w:t>–</w:t>
      </w:r>
      <w:r w:rsidR="00D54F54" w:rsidRPr="00D54F54">
        <w:t xml:space="preserve"> </w:t>
      </w:r>
      <w:r w:rsidR="00D54F54">
        <w:t xml:space="preserve">найдена переменная </w:t>
      </w:r>
      <w:r w:rsidR="00D54F54">
        <w:rPr>
          <w:lang w:val="en-US"/>
        </w:rPr>
        <w:t>y</w:t>
      </w:r>
      <w:r w:rsidR="00D54F54" w:rsidRPr="00D54F54">
        <w:t xml:space="preserve">, </w:t>
      </w:r>
      <w:r w:rsidR="00D54F54">
        <w:t xml:space="preserve">100 – найдена переменная </w:t>
      </w:r>
      <w:r w:rsidR="00D54F54">
        <w:rPr>
          <w:lang w:val="en-US"/>
        </w:rPr>
        <w:t>x</w:t>
      </w:r>
      <w:r w:rsidR="00D54F54" w:rsidRPr="00D54F54">
        <w:t xml:space="preserve">, 1000 </w:t>
      </w:r>
      <w:r w:rsidR="00D54F54">
        <w:t>–</w:t>
      </w:r>
      <w:r w:rsidR="00D54F54" w:rsidRPr="00D54F54">
        <w:t xml:space="preserve"> </w:t>
      </w:r>
      <w:r w:rsidR="00D54F54">
        <w:t>переменные не найдены)</w:t>
      </w:r>
      <w:r>
        <w:t>.</w:t>
      </w:r>
    </w:p>
    <w:p w:rsidR="003F71E4" w:rsidRDefault="00BF7F3A" w:rsidP="001C4DDD">
      <w:r w:rsidRPr="00B24FF0">
        <w:rPr>
          <w:b/>
        </w:rPr>
        <w:t>В</w:t>
      </w:r>
      <w:r>
        <w:rPr>
          <w:b/>
        </w:rPr>
        <w:t>ы</w:t>
      </w:r>
      <w:r w:rsidRPr="00B24FF0">
        <w:rPr>
          <w:b/>
        </w:rPr>
        <w:t xml:space="preserve">ходные </w:t>
      </w:r>
      <w:r>
        <w:rPr>
          <w:b/>
        </w:rPr>
        <w:t>данные</w:t>
      </w:r>
      <w:r w:rsidRPr="00B24FF0">
        <w:rPr>
          <w:b/>
        </w:rPr>
        <w:t>:</w:t>
      </w:r>
      <w:r>
        <w:t xml:space="preserve"> </w:t>
      </w:r>
      <w:r w:rsidR="00D54F54">
        <w:t>свертка степени для одной переменной монома</w:t>
      </w:r>
      <w:r>
        <w:t>.</w:t>
      </w:r>
    </w:p>
    <w:p w:rsidR="003F71E4" w:rsidRDefault="003F71E4" w:rsidP="003F71E4">
      <w:pPr>
        <w:pStyle w:val="4"/>
      </w:pPr>
      <w:r>
        <w:lastRenderedPageBreak/>
        <w:t>Перегруженные операторы класса</w:t>
      </w:r>
    </w:p>
    <w:p w:rsidR="003F71E4" w:rsidRDefault="003F71E4" w:rsidP="003F71E4">
      <w:pPr>
        <w:rPr>
          <w:rFonts w:ascii="Courier New" w:hAnsi="Courier New"/>
          <w:lang w:val="en-US"/>
        </w:rPr>
      </w:pPr>
      <w:r w:rsidRPr="00DC210B">
        <w:rPr>
          <w:rFonts w:ascii="Courier New" w:hAnsi="Courier New"/>
          <w:highlight w:val="lightGray"/>
          <w:lang w:val="en-US"/>
        </w:rPr>
        <w:t>TPolynomial&amp; operator=(const TPolynomial&amp; other);</w:t>
      </w:r>
    </w:p>
    <w:p w:rsidR="003F71E4" w:rsidRPr="003F71E4" w:rsidRDefault="003F71E4" w:rsidP="003F71E4">
      <w:r w:rsidRPr="00B24FF0">
        <w:rPr>
          <w:b/>
        </w:rPr>
        <w:t>Назначение</w:t>
      </w:r>
      <w:r w:rsidRPr="003F71E4">
        <w:rPr>
          <w:b/>
        </w:rPr>
        <w:t>:</w:t>
      </w:r>
      <w:r w:rsidRPr="003F71E4">
        <w:t xml:space="preserve"> </w:t>
      </w:r>
      <w:r>
        <w:t>выполняет операцию присваивания полинома</w:t>
      </w:r>
      <w:r w:rsidRPr="003F71E4">
        <w:t>.</w:t>
      </w:r>
    </w:p>
    <w:p w:rsidR="003F71E4" w:rsidRDefault="003F71E4" w:rsidP="003F71E4">
      <w:r w:rsidRPr="00B24FF0">
        <w:rPr>
          <w:b/>
        </w:rPr>
        <w:t>Входные параметры:</w:t>
      </w:r>
      <w:r>
        <w:t xml:space="preserve"> </w:t>
      </w:r>
      <w:r>
        <w:rPr>
          <w:lang w:val="en-US"/>
        </w:rPr>
        <w:t>other</w:t>
      </w:r>
      <w:r w:rsidRPr="000207AA">
        <w:t xml:space="preserve"> – </w:t>
      </w:r>
      <w:r>
        <w:t>полином.</w:t>
      </w:r>
    </w:p>
    <w:p w:rsidR="003F71E4" w:rsidRDefault="003F71E4" w:rsidP="003F71E4">
      <w:r w:rsidRPr="00B24FF0">
        <w:rPr>
          <w:b/>
        </w:rPr>
        <w:t>В</w:t>
      </w:r>
      <w:r>
        <w:rPr>
          <w:b/>
        </w:rPr>
        <w:t>ы</w:t>
      </w:r>
      <w:r w:rsidRPr="00B24FF0">
        <w:rPr>
          <w:b/>
        </w:rPr>
        <w:t xml:space="preserve">ходные </w:t>
      </w:r>
      <w:r>
        <w:rPr>
          <w:b/>
        </w:rPr>
        <w:t>данные</w:t>
      </w:r>
      <w:r w:rsidRPr="00B24FF0">
        <w:rPr>
          <w:b/>
        </w:rPr>
        <w:t>:</w:t>
      </w:r>
      <w:r>
        <w:t xml:space="preserve"> ссылка на результирующий полином.</w:t>
      </w:r>
    </w:p>
    <w:p w:rsidR="003F71E4" w:rsidRDefault="003F71E4" w:rsidP="003F71E4">
      <w:pPr>
        <w:rPr>
          <w:rFonts w:ascii="Courier New" w:hAnsi="Courier New"/>
          <w:lang w:val="en-US"/>
        </w:rPr>
      </w:pPr>
      <w:r w:rsidRPr="00DC210B">
        <w:rPr>
          <w:rFonts w:ascii="Courier New" w:hAnsi="Courier New"/>
          <w:highlight w:val="lightGray"/>
          <w:lang w:val="en-US"/>
        </w:rPr>
        <w:t>TPolynomial operator+(const TPolynomial&amp; other);</w:t>
      </w:r>
    </w:p>
    <w:p w:rsidR="003F71E4" w:rsidRPr="003F71E4" w:rsidRDefault="003F71E4" w:rsidP="003F71E4">
      <w:r w:rsidRPr="00B24FF0">
        <w:rPr>
          <w:b/>
        </w:rPr>
        <w:t>Назначение</w:t>
      </w:r>
      <w:r w:rsidRPr="003F71E4">
        <w:rPr>
          <w:b/>
        </w:rPr>
        <w:t>:</w:t>
      </w:r>
      <w:r w:rsidRPr="003F71E4">
        <w:t xml:space="preserve"> </w:t>
      </w:r>
      <w:r>
        <w:t>выполняет операцию сложения с полиномом</w:t>
      </w:r>
      <w:r w:rsidRPr="003F71E4">
        <w:t>.</w:t>
      </w:r>
    </w:p>
    <w:p w:rsidR="003F71E4" w:rsidRDefault="003F71E4" w:rsidP="003F71E4">
      <w:r w:rsidRPr="00B24FF0">
        <w:rPr>
          <w:b/>
        </w:rPr>
        <w:t>Входные параметры:</w:t>
      </w:r>
      <w:r>
        <w:t xml:space="preserve"> </w:t>
      </w:r>
      <w:r>
        <w:rPr>
          <w:lang w:val="en-US"/>
        </w:rPr>
        <w:t>other</w:t>
      </w:r>
      <w:r w:rsidRPr="003F71E4">
        <w:t xml:space="preserve"> – </w:t>
      </w:r>
      <w:r>
        <w:t>полином.</w:t>
      </w:r>
    </w:p>
    <w:p w:rsidR="003F71E4" w:rsidRDefault="003F71E4" w:rsidP="003F71E4">
      <w:r w:rsidRPr="00B24FF0">
        <w:rPr>
          <w:b/>
        </w:rPr>
        <w:t>В</w:t>
      </w:r>
      <w:r>
        <w:rPr>
          <w:b/>
        </w:rPr>
        <w:t>ы</w:t>
      </w:r>
      <w:r w:rsidRPr="00B24FF0">
        <w:rPr>
          <w:b/>
        </w:rPr>
        <w:t xml:space="preserve">ходные </w:t>
      </w:r>
      <w:r>
        <w:rPr>
          <w:b/>
        </w:rPr>
        <w:t>данные</w:t>
      </w:r>
      <w:r w:rsidRPr="00B24FF0">
        <w:rPr>
          <w:b/>
        </w:rPr>
        <w:t>:</w:t>
      </w:r>
      <w:r>
        <w:t xml:space="preserve"> результирующий полином.</w:t>
      </w:r>
    </w:p>
    <w:p w:rsidR="003F71E4" w:rsidRDefault="003F71E4" w:rsidP="003F71E4">
      <w:pPr>
        <w:rPr>
          <w:rFonts w:ascii="Courier New" w:hAnsi="Courier New"/>
          <w:lang w:val="en-US"/>
        </w:rPr>
      </w:pPr>
      <w:r w:rsidRPr="00DC210B">
        <w:rPr>
          <w:rFonts w:ascii="Courier New" w:hAnsi="Courier New"/>
          <w:highlight w:val="lightGray"/>
          <w:lang w:val="en-US"/>
        </w:rPr>
        <w:t>TPolynomial operator+(const TMonomial&amp; monomial);</w:t>
      </w:r>
    </w:p>
    <w:p w:rsidR="003F71E4" w:rsidRPr="003F71E4" w:rsidRDefault="003F71E4" w:rsidP="003F71E4">
      <w:r w:rsidRPr="00B24FF0">
        <w:rPr>
          <w:b/>
        </w:rPr>
        <w:t>Назначение</w:t>
      </w:r>
      <w:r w:rsidRPr="003F71E4">
        <w:rPr>
          <w:b/>
        </w:rPr>
        <w:t>:</w:t>
      </w:r>
      <w:r w:rsidRPr="003F71E4">
        <w:t xml:space="preserve"> </w:t>
      </w:r>
      <w:r>
        <w:t>выполняет операцию сложения с мономом</w:t>
      </w:r>
      <w:r w:rsidRPr="003F71E4">
        <w:t>.</w:t>
      </w:r>
    </w:p>
    <w:p w:rsidR="003F71E4" w:rsidRDefault="003F71E4" w:rsidP="003F71E4">
      <w:r w:rsidRPr="00B24FF0">
        <w:rPr>
          <w:b/>
        </w:rPr>
        <w:t>Входные параметры:</w:t>
      </w:r>
      <w:r>
        <w:t xml:space="preserve"> </w:t>
      </w:r>
      <w:r>
        <w:rPr>
          <w:lang w:val="en-US"/>
        </w:rPr>
        <w:t>monomial</w:t>
      </w:r>
      <w:r w:rsidRPr="003F71E4">
        <w:t xml:space="preserve"> – </w:t>
      </w:r>
      <w:r>
        <w:t>моном.</w:t>
      </w:r>
    </w:p>
    <w:p w:rsidR="003F71E4" w:rsidRDefault="003F71E4" w:rsidP="003F71E4">
      <w:r w:rsidRPr="00B24FF0">
        <w:rPr>
          <w:b/>
        </w:rPr>
        <w:t>В</w:t>
      </w:r>
      <w:r>
        <w:rPr>
          <w:b/>
        </w:rPr>
        <w:t>ы</w:t>
      </w:r>
      <w:r w:rsidRPr="00B24FF0">
        <w:rPr>
          <w:b/>
        </w:rPr>
        <w:t xml:space="preserve">ходные </w:t>
      </w:r>
      <w:r>
        <w:rPr>
          <w:b/>
        </w:rPr>
        <w:t>данные</w:t>
      </w:r>
      <w:r w:rsidRPr="00B24FF0">
        <w:rPr>
          <w:b/>
        </w:rPr>
        <w:t>:</w:t>
      </w:r>
      <w:r>
        <w:t xml:space="preserve"> результ</w:t>
      </w:r>
      <w:r w:rsidRPr="00DC210B">
        <w:t>ирующий полином.</w:t>
      </w:r>
    </w:p>
    <w:p w:rsidR="003F71E4" w:rsidRPr="003F71E4" w:rsidRDefault="003F71E4" w:rsidP="003F71E4">
      <w:pPr>
        <w:rPr>
          <w:rFonts w:ascii="Courier New" w:hAnsi="Courier New"/>
        </w:rPr>
      </w:pPr>
      <w:r w:rsidRPr="00DC210B">
        <w:rPr>
          <w:rFonts w:ascii="Courier New" w:hAnsi="Courier New"/>
          <w:highlight w:val="lightGray"/>
          <w:lang w:val="en-US"/>
        </w:rPr>
        <w:t>TPolynomial</w:t>
      </w:r>
      <w:r w:rsidRPr="00DC210B">
        <w:rPr>
          <w:rFonts w:ascii="Courier New" w:hAnsi="Courier New"/>
          <w:highlight w:val="lightGray"/>
        </w:rPr>
        <w:t xml:space="preserve"> </w:t>
      </w:r>
      <w:r w:rsidRPr="00DC210B">
        <w:rPr>
          <w:rFonts w:ascii="Courier New" w:hAnsi="Courier New"/>
          <w:highlight w:val="lightGray"/>
          <w:lang w:val="en-US"/>
        </w:rPr>
        <w:t>operator</w:t>
      </w:r>
      <w:r w:rsidRPr="00DC210B">
        <w:rPr>
          <w:rFonts w:ascii="Courier New" w:hAnsi="Courier New"/>
          <w:highlight w:val="lightGray"/>
        </w:rPr>
        <w:t>+(</w:t>
      </w:r>
      <w:r w:rsidRPr="00DC210B">
        <w:rPr>
          <w:rFonts w:ascii="Courier New" w:hAnsi="Courier New"/>
          <w:highlight w:val="lightGray"/>
          <w:lang w:val="en-US"/>
        </w:rPr>
        <w:t>double</w:t>
      </w:r>
      <w:r w:rsidRPr="00DC210B">
        <w:rPr>
          <w:rFonts w:ascii="Courier New" w:hAnsi="Courier New"/>
          <w:highlight w:val="lightGray"/>
        </w:rPr>
        <w:t xml:space="preserve"> </w:t>
      </w:r>
      <w:r w:rsidRPr="00DC210B">
        <w:rPr>
          <w:rFonts w:ascii="Courier New" w:hAnsi="Courier New"/>
          <w:highlight w:val="lightGray"/>
          <w:lang w:val="en-US"/>
        </w:rPr>
        <w:t>number</w:t>
      </w:r>
      <w:r w:rsidRPr="00DC210B">
        <w:rPr>
          <w:rFonts w:ascii="Courier New" w:hAnsi="Courier New"/>
          <w:highlight w:val="lightGray"/>
        </w:rPr>
        <w:t>);</w:t>
      </w:r>
    </w:p>
    <w:p w:rsidR="003F71E4" w:rsidRPr="003F71E4" w:rsidRDefault="003F71E4" w:rsidP="003F71E4">
      <w:r w:rsidRPr="00B24FF0">
        <w:rPr>
          <w:b/>
        </w:rPr>
        <w:t>Назначение</w:t>
      </w:r>
      <w:r w:rsidRPr="003F71E4">
        <w:rPr>
          <w:b/>
        </w:rPr>
        <w:t>:</w:t>
      </w:r>
      <w:r w:rsidRPr="003F71E4">
        <w:t xml:space="preserve"> </w:t>
      </w:r>
      <w:r>
        <w:t>выполняет операцию сложения с числом</w:t>
      </w:r>
      <w:r w:rsidRPr="003F71E4">
        <w:t>.</w:t>
      </w:r>
    </w:p>
    <w:p w:rsidR="003F71E4" w:rsidRDefault="003F71E4" w:rsidP="003F71E4">
      <w:r w:rsidRPr="00B24FF0">
        <w:rPr>
          <w:b/>
        </w:rPr>
        <w:t>Входные параметры:</w:t>
      </w:r>
      <w:r>
        <w:t xml:space="preserve"> </w:t>
      </w:r>
      <w:r>
        <w:rPr>
          <w:lang w:val="en-US"/>
        </w:rPr>
        <w:t>number</w:t>
      </w:r>
      <w:r w:rsidRPr="003F71E4">
        <w:t xml:space="preserve"> – </w:t>
      </w:r>
      <w:r>
        <w:t>число.</w:t>
      </w:r>
    </w:p>
    <w:p w:rsidR="003F71E4" w:rsidRDefault="003F71E4" w:rsidP="003F71E4">
      <w:r w:rsidRPr="00B24FF0">
        <w:rPr>
          <w:b/>
        </w:rPr>
        <w:t>В</w:t>
      </w:r>
      <w:r>
        <w:rPr>
          <w:b/>
        </w:rPr>
        <w:t>ы</w:t>
      </w:r>
      <w:r w:rsidRPr="00B24FF0">
        <w:rPr>
          <w:b/>
        </w:rPr>
        <w:t xml:space="preserve">ходные </w:t>
      </w:r>
      <w:r>
        <w:rPr>
          <w:b/>
        </w:rPr>
        <w:t>данные</w:t>
      </w:r>
      <w:r w:rsidRPr="00B24FF0">
        <w:rPr>
          <w:b/>
        </w:rPr>
        <w:t>:</w:t>
      </w:r>
      <w:r>
        <w:t xml:space="preserve"> результирующий полином.</w:t>
      </w:r>
    </w:p>
    <w:p w:rsidR="00B76FBD" w:rsidRDefault="00B76FBD" w:rsidP="00B76FBD">
      <w:pPr>
        <w:rPr>
          <w:rFonts w:ascii="Courier New" w:hAnsi="Courier New"/>
          <w:lang w:val="en-US"/>
        </w:rPr>
      </w:pPr>
      <w:r w:rsidRPr="00DC210B">
        <w:rPr>
          <w:rFonts w:ascii="Courier New" w:hAnsi="Courier New"/>
          <w:highlight w:val="lightGray"/>
          <w:lang w:val="en-US"/>
        </w:rPr>
        <w:t>TPolynomial operator-(const TPolynomial&amp; other);</w:t>
      </w:r>
    </w:p>
    <w:p w:rsidR="00B76FBD" w:rsidRPr="003F71E4" w:rsidRDefault="00B76FBD" w:rsidP="00B76FBD">
      <w:r w:rsidRPr="00B24FF0">
        <w:rPr>
          <w:b/>
        </w:rPr>
        <w:t>Назначение</w:t>
      </w:r>
      <w:r w:rsidRPr="003F71E4">
        <w:rPr>
          <w:b/>
        </w:rPr>
        <w:t>:</w:t>
      </w:r>
      <w:r w:rsidRPr="003F71E4">
        <w:t xml:space="preserve"> </w:t>
      </w:r>
      <w:r>
        <w:t xml:space="preserve">выполняет операцию </w:t>
      </w:r>
      <w:r w:rsidR="00AA6EAA">
        <w:t>вычитания</w:t>
      </w:r>
      <w:r>
        <w:t xml:space="preserve"> с полиномом</w:t>
      </w:r>
      <w:r w:rsidRPr="003F71E4">
        <w:t>.</w:t>
      </w:r>
    </w:p>
    <w:p w:rsidR="00B76FBD" w:rsidRDefault="00B76FBD" w:rsidP="00B76FBD">
      <w:r w:rsidRPr="00B24FF0">
        <w:rPr>
          <w:b/>
        </w:rPr>
        <w:t>Входные параметры:</w:t>
      </w:r>
      <w:r>
        <w:t xml:space="preserve"> </w:t>
      </w:r>
      <w:r>
        <w:rPr>
          <w:lang w:val="en-US"/>
        </w:rPr>
        <w:t>other</w:t>
      </w:r>
      <w:r w:rsidRPr="003F71E4">
        <w:t xml:space="preserve"> – </w:t>
      </w:r>
      <w:r>
        <w:t>полином.</w:t>
      </w:r>
    </w:p>
    <w:p w:rsidR="00B76FBD" w:rsidRDefault="00B76FBD" w:rsidP="00B76FBD">
      <w:r w:rsidRPr="00B24FF0">
        <w:rPr>
          <w:b/>
        </w:rPr>
        <w:t>В</w:t>
      </w:r>
      <w:r>
        <w:rPr>
          <w:b/>
        </w:rPr>
        <w:t>ы</w:t>
      </w:r>
      <w:r w:rsidRPr="00B24FF0">
        <w:rPr>
          <w:b/>
        </w:rPr>
        <w:t xml:space="preserve">ходные </w:t>
      </w:r>
      <w:r>
        <w:rPr>
          <w:b/>
        </w:rPr>
        <w:t>данные</w:t>
      </w:r>
      <w:r w:rsidRPr="00B24FF0">
        <w:rPr>
          <w:b/>
        </w:rPr>
        <w:t>:</w:t>
      </w:r>
      <w:r>
        <w:t xml:space="preserve"> результирующий полином.</w:t>
      </w:r>
    </w:p>
    <w:p w:rsidR="00B76FBD" w:rsidRDefault="00B76FBD" w:rsidP="00B76FBD">
      <w:pPr>
        <w:rPr>
          <w:rFonts w:ascii="Courier New" w:hAnsi="Courier New"/>
          <w:lang w:val="en-US"/>
        </w:rPr>
      </w:pPr>
      <w:r w:rsidRPr="00DC210B">
        <w:rPr>
          <w:rFonts w:ascii="Courier New" w:hAnsi="Courier New"/>
          <w:highlight w:val="lightGray"/>
          <w:lang w:val="en-US"/>
        </w:rPr>
        <w:t>TPolynomial operator-(const TMonomial&amp; monomial);</w:t>
      </w:r>
    </w:p>
    <w:p w:rsidR="00B76FBD" w:rsidRPr="003F71E4" w:rsidRDefault="00B76FBD" w:rsidP="00B76FBD">
      <w:r w:rsidRPr="00B24FF0">
        <w:rPr>
          <w:b/>
        </w:rPr>
        <w:t>Назначение</w:t>
      </w:r>
      <w:r w:rsidRPr="003F71E4">
        <w:rPr>
          <w:b/>
        </w:rPr>
        <w:t>:</w:t>
      </w:r>
      <w:r w:rsidRPr="003F71E4">
        <w:t xml:space="preserve"> </w:t>
      </w:r>
      <w:r>
        <w:t xml:space="preserve">выполняет операцию </w:t>
      </w:r>
      <w:r w:rsidR="00AA6EAA">
        <w:t xml:space="preserve">вычитания </w:t>
      </w:r>
      <w:r>
        <w:t>с мономом</w:t>
      </w:r>
      <w:r w:rsidRPr="003F71E4">
        <w:t>.</w:t>
      </w:r>
    </w:p>
    <w:p w:rsidR="00B76FBD" w:rsidRDefault="00B76FBD" w:rsidP="00B76FBD">
      <w:r w:rsidRPr="00B24FF0">
        <w:rPr>
          <w:b/>
        </w:rPr>
        <w:t>Входные параметры:</w:t>
      </w:r>
      <w:r>
        <w:t xml:space="preserve"> </w:t>
      </w:r>
      <w:r>
        <w:rPr>
          <w:lang w:val="en-US"/>
        </w:rPr>
        <w:t>monomial</w:t>
      </w:r>
      <w:r w:rsidRPr="003F71E4">
        <w:t xml:space="preserve"> – </w:t>
      </w:r>
      <w:r>
        <w:t>моном.</w:t>
      </w:r>
    </w:p>
    <w:p w:rsidR="00B76FBD" w:rsidRDefault="00B76FBD" w:rsidP="00B76FBD">
      <w:r w:rsidRPr="00B24FF0">
        <w:rPr>
          <w:b/>
        </w:rPr>
        <w:t>В</w:t>
      </w:r>
      <w:r>
        <w:rPr>
          <w:b/>
        </w:rPr>
        <w:t>ы</w:t>
      </w:r>
      <w:r w:rsidRPr="00B24FF0">
        <w:rPr>
          <w:b/>
        </w:rPr>
        <w:t xml:space="preserve">ходные </w:t>
      </w:r>
      <w:r>
        <w:rPr>
          <w:b/>
        </w:rPr>
        <w:t>данные</w:t>
      </w:r>
      <w:r w:rsidRPr="00B24FF0">
        <w:rPr>
          <w:b/>
        </w:rPr>
        <w:t>:</w:t>
      </w:r>
      <w:r>
        <w:t xml:space="preserve"> результирующий полином.</w:t>
      </w:r>
    </w:p>
    <w:p w:rsidR="00B76FBD" w:rsidRPr="003F71E4" w:rsidRDefault="00B76FBD" w:rsidP="00B76FBD">
      <w:pPr>
        <w:rPr>
          <w:rFonts w:ascii="Courier New" w:hAnsi="Courier New"/>
        </w:rPr>
      </w:pPr>
      <w:r w:rsidRPr="00804959">
        <w:rPr>
          <w:rFonts w:ascii="Courier New" w:hAnsi="Courier New"/>
          <w:highlight w:val="lightGray"/>
          <w:lang w:val="en-US"/>
        </w:rPr>
        <w:t>TPolynomial</w:t>
      </w:r>
      <w:r w:rsidRPr="00804959">
        <w:rPr>
          <w:rFonts w:ascii="Courier New" w:hAnsi="Courier New"/>
          <w:highlight w:val="lightGray"/>
        </w:rPr>
        <w:t xml:space="preserve"> </w:t>
      </w:r>
      <w:r w:rsidRPr="00804959">
        <w:rPr>
          <w:rFonts w:ascii="Courier New" w:hAnsi="Courier New"/>
          <w:highlight w:val="lightGray"/>
          <w:lang w:val="en-US"/>
        </w:rPr>
        <w:t>operator</w:t>
      </w:r>
      <w:r w:rsidRPr="00804959">
        <w:rPr>
          <w:rFonts w:ascii="Courier New" w:hAnsi="Courier New"/>
          <w:highlight w:val="lightGray"/>
        </w:rPr>
        <w:t>-(</w:t>
      </w:r>
      <w:r w:rsidRPr="00804959">
        <w:rPr>
          <w:rFonts w:ascii="Courier New" w:hAnsi="Courier New"/>
          <w:highlight w:val="lightGray"/>
          <w:lang w:val="en-US"/>
        </w:rPr>
        <w:t>double</w:t>
      </w:r>
      <w:r w:rsidRPr="00804959">
        <w:rPr>
          <w:rFonts w:ascii="Courier New" w:hAnsi="Courier New"/>
          <w:highlight w:val="lightGray"/>
        </w:rPr>
        <w:t xml:space="preserve"> </w:t>
      </w:r>
      <w:r w:rsidRPr="00804959">
        <w:rPr>
          <w:rFonts w:ascii="Courier New" w:hAnsi="Courier New"/>
          <w:highlight w:val="lightGray"/>
          <w:lang w:val="en-US"/>
        </w:rPr>
        <w:t>number</w:t>
      </w:r>
      <w:r w:rsidRPr="00804959">
        <w:rPr>
          <w:rFonts w:ascii="Courier New" w:hAnsi="Courier New"/>
          <w:highlight w:val="lightGray"/>
        </w:rPr>
        <w:t>);</w:t>
      </w:r>
    </w:p>
    <w:p w:rsidR="00B76FBD" w:rsidRPr="003F71E4" w:rsidRDefault="00B76FBD" w:rsidP="00B76FBD">
      <w:r w:rsidRPr="00B24FF0">
        <w:rPr>
          <w:b/>
        </w:rPr>
        <w:t>Назначение</w:t>
      </w:r>
      <w:r w:rsidRPr="003F71E4">
        <w:rPr>
          <w:b/>
        </w:rPr>
        <w:t>:</w:t>
      </w:r>
      <w:r w:rsidRPr="003F71E4">
        <w:t xml:space="preserve"> </w:t>
      </w:r>
      <w:r>
        <w:t xml:space="preserve">выполняет операцию </w:t>
      </w:r>
      <w:r w:rsidR="00AA6EAA">
        <w:t xml:space="preserve">вычитания </w:t>
      </w:r>
      <w:r>
        <w:t>с числом</w:t>
      </w:r>
      <w:r w:rsidRPr="003F71E4">
        <w:t>.</w:t>
      </w:r>
    </w:p>
    <w:p w:rsidR="00B76FBD" w:rsidRDefault="00B76FBD" w:rsidP="00B76FBD">
      <w:r w:rsidRPr="00B24FF0">
        <w:rPr>
          <w:b/>
        </w:rPr>
        <w:t>Входные параметры:</w:t>
      </w:r>
      <w:r>
        <w:t xml:space="preserve"> </w:t>
      </w:r>
      <w:r>
        <w:rPr>
          <w:lang w:val="en-US"/>
        </w:rPr>
        <w:t>number</w:t>
      </w:r>
      <w:r w:rsidRPr="003F71E4">
        <w:t xml:space="preserve"> – </w:t>
      </w:r>
      <w:r>
        <w:t>число.</w:t>
      </w:r>
    </w:p>
    <w:p w:rsidR="00B76FBD" w:rsidRDefault="00B76FBD" w:rsidP="00B76FBD">
      <w:r w:rsidRPr="00B24FF0">
        <w:rPr>
          <w:b/>
        </w:rPr>
        <w:t>В</w:t>
      </w:r>
      <w:r>
        <w:rPr>
          <w:b/>
        </w:rPr>
        <w:t>ы</w:t>
      </w:r>
      <w:r w:rsidRPr="00B24FF0">
        <w:rPr>
          <w:b/>
        </w:rPr>
        <w:t xml:space="preserve">ходные </w:t>
      </w:r>
      <w:r>
        <w:rPr>
          <w:b/>
        </w:rPr>
        <w:t>данные</w:t>
      </w:r>
      <w:r w:rsidRPr="00B24FF0">
        <w:rPr>
          <w:b/>
        </w:rPr>
        <w:t>:</w:t>
      </w:r>
      <w:r>
        <w:t xml:space="preserve"> результирующий полином.</w:t>
      </w:r>
    </w:p>
    <w:p w:rsidR="00B76FBD" w:rsidRDefault="00B76FBD" w:rsidP="00B76FBD">
      <w:pPr>
        <w:rPr>
          <w:rFonts w:ascii="Courier New" w:hAnsi="Courier New"/>
          <w:lang w:val="en-US"/>
        </w:rPr>
      </w:pPr>
      <w:r w:rsidRPr="00804959">
        <w:rPr>
          <w:rFonts w:ascii="Courier New" w:hAnsi="Courier New"/>
          <w:highlight w:val="lightGray"/>
          <w:lang w:val="en-US"/>
        </w:rPr>
        <w:t>TPolynomial operator*(const TPolynomial&amp; other);</w:t>
      </w:r>
    </w:p>
    <w:p w:rsidR="00B76FBD" w:rsidRPr="003F71E4" w:rsidRDefault="00B76FBD" w:rsidP="00B76FBD">
      <w:r w:rsidRPr="00B24FF0">
        <w:rPr>
          <w:b/>
        </w:rPr>
        <w:t>Назначение</w:t>
      </w:r>
      <w:r w:rsidRPr="003F71E4">
        <w:rPr>
          <w:b/>
        </w:rPr>
        <w:t>:</w:t>
      </w:r>
      <w:r w:rsidRPr="003F71E4">
        <w:t xml:space="preserve"> </w:t>
      </w:r>
      <w:r>
        <w:t xml:space="preserve">выполняет операцию </w:t>
      </w:r>
      <w:r w:rsidR="00AA6EAA">
        <w:t xml:space="preserve">умножения </w:t>
      </w:r>
      <w:r>
        <w:t>с полиномом</w:t>
      </w:r>
      <w:r w:rsidRPr="003F71E4">
        <w:t>.</w:t>
      </w:r>
    </w:p>
    <w:p w:rsidR="00B76FBD" w:rsidRDefault="00B76FBD" w:rsidP="00B76FBD">
      <w:r w:rsidRPr="00B24FF0">
        <w:rPr>
          <w:b/>
        </w:rPr>
        <w:t>Входные параметры:</w:t>
      </w:r>
      <w:r>
        <w:t xml:space="preserve"> </w:t>
      </w:r>
      <w:r>
        <w:rPr>
          <w:lang w:val="en-US"/>
        </w:rPr>
        <w:t>other</w:t>
      </w:r>
      <w:r w:rsidRPr="003F71E4">
        <w:t xml:space="preserve"> – </w:t>
      </w:r>
      <w:r>
        <w:t>полином.</w:t>
      </w:r>
    </w:p>
    <w:p w:rsidR="00B76FBD" w:rsidRDefault="00B76FBD" w:rsidP="00B76FBD">
      <w:r w:rsidRPr="00B24FF0">
        <w:rPr>
          <w:b/>
        </w:rPr>
        <w:t>В</w:t>
      </w:r>
      <w:r>
        <w:rPr>
          <w:b/>
        </w:rPr>
        <w:t>ы</w:t>
      </w:r>
      <w:r w:rsidRPr="00B24FF0">
        <w:rPr>
          <w:b/>
        </w:rPr>
        <w:t xml:space="preserve">ходные </w:t>
      </w:r>
      <w:r>
        <w:rPr>
          <w:b/>
        </w:rPr>
        <w:t>данные</w:t>
      </w:r>
      <w:r w:rsidRPr="00B24FF0">
        <w:rPr>
          <w:b/>
        </w:rPr>
        <w:t>:</w:t>
      </w:r>
      <w:r>
        <w:t xml:space="preserve"> результирующий полином.</w:t>
      </w:r>
    </w:p>
    <w:p w:rsidR="00B76FBD" w:rsidRDefault="00B76FBD" w:rsidP="00B76FBD">
      <w:pPr>
        <w:rPr>
          <w:rFonts w:ascii="Courier New" w:hAnsi="Courier New"/>
          <w:lang w:val="en-US"/>
        </w:rPr>
      </w:pPr>
      <w:r w:rsidRPr="00804959">
        <w:rPr>
          <w:rFonts w:ascii="Courier New" w:hAnsi="Courier New"/>
          <w:highlight w:val="lightGray"/>
          <w:lang w:val="en-US"/>
        </w:rPr>
        <w:lastRenderedPageBreak/>
        <w:t>TPolynomial operator*(const TMonomial&amp; monomial);</w:t>
      </w:r>
    </w:p>
    <w:p w:rsidR="00B76FBD" w:rsidRPr="003F71E4" w:rsidRDefault="00B76FBD" w:rsidP="00B76FBD">
      <w:r w:rsidRPr="00B24FF0">
        <w:rPr>
          <w:b/>
        </w:rPr>
        <w:t>Назначение</w:t>
      </w:r>
      <w:r w:rsidRPr="003F71E4">
        <w:rPr>
          <w:b/>
        </w:rPr>
        <w:t>:</w:t>
      </w:r>
      <w:r w:rsidRPr="003F71E4">
        <w:t xml:space="preserve"> </w:t>
      </w:r>
      <w:r>
        <w:t xml:space="preserve">выполняет операцию </w:t>
      </w:r>
      <w:r w:rsidR="00AA6EAA">
        <w:t xml:space="preserve">умножения </w:t>
      </w:r>
      <w:r>
        <w:t>с мономом</w:t>
      </w:r>
      <w:r w:rsidRPr="003F71E4">
        <w:t>.</w:t>
      </w:r>
    </w:p>
    <w:p w:rsidR="00B76FBD" w:rsidRDefault="00B76FBD" w:rsidP="00B76FBD">
      <w:r w:rsidRPr="00B24FF0">
        <w:rPr>
          <w:b/>
        </w:rPr>
        <w:t>Входные параметры:</w:t>
      </w:r>
      <w:r>
        <w:t xml:space="preserve"> </w:t>
      </w:r>
      <w:r>
        <w:rPr>
          <w:lang w:val="en-US"/>
        </w:rPr>
        <w:t>monomial</w:t>
      </w:r>
      <w:r w:rsidRPr="003F71E4">
        <w:t xml:space="preserve"> – </w:t>
      </w:r>
      <w:r>
        <w:t>моном.</w:t>
      </w:r>
    </w:p>
    <w:p w:rsidR="00B76FBD" w:rsidRDefault="00B76FBD" w:rsidP="00B76FBD">
      <w:r w:rsidRPr="00B24FF0">
        <w:rPr>
          <w:b/>
        </w:rPr>
        <w:t>В</w:t>
      </w:r>
      <w:r>
        <w:rPr>
          <w:b/>
        </w:rPr>
        <w:t>ы</w:t>
      </w:r>
      <w:r w:rsidRPr="00B24FF0">
        <w:rPr>
          <w:b/>
        </w:rPr>
        <w:t xml:space="preserve">ходные </w:t>
      </w:r>
      <w:r>
        <w:rPr>
          <w:b/>
        </w:rPr>
        <w:t>данные</w:t>
      </w:r>
      <w:r w:rsidRPr="00B24FF0">
        <w:rPr>
          <w:b/>
        </w:rPr>
        <w:t>:</w:t>
      </w:r>
      <w:r>
        <w:t xml:space="preserve"> результирующий полином.</w:t>
      </w:r>
    </w:p>
    <w:p w:rsidR="00B76FBD" w:rsidRPr="003F71E4" w:rsidRDefault="00B76FBD" w:rsidP="00B76FBD">
      <w:pPr>
        <w:rPr>
          <w:rFonts w:ascii="Courier New" w:hAnsi="Courier New"/>
        </w:rPr>
      </w:pPr>
      <w:r w:rsidRPr="00804959">
        <w:rPr>
          <w:rFonts w:ascii="Courier New" w:hAnsi="Courier New"/>
          <w:highlight w:val="lightGray"/>
          <w:lang w:val="en-US"/>
        </w:rPr>
        <w:t>TPolynomial</w:t>
      </w:r>
      <w:r w:rsidRPr="00804959">
        <w:rPr>
          <w:rFonts w:ascii="Courier New" w:hAnsi="Courier New"/>
          <w:highlight w:val="lightGray"/>
        </w:rPr>
        <w:t xml:space="preserve"> </w:t>
      </w:r>
      <w:r w:rsidRPr="00804959">
        <w:rPr>
          <w:rFonts w:ascii="Courier New" w:hAnsi="Courier New"/>
          <w:highlight w:val="lightGray"/>
          <w:lang w:val="en-US"/>
        </w:rPr>
        <w:t>operator</w:t>
      </w:r>
      <w:r w:rsidRPr="00804959">
        <w:rPr>
          <w:rFonts w:ascii="Courier New" w:hAnsi="Courier New"/>
          <w:highlight w:val="lightGray"/>
        </w:rPr>
        <w:t>*(</w:t>
      </w:r>
      <w:r w:rsidRPr="00804959">
        <w:rPr>
          <w:rFonts w:ascii="Courier New" w:hAnsi="Courier New"/>
          <w:highlight w:val="lightGray"/>
          <w:lang w:val="en-US"/>
        </w:rPr>
        <w:t>double</w:t>
      </w:r>
      <w:r w:rsidRPr="00804959">
        <w:rPr>
          <w:rFonts w:ascii="Courier New" w:hAnsi="Courier New"/>
          <w:highlight w:val="lightGray"/>
        </w:rPr>
        <w:t xml:space="preserve"> </w:t>
      </w:r>
      <w:r w:rsidRPr="00804959">
        <w:rPr>
          <w:rFonts w:ascii="Courier New" w:hAnsi="Courier New"/>
          <w:highlight w:val="lightGray"/>
          <w:lang w:val="en-US"/>
        </w:rPr>
        <w:t>number</w:t>
      </w:r>
      <w:r w:rsidRPr="00804959">
        <w:rPr>
          <w:rFonts w:ascii="Courier New" w:hAnsi="Courier New"/>
          <w:highlight w:val="lightGray"/>
        </w:rPr>
        <w:t>);</w:t>
      </w:r>
    </w:p>
    <w:p w:rsidR="00B76FBD" w:rsidRPr="003F71E4" w:rsidRDefault="00B76FBD" w:rsidP="00B76FBD">
      <w:r w:rsidRPr="00B24FF0">
        <w:rPr>
          <w:b/>
        </w:rPr>
        <w:t>Назначение</w:t>
      </w:r>
      <w:r w:rsidRPr="003F71E4">
        <w:rPr>
          <w:b/>
        </w:rPr>
        <w:t>:</w:t>
      </w:r>
      <w:r w:rsidRPr="003F71E4">
        <w:t xml:space="preserve"> </w:t>
      </w:r>
      <w:r>
        <w:t xml:space="preserve">выполняет операцию </w:t>
      </w:r>
      <w:r w:rsidR="00AA6EAA">
        <w:t xml:space="preserve">умножения </w:t>
      </w:r>
      <w:r>
        <w:t>с числом</w:t>
      </w:r>
      <w:r w:rsidRPr="003F71E4">
        <w:t>.</w:t>
      </w:r>
    </w:p>
    <w:p w:rsidR="00B76FBD" w:rsidRDefault="00B76FBD" w:rsidP="00B76FBD">
      <w:r w:rsidRPr="00B24FF0">
        <w:rPr>
          <w:b/>
        </w:rPr>
        <w:t>Входные параметры:</w:t>
      </w:r>
      <w:r>
        <w:t xml:space="preserve"> </w:t>
      </w:r>
      <w:r>
        <w:rPr>
          <w:lang w:val="en-US"/>
        </w:rPr>
        <w:t>number</w:t>
      </w:r>
      <w:r w:rsidRPr="003F71E4">
        <w:t xml:space="preserve"> – </w:t>
      </w:r>
      <w:r>
        <w:t>число.</w:t>
      </w:r>
    </w:p>
    <w:p w:rsidR="00B76FBD" w:rsidRDefault="00B76FBD" w:rsidP="00B76FBD">
      <w:r w:rsidRPr="00B24FF0">
        <w:rPr>
          <w:b/>
        </w:rPr>
        <w:t>В</w:t>
      </w:r>
      <w:r>
        <w:rPr>
          <w:b/>
        </w:rPr>
        <w:t>ы</w:t>
      </w:r>
      <w:r w:rsidRPr="00B24FF0">
        <w:rPr>
          <w:b/>
        </w:rPr>
        <w:t xml:space="preserve">ходные </w:t>
      </w:r>
      <w:r>
        <w:rPr>
          <w:b/>
        </w:rPr>
        <w:t>данные</w:t>
      </w:r>
      <w:r w:rsidRPr="00B24FF0">
        <w:rPr>
          <w:b/>
        </w:rPr>
        <w:t>:</w:t>
      </w:r>
      <w:r>
        <w:t xml:space="preserve"> результирующий полином.</w:t>
      </w:r>
    </w:p>
    <w:p w:rsidR="001905A4" w:rsidRPr="001905A4" w:rsidRDefault="001905A4" w:rsidP="001905A4">
      <w:pPr>
        <w:rPr>
          <w:rFonts w:ascii="Courier New" w:hAnsi="Courier New"/>
          <w:lang w:val="en-US"/>
        </w:rPr>
      </w:pPr>
      <w:r w:rsidRPr="00804959">
        <w:rPr>
          <w:rFonts w:ascii="Courier New" w:hAnsi="Courier New"/>
          <w:highlight w:val="lightGray"/>
          <w:lang w:val="en-US"/>
        </w:rPr>
        <w:t>TPolynomial operator+=(const TPolynomial&amp; other);</w:t>
      </w:r>
    </w:p>
    <w:p w:rsidR="001905A4" w:rsidRPr="003F71E4" w:rsidRDefault="001905A4" w:rsidP="001905A4">
      <w:r w:rsidRPr="00B24FF0">
        <w:rPr>
          <w:b/>
        </w:rPr>
        <w:t>Назначение</w:t>
      </w:r>
      <w:r w:rsidRPr="003F71E4">
        <w:rPr>
          <w:b/>
        </w:rPr>
        <w:t>:</w:t>
      </w:r>
      <w:r w:rsidRPr="003F71E4">
        <w:t xml:space="preserve"> </w:t>
      </w:r>
      <w:r>
        <w:t>выполняет операцию сложения с полиномом и присваивание</w:t>
      </w:r>
      <w:r w:rsidRPr="003F71E4">
        <w:t>.</w:t>
      </w:r>
    </w:p>
    <w:p w:rsidR="001905A4" w:rsidRDefault="001905A4" w:rsidP="001905A4">
      <w:r w:rsidRPr="00B24FF0">
        <w:rPr>
          <w:b/>
        </w:rPr>
        <w:t>Входные параметры:</w:t>
      </w:r>
      <w:r>
        <w:t xml:space="preserve"> </w:t>
      </w:r>
      <w:r>
        <w:rPr>
          <w:lang w:val="en-US"/>
        </w:rPr>
        <w:t>other</w:t>
      </w:r>
      <w:r w:rsidRPr="003F71E4">
        <w:t xml:space="preserve"> – </w:t>
      </w:r>
      <w:r>
        <w:t>полином.</w:t>
      </w:r>
    </w:p>
    <w:p w:rsidR="001905A4" w:rsidRDefault="001905A4" w:rsidP="001905A4">
      <w:r w:rsidRPr="00B24FF0">
        <w:rPr>
          <w:b/>
        </w:rPr>
        <w:t>В</w:t>
      </w:r>
      <w:r>
        <w:rPr>
          <w:b/>
        </w:rPr>
        <w:t>ы</w:t>
      </w:r>
      <w:r w:rsidRPr="00B24FF0">
        <w:rPr>
          <w:b/>
        </w:rPr>
        <w:t xml:space="preserve">ходные </w:t>
      </w:r>
      <w:r>
        <w:rPr>
          <w:b/>
        </w:rPr>
        <w:t>данные</w:t>
      </w:r>
      <w:r w:rsidRPr="00B24FF0">
        <w:rPr>
          <w:b/>
        </w:rPr>
        <w:t>:</w:t>
      </w:r>
      <w:r>
        <w:t xml:space="preserve"> ссылка на результирующий полином.</w:t>
      </w:r>
    </w:p>
    <w:p w:rsidR="001905A4" w:rsidRDefault="001905A4" w:rsidP="001905A4">
      <w:pPr>
        <w:rPr>
          <w:rFonts w:ascii="Courier New" w:hAnsi="Courier New"/>
          <w:lang w:val="en-US"/>
        </w:rPr>
      </w:pPr>
      <w:r w:rsidRPr="00804959">
        <w:rPr>
          <w:rFonts w:ascii="Courier New" w:hAnsi="Courier New"/>
          <w:highlight w:val="lightGray"/>
          <w:lang w:val="en-US"/>
        </w:rPr>
        <w:t>TPolynomial operator+=(const TMonomial&amp; monomial);</w:t>
      </w:r>
    </w:p>
    <w:p w:rsidR="001905A4" w:rsidRPr="003F71E4" w:rsidRDefault="001905A4" w:rsidP="001905A4">
      <w:r w:rsidRPr="00B24FF0">
        <w:rPr>
          <w:b/>
        </w:rPr>
        <w:t>Назначение</w:t>
      </w:r>
      <w:r w:rsidRPr="003F71E4">
        <w:rPr>
          <w:b/>
        </w:rPr>
        <w:t>:</w:t>
      </w:r>
      <w:r w:rsidRPr="003F71E4">
        <w:t xml:space="preserve"> </w:t>
      </w:r>
      <w:r>
        <w:t>выполняет операцию сложения с мономом и присваивание</w:t>
      </w:r>
      <w:r w:rsidRPr="003F71E4">
        <w:t>.</w:t>
      </w:r>
    </w:p>
    <w:p w:rsidR="001905A4" w:rsidRDefault="001905A4" w:rsidP="001905A4">
      <w:r w:rsidRPr="00B24FF0">
        <w:rPr>
          <w:b/>
        </w:rPr>
        <w:t>Входные параметры:</w:t>
      </w:r>
      <w:r>
        <w:t xml:space="preserve"> </w:t>
      </w:r>
      <w:r>
        <w:rPr>
          <w:lang w:val="en-US"/>
        </w:rPr>
        <w:t>monomial</w:t>
      </w:r>
      <w:r w:rsidRPr="003F71E4">
        <w:t xml:space="preserve"> – </w:t>
      </w:r>
      <w:r>
        <w:t>моном.</w:t>
      </w:r>
    </w:p>
    <w:p w:rsidR="001905A4" w:rsidRDefault="001905A4" w:rsidP="001905A4">
      <w:r w:rsidRPr="00B24FF0">
        <w:rPr>
          <w:b/>
        </w:rPr>
        <w:t>В</w:t>
      </w:r>
      <w:r>
        <w:rPr>
          <w:b/>
        </w:rPr>
        <w:t>ы</w:t>
      </w:r>
      <w:r w:rsidRPr="00B24FF0">
        <w:rPr>
          <w:b/>
        </w:rPr>
        <w:t xml:space="preserve">ходные </w:t>
      </w:r>
      <w:r>
        <w:rPr>
          <w:b/>
        </w:rPr>
        <w:t>данные</w:t>
      </w:r>
      <w:r w:rsidRPr="00B24FF0">
        <w:rPr>
          <w:b/>
        </w:rPr>
        <w:t>:</w:t>
      </w:r>
      <w:r>
        <w:t xml:space="preserve"> ссылка на результирующий полином.</w:t>
      </w:r>
    </w:p>
    <w:p w:rsidR="001905A4" w:rsidRPr="003F71E4" w:rsidRDefault="001905A4" w:rsidP="001905A4">
      <w:pPr>
        <w:rPr>
          <w:rFonts w:ascii="Courier New" w:hAnsi="Courier New"/>
        </w:rPr>
      </w:pPr>
      <w:r w:rsidRPr="00804959">
        <w:rPr>
          <w:rFonts w:ascii="Courier New" w:hAnsi="Courier New"/>
          <w:highlight w:val="lightGray"/>
          <w:lang w:val="en-US"/>
        </w:rPr>
        <w:t>TPolynomial</w:t>
      </w:r>
      <w:r w:rsidRPr="00804959">
        <w:rPr>
          <w:rFonts w:ascii="Courier New" w:hAnsi="Courier New"/>
          <w:highlight w:val="lightGray"/>
        </w:rPr>
        <w:t xml:space="preserve"> </w:t>
      </w:r>
      <w:r w:rsidRPr="00804959">
        <w:rPr>
          <w:rFonts w:ascii="Courier New" w:hAnsi="Courier New"/>
          <w:highlight w:val="lightGray"/>
          <w:lang w:val="en-US"/>
        </w:rPr>
        <w:t>operator</w:t>
      </w:r>
      <w:r w:rsidRPr="00804959">
        <w:rPr>
          <w:rFonts w:ascii="Courier New" w:hAnsi="Courier New"/>
          <w:highlight w:val="lightGray"/>
        </w:rPr>
        <w:t>+=(</w:t>
      </w:r>
      <w:r w:rsidRPr="00804959">
        <w:rPr>
          <w:rFonts w:ascii="Courier New" w:hAnsi="Courier New"/>
          <w:highlight w:val="lightGray"/>
          <w:lang w:val="en-US"/>
        </w:rPr>
        <w:t>double</w:t>
      </w:r>
      <w:r w:rsidRPr="00804959">
        <w:rPr>
          <w:rFonts w:ascii="Courier New" w:hAnsi="Courier New"/>
          <w:highlight w:val="lightGray"/>
        </w:rPr>
        <w:t xml:space="preserve"> </w:t>
      </w:r>
      <w:r w:rsidRPr="00804959">
        <w:rPr>
          <w:rFonts w:ascii="Courier New" w:hAnsi="Courier New"/>
          <w:highlight w:val="lightGray"/>
          <w:lang w:val="en-US"/>
        </w:rPr>
        <w:t>number</w:t>
      </w:r>
      <w:r w:rsidRPr="00804959">
        <w:rPr>
          <w:rFonts w:ascii="Courier New" w:hAnsi="Courier New"/>
          <w:highlight w:val="lightGray"/>
        </w:rPr>
        <w:t>);</w:t>
      </w:r>
    </w:p>
    <w:p w:rsidR="001905A4" w:rsidRPr="003F71E4" w:rsidRDefault="001905A4" w:rsidP="001905A4">
      <w:r w:rsidRPr="00B24FF0">
        <w:rPr>
          <w:b/>
        </w:rPr>
        <w:t>Назначение</w:t>
      </w:r>
      <w:r w:rsidRPr="003F71E4">
        <w:rPr>
          <w:b/>
        </w:rPr>
        <w:t>:</w:t>
      </w:r>
      <w:r w:rsidRPr="003F71E4">
        <w:t xml:space="preserve"> </w:t>
      </w:r>
      <w:r>
        <w:t>выполняет операцию сложения с числом и присваивание</w:t>
      </w:r>
      <w:r w:rsidRPr="003F71E4">
        <w:t>.</w:t>
      </w:r>
    </w:p>
    <w:p w:rsidR="001905A4" w:rsidRDefault="001905A4" w:rsidP="001905A4">
      <w:r w:rsidRPr="00B24FF0">
        <w:rPr>
          <w:b/>
        </w:rPr>
        <w:t>Входные параметры:</w:t>
      </w:r>
      <w:r>
        <w:t xml:space="preserve"> </w:t>
      </w:r>
      <w:r>
        <w:rPr>
          <w:lang w:val="en-US"/>
        </w:rPr>
        <w:t>number</w:t>
      </w:r>
      <w:r w:rsidRPr="003F71E4">
        <w:t xml:space="preserve"> – </w:t>
      </w:r>
      <w:r>
        <w:t>число.</w:t>
      </w:r>
    </w:p>
    <w:p w:rsidR="001905A4" w:rsidRDefault="001905A4" w:rsidP="001905A4">
      <w:r w:rsidRPr="00B24FF0">
        <w:rPr>
          <w:b/>
        </w:rPr>
        <w:t>В</w:t>
      </w:r>
      <w:r>
        <w:rPr>
          <w:b/>
        </w:rPr>
        <w:t>ы</w:t>
      </w:r>
      <w:r w:rsidRPr="00B24FF0">
        <w:rPr>
          <w:b/>
        </w:rPr>
        <w:t xml:space="preserve">ходные </w:t>
      </w:r>
      <w:r>
        <w:rPr>
          <w:b/>
        </w:rPr>
        <w:t>данные</w:t>
      </w:r>
      <w:r w:rsidRPr="00B24FF0">
        <w:rPr>
          <w:b/>
        </w:rPr>
        <w:t>:</w:t>
      </w:r>
      <w:r>
        <w:t xml:space="preserve"> ссылка на результирующий полином.</w:t>
      </w:r>
    </w:p>
    <w:p w:rsidR="001905A4" w:rsidRDefault="001905A4" w:rsidP="001905A4">
      <w:pPr>
        <w:rPr>
          <w:rFonts w:ascii="Courier New" w:hAnsi="Courier New"/>
          <w:lang w:val="en-US"/>
        </w:rPr>
      </w:pPr>
      <w:r w:rsidRPr="00804959">
        <w:rPr>
          <w:rFonts w:ascii="Courier New" w:hAnsi="Courier New"/>
          <w:highlight w:val="lightGray"/>
          <w:lang w:val="en-US"/>
        </w:rPr>
        <w:t>TPolynomial operator-=(const TPolynomial&amp; other);</w:t>
      </w:r>
    </w:p>
    <w:p w:rsidR="001905A4" w:rsidRPr="003F71E4" w:rsidRDefault="001905A4" w:rsidP="001905A4">
      <w:r w:rsidRPr="00B24FF0">
        <w:rPr>
          <w:b/>
        </w:rPr>
        <w:t>Назначение</w:t>
      </w:r>
      <w:r w:rsidRPr="003F71E4">
        <w:rPr>
          <w:b/>
        </w:rPr>
        <w:t>:</w:t>
      </w:r>
      <w:r w:rsidRPr="003F71E4">
        <w:t xml:space="preserve"> </w:t>
      </w:r>
      <w:r>
        <w:t xml:space="preserve">выполняет операцию </w:t>
      </w:r>
      <w:r w:rsidR="00AA6EAA">
        <w:t xml:space="preserve">вычитания </w:t>
      </w:r>
      <w:r>
        <w:t>с полиномом и присваивание</w:t>
      </w:r>
      <w:r w:rsidRPr="003F71E4">
        <w:t>.</w:t>
      </w:r>
    </w:p>
    <w:p w:rsidR="001905A4" w:rsidRDefault="001905A4" w:rsidP="001905A4">
      <w:r w:rsidRPr="00B24FF0">
        <w:rPr>
          <w:b/>
        </w:rPr>
        <w:t>Входные параметры:</w:t>
      </w:r>
      <w:r>
        <w:t xml:space="preserve"> </w:t>
      </w:r>
      <w:r>
        <w:rPr>
          <w:lang w:val="en-US"/>
        </w:rPr>
        <w:t>other</w:t>
      </w:r>
      <w:r w:rsidRPr="003F71E4">
        <w:t xml:space="preserve"> – </w:t>
      </w:r>
      <w:r>
        <w:t>полином.</w:t>
      </w:r>
    </w:p>
    <w:p w:rsidR="001905A4" w:rsidRDefault="001905A4" w:rsidP="001905A4">
      <w:r w:rsidRPr="00B24FF0">
        <w:rPr>
          <w:b/>
        </w:rPr>
        <w:t>В</w:t>
      </w:r>
      <w:r>
        <w:rPr>
          <w:b/>
        </w:rPr>
        <w:t>ы</w:t>
      </w:r>
      <w:r w:rsidRPr="00B24FF0">
        <w:rPr>
          <w:b/>
        </w:rPr>
        <w:t xml:space="preserve">ходные </w:t>
      </w:r>
      <w:r>
        <w:rPr>
          <w:b/>
        </w:rPr>
        <w:t>данные</w:t>
      </w:r>
      <w:r w:rsidRPr="00B24FF0">
        <w:rPr>
          <w:b/>
        </w:rPr>
        <w:t>:</w:t>
      </w:r>
      <w:r>
        <w:t xml:space="preserve"> ссылка на результирующий полином.</w:t>
      </w:r>
    </w:p>
    <w:p w:rsidR="001905A4" w:rsidRDefault="001905A4" w:rsidP="001905A4">
      <w:pPr>
        <w:rPr>
          <w:rFonts w:ascii="Courier New" w:hAnsi="Courier New"/>
          <w:lang w:val="en-US"/>
        </w:rPr>
      </w:pPr>
      <w:r w:rsidRPr="00804959">
        <w:rPr>
          <w:rFonts w:ascii="Courier New" w:hAnsi="Courier New"/>
          <w:highlight w:val="lightGray"/>
          <w:lang w:val="en-US"/>
        </w:rPr>
        <w:t>TPolynomial operator-=(const TMonomial&amp; monomial);</w:t>
      </w:r>
    </w:p>
    <w:p w:rsidR="001905A4" w:rsidRPr="003F71E4" w:rsidRDefault="001905A4" w:rsidP="001905A4">
      <w:r w:rsidRPr="00B24FF0">
        <w:rPr>
          <w:b/>
        </w:rPr>
        <w:t>Назначение</w:t>
      </w:r>
      <w:r w:rsidRPr="003F71E4">
        <w:rPr>
          <w:b/>
        </w:rPr>
        <w:t>:</w:t>
      </w:r>
      <w:r w:rsidRPr="003F71E4">
        <w:t xml:space="preserve"> </w:t>
      </w:r>
      <w:r>
        <w:t xml:space="preserve">выполняет операцию </w:t>
      </w:r>
      <w:r w:rsidR="00AA6EAA">
        <w:t xml:space="preserve">вычитания </w:t>
      </w:r>
      <w:r>
        <w:t>с мономом и присваивание</w:t>
      </w:r>
      <w:r w:rsidRPr="003F71E4">
        <w:t>.</w:t>
      </w:r>
    </w:p>
    <w:p w:rsidR="001905A4" w:rsidRDefault="001905A4" w:rsidP="001905A4">
      <w:r w:rsidRPr="00B24FF0">
        <w:rPr>
          <w:b/>
        </w:rPr>
        <w:t>Входные параметры:</w:t>
      </w:r>
      <w:r>
        <w:t xml:space="preserve"> </w:t>
      </w:r>
      <w:r>
        <w:rPr>
          <w:lang w:val="en-US"/>
        </w:rPr>
        <w:t>monomial</w:t>
      </w:r>
      <w:r w:rsidRPr="003F71E4">
        <w:t xml:space="preserve"> – </w:t>
      </w:r>
      <w:r>
        <w:t>моном.</w:t>
      </w:r>
    </w:p>
    <w:p w:rsidR="001905A4" w:rsidRDefault="001905A4" w:rsidP="001905A4">
      <w:r w:rsidRPr="00B24FF0">
        <w:rPr>
          <w:b/>
        </w:rPr>
        <w:t>В</w:t>
      </w:r>
      <w:r>
        <w:rPr>
          <w:b/>
        </w:rPr>
        <w:t>ы</w:t>
      </w:r>
      <w:r w:rsidRPr="00B24FF0">
        <w:rPr>
          <w:b/>
        </w:rPr>
        <w:t xml:space="preserve">ходные </w:t>
      </w:r>
      <w:r>
        <w:rPr>
          <w:b/>
        </w:rPr>
        <w:t>данные</w:t>
      </w:r>
      <w:r w:rsidRPr="00B24FF0">
        <w:rPr>
          <w:b/>
        </w:rPr>
        <w:t>:</w:t>
      </w:r>
      <w:r>
        <w:t xml:space="preserve"> ссылка на результирующий полином.</w:t>
      </w:r>
    </w:p>
    <w:p w:rsidR="001905A4" w:rsidRPr="003F71E4" w:rsidRDefault="001905A4" w:rsidP="001905A4">
      <w:pPr>
        <w:rPr>
          <w:rFonts w:ascii="Courier New" w:hAnsi="Courier New"/>
        </w:rPr>
      </w:pPr>
      <w:r w:rsidRPr="00804959">
        <w:rPr>
          <w:rFonts w:ascii="Courier New" w:hAnsi="Courier New"/>
          <w:highlight w:val="lightGray"/>
          <w:lang w:val="en-US"/>
        </w:rPr>
        <w:t>TPolynomial</w:t>
      </w:r>
      <w:r w:rsidRPr="00804959">
        <w:rPr>
          <w:rFonts w:ascii="Courier New" w:hAnsi="Courier New"/>
          <w:highlight w:val="lightGray"/>
        </w:rPr>
        <w:t xml:space="preserve"> </w:t>
      </w:r>
      <w:r w:rsidRPr="00804959">
        <w:rPr>
          <w:rFonts w:ascii="Courier New" w:hAnsi="Courier New"/>
          <w:highlight w:val="lightGray"/>
          <w:lang w:val="en-US"/>
        </w:rPr>
        <w:t>operator</w:t>
      </w:r>
      <w:r w:rsidRPr="00804959">
        <w:rPr>
          <w:rFonts w:ascii="Courier New" w:hAnsi="Courier New"/>
          <w:highlight w:val="lightGray"/>
        </w:rPr>
        <w:t>-=(</w:t>
      </w:r>
      <w:r w:rsidRPr="00804959">
        <w:rPr>
          <w:rFonts w:ascii="Courier New" w:hAnsi="Courier New"/>
          <w:highlight w:val="lightGray"/>
          <w:lang w:val="en-US"/>
        </w:rPr>
        <w:t>double</w:t>
      </w:r>
      <w:r w:rsidRPr="00804959">
        <w:rPr>
          <w:rFonts w:ascii="Courier New" w:hAnsi="Courier New"/>
          <w:highlight w:val="lightGray"/>
        </w:rPr>
        <w:t xml:space="preserve"> </w:t>
      </w:r>
      <w:r w:rsidRPr="00804959">
        <w:rPr>
          <w:rFonts w:ascii="Courier New" w:hAnsi="Courier New"/>
          <w:highlight w:val="lightGray"/>
          <w:lang w:val="en-US"/>
        </w:rPr>
        <w:t>number</w:t>
      </w:r>
      <w:r w:rsidRPr="00804959">
        <w:rPr>
          <w:rFonts w:ascii="Courier New" w:hAnsi="Courier New"/>
          <w:highlight w:val="lightGray"/>
        </w:rPr>
        <w:t>);</w:t>
      </w:r>
    </w:p>
    <w:p w:rsidR="001905A4" w:rsidRPr="003F71E4" w:rsidRDefault="001905A4" w:rsidP="001905A4">
      <w:r w:rsidRPr="00B24FF0">
        <w:rPr>
          <w:b/>
        </w:rPr>
        <w:t>Назначение</w:t>
      </w:r>
      <w:r w:rsidRPr="003F71E4">
        <w:rPr>
          <w:b/>
        </w:rPr>
        <w:t>:</w:t>
      </w:r>
      <w:r w:rsidRPr="003F71E4">
        <w:t xml:space="preserve"> </w:t>
      </w:r>
      <w:r>
        <w:t xml:space="preserve">выполняет операцию </w:t>
      </w:r>
      <w:r w:rsidR="00AA6EAA">
        <w:t xml:space="preserve">вычитания </w:t>
      </w:r>
      <w:r>
        <w:t>с числом и присваивание</w:t>
      </w:r>
      <w:r w:rsidRPr="003F71E4">
        <w:t>.</w:t>
      </w:r>
    </w:p>
    <w:p w:rsidR="001905A4" w:rsidRDefault="001905A4" w:rsidP="001905A4">
      <w:r w:rsidRPr="00B24FF0">
        <w:rPr>
          <w:b/>
        </w:rPr>
        <w:t>Входные параметры:</w:t>
      </w:r>
      <w:r>
        <w:t xml:space="preserve"> </w:t>
      </w:r>
      <w:r>
        <w:rPr>
          <w:lang w:val="en-US"/>
        </w:rPr>
        <w:t>number</w:t>
      </w:r>
      <w:r w:rsidRPr="003F71E4">
        <w:t xml:space="preserve"> – </w:t>
      </w:r>
      <w:r>
        <w:t>число.</w:t>
      </w:r>
    </w:p>
    <w:p w:rsidR="001905A4" w:rsidRDefault="001905A4" w:rsidP="001905A4">
      <w:r w:rsidRPr="00B24FF0">
        <w:rPr>
          <w:b/>
        </w:rPr>
        <w:t>В</w:t>
      </w:r>
      <w:r>
        <w:rPr>
          <w:b/>
        </w:rPr>
        <w:t>ы</w:t>
      </w:r>
      <w:r w:rsidRPr="00B24FF0">
        <w:rPr>
          <w:b/>
        </w:rPr>
        <w:t xml:space="preserve">ходные </w:t>
      </w:r>
      <w:r>
        <w:rPr>
          <w:b/>
        </w:rPr>
        <w:t>данные</w:t>
      </w:r>
      <w:r w:rsidRPr="00B24FF0">
        <w:rPr>
          <w:b/>
        </w:rPr>
        <w:t>:</w:t>
      </w:r>
      <w:r>
        <w:t xml:space="preserve"> ссылка на результирующий полином.</w:t>
      </w:r>
    </w:p>
    <w:p w:rsidR="00D91112" w:rsidRDefault="00D91112" w:rsidP="001905A4"/>
    <w:p w:rsidR="001905A4" w:rsidRDefault="001905A4" w:rsidP="001905A4">
      <w:pPr>
        <w:rPr>
          <w:rFonts w:ascii="Courier New" w:hAnsi="Courier New"/>
          <w:lang w:val="en-US"/>
        </w:rPr>
      </w:pPr>
      <w:r w:rsidRPr="00804959">
        <w:rPr>
          <w:rFonts w:ascii="Courier New" w:hAnsi="Courier New"/>
          <w:highlight w:val="lightGray"/>
          <w:lang w:val="en-US"/>
        </w:rPr>
        <w:lastRenderedPageBreak/>
        <w:t>TPolynomial operator*=(const TPolynomial&amp; other);</w:t>
      </w:r>
    </w:p>
    <w:p w:rsidR="001905A4" w:rsidRPr="003F71E4" w:rsidRDefault="001905A4" w:rsidP="001905A4">
      <w:r w:rsidRPr="00B24FF0">
        <w:rPr>
          <w:b/>
        </w:rPr>
        <w:t>Назначение</w:t>
      </w:r>
      <w:r w:rsidRPr="003F71E4">
        <w:rPr>
          <w:b/>
        </w:rPr>
        <w:t>:</w:t>
      </w:r>
      <w:r w:rsidRPr="003F71E4">
        <w:t xml:space="preserve"> </w:t>
      </w:r>
      <w:r>
        <w:t xml:space="preserve">выполняет операцию </w:t>
      </w:r>
      <w:r w:rsidR="00AA6EAA">
        <w:t xml:space="preserve">умножения </w:t>
      </w:r>
      <w:r>
        <w:t>с полиномом и присваивание</w:t>
      </w:r>
      <w:r w:rsidRPr="003F71E4">
        <w:t>.</w:t>
      </w:r>
    </w:p>
    <w:p w:rsidR="001905A4" w:rsidRDefault="001905A4" w:rsidP="001905A4">
      <w:r w:rsidRPr="00B24FF0">
        <w:rPr>
          <w:b/>
        </w:rPr>
        <w:t>Входные параметры:</w:t>
      </w:r>
      <w:r>
        <w:t xml:space="preserve"> </w:t>
      </w:r>
      <w:r>
        <w:rPr>
          <w:lang w:val="en-US"/>
        </w:rPr>
        <w:t>other</w:t>
      </w:r>
      <w:r w:rsidRPr="003F71E4">
        <w:t xml:space="preserve"> – </w:t>
      </w:r>
      <w:r>
        <w:t>полином.</w:t>
      </w:r>
    </w:p>
    <w:p w:rsidR="001905A4" w:rsidRDefault="001905A4" w:rsidP="001905A4">
      <w:r w:rsidRPr="00B24FF0">
        <w:rPr>
          <w:b/>
        </w:rPr>
        <w:t>В</w:t>
      </w:r>
      <w:r>
        <w:rPr>
          <w:b/>
        </w:rPr>
        <w:t>ы</w:t>
      </w:r>
      <w:r w:rsidRPr="00B24FF0">
        <w:rPr>
          <w:b/>
        </w:rPr>
        <w:t xml:space="preserve">ходные </w:t>
      </w:r>
      <w:r>
        <w:rPr>
          <w:b/>
        </w:rPr>
        <w:t>данные</w:t>
      </w:r>
      <w:r w:rsidRPr="00B24FF0">
        <w:rPr>
          <w:b/>
        </w:rPr>
        <w:t>:</w:t>
      </w:r>
      <w:r>
        <w:t xml:space="preserve"> ссылка на результирующий полином.</w:t>
      </w:r>
    </w:p>
    <w:p w:rsidR="001905A4" w:rsidRDefault="001905A4" w:rsidP="001905A4">
      <w:pPr>
        <w:rPr>
          <w:rFonts w:ascii="Courier New" w:hAnsi="Courier New"/>
          <w:lang w:val="en-US"/>
        </w:rPr>
      </w:pPr>
      <w:r w:rsidRPr="00804959">
        <w:rPr>
          <w:rFonts w:ascii="Courier New" w:hAnsi="Courier New"/>
          <w:highlight w:val="lightGray"/>
          <w:lang w:val="en-US"/>
        </w:rPr>
        <w:t>TPolynomial operator*=(const TMonomial&amp; monomial);</w:t>
      </w:r>
    </w:p>
    <w:p w:rsidR="001905A4" w:rsidRPr="003F71E4" w:rsidRDefault="001905A4" w:rsidP="001905A4">
      <w:r w:rsidRPr="00B24FF0">
        <w:rPr>
          <w:b/>
        </w:rPr>
        <w:t>Назначение</w:t>
      </w:r>
      <w:r w:rsidRPr="003F71E4">
        <w:rPr>
          <w:b/>
        </w:rPr>
        <w:t>:</w:t>
      </w:r>
      <w:r w:rsidRPr="003F71E4">
        <w:t xml:space="preserve"> </w:t>
      </w:r>
      <w:r>
        <w:t xml:space="preserve">выполняет операцию </w:t>
      </w:r>
      <w:r w:rsidR="00AA6EAA">
        <w:t xml:space="preserve">умножения </w:t>
      </w:r>
      <w:r>
        <w:t>с мономом и присваивание</w:t>
      </w:r>
      <w:r w:rsidRPr="003F71E4">
        <w:t>.</w:t>
      </w:r>
    </w:p>
    <w:p w:rsidR="001905A4" w:rsidRDefault="001905A4" w:rsidP="001905A4">
      <w:r w:rsidRPr="00B24FF0">
        <w:rPr>
          <w:b/>
        </w:rPr>
        <w:t>Входные параметры:</w:t>
      </w:r>
      <w:r>
        <w:t xml:space="preserve"> </w:t>
      </w:r>
      <w:r>
        <w:rPr>
          <w:lang w:val="en-US"/>
        </w:rPr>
        <w:t>monomial</w:t>
      </w:r>
      <w:r w:rsidRPr="003F71E4">
        <w:t xml:space="preserve"> – </w:t>
      </w:r>
      <w:r>
        <w:t>моном.</w:t>
      </w:r>
    </w:p>
    <w:p w:rsidR="001905A4" w:rsidRDefault="001905A4" w:rsidP="001905A4">
      <w:r w:rsidRPr="00B24FF0">
        <w:rPr>
          <w:b/>
        </w:rPr>
        <w:t>В</w:t>
      </w:r>
      <w:r>
        <w:rPr>
          <w:b/>
        </w:rPr>
        <w:t>ы</w:t>
      </w:r>
      <w:r w:rsidRPr="00B24FF0">
        <w:rPr>
          <w:b/>
        </w:rPr>
        <w:t xml:space="preserve">ходные </w:t>
      </w:r>
      <w:r>
        <w:rPr>
          <w:b/>
        </w:rPr>
        <w:t>данные</w:t>
      </w:r>
      <w:r w:rsidRPr="00B24FF0">
        <w:rPr>
          <w:b/>
        </w:rPr>
        <w:t>:</w:t>
      </w:r>
      <w:r>
        <w:t xml:space="preserve"> ссылка на результирующий полином.</w:t>
      </w:r>
    </w:p>
    <w:p w:rsidR="001905A4" w:rsidRPr="003F71E4" w:rsidRDefault="001905A4" w:rsidP="001905A4">
      <w:pPr>
        <w:rPr>
          <w:rFonts w:ascii="Courier New" w:hAnsi="Courier New"/>
        </w:rPr>
      </w:pPr>
      <w:r w:rsidRPr="00804959">
        <w:rPr>
          <w:rFonts w:ascii="Courier New" w:hAnsi="Courier New"/>
          <w:highlight w:val="lightGray"/>
          <w:lang w:val="en-US"/>
        </w:rPr>
        <w:t>TPolynomial</w:t>
      </w:r>
      <w:r w:rsidRPr="00804959">
        <w:rPr>
          <w:rFonts w:ascii="Courier New" w:hAnsi="Courier New"/>
          <w:highlight w:val="lightGray"/>
        </w:rPr>
        <w:t xml:space="preserve"> </w:t>
      </w:r>
      <w:r w:rsidRPr="00804959">
        <w:rPr>
          <w:rFonts w:ascii="Courier New" w:hAnsi="Courier New"/>
          <w:highlight w:val="lightGray"/>
          <w:lang w:val="en-US"/>
        </w:rPr>
        <w:t>operator</w:t>
      </w:r>
      <w:r w:rsidRPr="00804959">
        <w:rPr>
          <w:rFonts w:ascii="Courier New" w:hAnsi="Courier New"/>
          <w:highlight w:val="lightGray"/>
        </w:rPr>
        <w:t>*=(</w:t>
      </w:r>
      <w:r w:rsidRPr="00804959">
        <w:rPr>
          <w:rFonts w:ascii="Courier New" w:hAnsi="Courier New"/>
          <w:highlight w:val="lightGray"/>
          <w:lang w:val="en-US"/>
        </w:rPr>
        <w:t>double</w:t>
      </w:r>
      <w:r w:rsidRPr="00804959">
        <w:rPr>
          <w:rFonts w:ascii="Courier New" w:hAnsi="Courier New"/>
          <w:highlight w:val="lightGray"/>
        </w:rPr>
        <w:t xml:space="preserve"> </w:t>
      </w:r>
      <w:r w:rsidRPr="00804959">
        <w:rPr>
          <w:rFonts w:ascii="Courier New" w:hAnsi="Courier New"/>
          <w:highlight w:val="lightGray"/>
          <w:lang w:val="en-US"/>
        </w:rPr>
        <w:t>number</w:t>
      </w:r>
      <w:r w:rsidRPr="00804959">
        <w:rPr>
          <w:rFonts w:ascii="Courier New" w:hAnsi="Courier New"/>
          <w:highlight w:val="lightGray"/>
        </w:rPr>
        <w:t>);</w:t>
      </w:r>
    </w:p>
    <w:p w:rsidR="001905A4" w:rsidRPr="003F71E4" w:rsidRDefault="001905A4" w:rsidP="001905A4">
      <w:r w:rsidRPr="00B24FF0">
        <w:rPr>
          <w:b/>
        </w:rPr>
        <w:t>Назначение</w:t>
      </w:r>
      <w:r w:rsidRPr="003F71E4">
        <w:rPr>
          <w:b/>
        </w:rPr>
        <w:t>:</w:t>
      </w:r>
      <w:r w:rsidRPr="003F71E4">
        <w:t xml:space="preserve"> </w:t>
      </w:r>
      <w:r>
        <w:t xml:space="preserve">выполняет операцию </w:t>
      </w:r>
      <w:r w:rsidR="00AA6EAA">
        <w:t>умножения</w:t>
      </w:r>
      <w:r>
        <w:t xml:space="preserve"> с числом и присваивание</w:t>
      </w:r>
      <w:r w:rsidRPr="003F71E4">
        <w:t>.</w:t>
      </w:r>
    </w:p>
    <w:p w:rsidR="001905A4" w:rsidRDefault="001905A4" w:rsidP="001905A4">
      <w:r w:rsidRPr="00B24FF0">
        <w:rPr>
          <w:b/>
        </w:rPr>
        <w:t>Входные параметры:</w:t>
      </w:r>
      <w:r>
        <w:t xml:space="preserve"> </w:t>
      </w:r>
      <w:r>
        <w:rPr>
          <w:lang w:val="en-US"/>
        </w:rPr>
        <w:t>number</w:t>
      </w:r>
      <w:r w:rsidRPr="003F71E4">
        <w:t xml:space="preserve"> – </w:t>
      </w:r>
      <w:r>
        <w:t>число.</w:t>
      </w:r>
    </w:p>
    <w:p w:rsidR="001905A4" w:rsidRDefault="001905A4" w:rsidP="001905A4">
      <w:r w:rsidRPr="00B24FF0">
        <w:rPr>
          <w:b/>
        </w:rPr>
        <w:t>В</w:t>
      </w:r>
      <w:r>
        <w:rPr>
          <w:b/>
        </w:rPr>
        <w:t>ы</w:t>
      </w:r>
      <w:r w:rsidRPr="00B24FF0">
        <w:rPr>
          <w:b/>
        </w:rPr>
        <w:t xml:space="preserve">ходные </w:t>
      </w:r>
      <w:r>
        <w:rPr>
          <w:b/>
        </w:rPr>
        <w:t>данные</w:t>
      </w:r>
      <w:r w:rsidRPr="00B24FF0">
        <w:rPr>
          <w:b/>
        </w:rPr>
        <w:t>:</w:t>
      </w:r>
      <w:r>
        <w:t xml:space="preserve"> ссылка на результирующий полином.</w:t>
      </w:r>
    </w:p>
    <w:p w:rsidR="001403C9" w:rsidRPr="000207AA" w:rsidRDefault="001403C9" w:rsidP="001403C9">
      <w:pPr>
        <w:rPr>
          <w:rFonts w:ascii="Courier New" w:hAnsi="Courier New"/>
          <w:lang w:val="en-US"/>
        </w:rPr>
      </w:pPr>
      <w:r w:rsidRPr="00804959">
        <w:rPr>
          <w:rFonts w:ascii="Courier New" w:hAnsi="Courier New"/>
          <w:highlight w:val="lightGray"/>
          <w:lang w:val="en-US"/>
        </w:rPr>
        <w:t>friend</w:t>
      </w:r>
      <w:r w:rsidRPr="000207AA">
        <w:rPr>
          <w:rFonts w:ascii="Courier New" w:hAnsi="Courier New"/>
          <w:highlight w:val="lightGray"/>
          <w:lang w:val="en-US"/>
        </w:rPr>
        <w:t xml:space="preserve"> </w:t>
      </w:r>
      <w:r w:rsidRPr="00804959">
        <w:rPr>
          <w:rFonts w:ascii="Courier New" w:hAnsi="Courier New"/>
          <w:highlight w:val="lightGray"/>
          <w:lang w:val="en-US"/>
        </w:rPr>
        <w:t>std</w:t>
      </w:r>
      <w:r w:rsidRPr="000207AA">
        <w:rPr>
          <w:rFonts w:ascii="Courier New" w:hAnsi="Courier New"/>
          <w:highlight w:val="lightGray"/>
          <w:lang w:val="en-US"/>
        </w:rPr>
        <w:t>::</w:t>
      </w:r>
      <w:r w:rsidRPr="00804959">
        <w:rPr>
          <w:rFonts w:ascii="Courier New" w:hAnsi="Courier New"/>
          <w:highlight w:val="lightGray"/>
          <w:lang w:val="en-US"/>
        </w:rPr>
        <w:t>ostream</w:t>
      </w:r>
      <w:r w:rsidRPr="000207AA">
        <w:rPr>
          <w:rFonts w:ascii="Courier New" w:hAnsi="Courier New"/>
          <w:highlight w:val="lightGray"/>
          <w:lang w:val="en-US"/>
        </w:rPr>
        <w:t xml:space="preserve">&amp; </w:t>
      </w:r>
      <w:r w:rsidRPr="00804959">
        <w:rPr>
          <w:rFonts w:ascii="Courier New" w:hAnsi="Courier New"/>
          <w:highlight w:val="lightGray"/>
          <w:lang w:val="en-US"/>
        </w:rPr>
        <w:t>operator</w:t>
      </w:r>
      <w:r w:rsidRPr="000207AA">
        <w:rPr>
          <w:rFonts w:ascii="Courier New" w:hAnsi="Courier New"/>
          <w:highlight w:val="lightGray"/>
          <w:lang w:val="en-US"/>
        </w:rPr>
        <w:t>&lt;&lt;(</w:t>
      </w:r>
      <w:r w:rsidRPr="00804959">
        <w:rPr>
          <w:rFonts w:ascii="Courier New" w:hAnsi="Courier New"/>
          <w:highlight w:val="lightGray"/>
          <w:lang w:val="en-US"/>
        </w:rPr>
        <w:t>std</w:t>
      </w:r>
      <w:r w:rsidRPr="000207AA">
        <w:rPr>
          <w:rFonts w:ascii="Courier New" w:hAnsi="Courier New"/>
          <w:highlight w:val="lightGray"/>
          <w:lang w:val="en-US"/>
        </w:rPr>
        <w:t>::</w:t>
      </w:r>
      <w:r w:rsidRPr="00804959">
        <w:rPr>
          <w:rFonts w:ascii="Courier New" w:hAnsi="Courier New"/>
          <w:highlight w:val="lightGray"/>
          <w:lang w:val="en-US"/>
        </w:rPr>
        <w:t>ostream</w:t>
      </w:r>
      <w:r w:rsidRPr="000207AA">
        <w:rPr>
          <w:rFonts w:ascii="Courier New" w:hAnsi="Courier New"/>
          <w:highlight w:val="lightGray"/>
          <w:lang w:val="en-US"/>
        </w:rPr>
        <w:t xml:space="preserve">&amp; </w:t>
      </w:r>
      <w:r w:rsidRPr="00804959">
        <w:rPr>
          <w:rFonts w:ascii="Courier New" w:hAnsi="Courier New"/>
          <w:highlight w:val="lightGray"/>
          <w:lang w:val="en-US"/>
        </w:rPr>
        <w:t>stream</w:t>
      </w:r>
      <w:r w:rsidRPr="000207AA">
        <w:rPr>
          <w:rFonts w:ascii="Courier New" w:hAnsi="Courier New"/>
          <w:highlight w:val="lightGray"/>
          <w:lang w:val="en-US"/>
        </w:rPr>
        <w:t xml:space="preserve">, </w:t>
      </w:r>
      <w:r w:rsidRPr="00804959">
        <w:rPr>
          <w:rFonts w:ascii="Courier New" w:hAnsi="Courier New"/>
          <w:highlight w:val="lightGray"/>
          <w:lang w:val="en-US"/>
        </w:rPr>
        <w:t>const</w:t>
      </w:r>
      <w:r w:rsidRPr="000207AA">
        <w:rPr>
          <w:rFonts w:ascii="Courier New" w:hAnsi="Courier New"/>
          <w:highlight w:val="lightGray"/>
          <w:lang w:val="en-US"/>
        </w:rPr>
        <w:t xml:space="preserve"> </w:t>
      </w:r>
      <w:r w:rsidRPr="00804959">
        <w:rPr>
          <w:rFonts w:ascii="Courier New" w:hAnsi="Courier New"/>
          <w:highlight w:val="lightGray"/>
          <w:lang w:val="en-US"/>
        </w:rPr>
        <w:t>TPolynomial</w:t>
      </w:r>
      <w:r w:rsidRPr="000207AA">
        <w:rPr>
          <w:rFonts w:ascii="Courier New" w:hAnsi="Courier New"/>
          <w:highlight w:val="lightGray"/>
          <w:lang w:val="en-US"/>
        </w:rPr>
        <w:t xml:space="preserve">&amp; </w:t>
      </w:r>
      <w:r w:rsidRPr="00804959">
        <w:rPr>
          <w:rFonts w:ascii="Courier New" w:hAnsi="Courier New"/>
          <w:highlight w:val="lightGray"/>
          <w:lang w:val="en-US"/>
        </w:rPr>
        <w:t>polynomial</w:t>
      </w:r>
      <w:r w:rsidRPr="000207AA">
        <w:rPr>
          <w:rFonts w:ascii="Courier New" w:hAnsi="Courier New"/>
          <w:highlight w:val="lightGray"/>
          <w:lang w:val="en-US"/>
        </w:rPr>
        <w:t>);</w:t>
      </w:r>
    </w:p>
    <w:p w:rsidR="001403C9" w:rsidRPr="003F71E4" w:rsidRDefault="001403C9" w:rsidP="001403C9">
      <w:r w:rsidRPr="00B24FF0">
        <w:rPr>
          <w:b/>
        </w:rPr>
        <w:t>Назначение</w:t>
      </w:r>
      <w:r w:rsidRPr="003F71E4">
        <w:rPr>
          <w:b/>
        </w:rPr>
        <w:t>:</w:t>
      </w:r>
      <w:r w:rsidRPr="003F71E4">
        <w:t xml:space="preserve"> </w:t>
      </w:r>
      <w:r>
        <w:t>выполняет вывод строкового представления полинома в поток</w:t>
      </w:r>
      <w:r w:rsidRPr="003F71E4">
        <w:t>.</w:t>
      </w:r>
    </w:p>
    <w:p w:rsidR="001403C9" w:rsidRDefault="001403C9" w:rsidP="001403C9">
      <w:r w:rsidRPr="00B24FF0">
        <w:rPr>
          <w:b/>
        </w:rPr>
        <w:t>Входные параметры:</w:t>
      </w:r>
      <w:r>
        <w:t xml:space="preserve"> </w:t>
      </w:r>
      <w:r>
        <w:rPr>
          <w:lang w:val="en-US"/>
        </w:rPr>
        <w:t>stream</w:t>
      </w:r>
      <w:r w:rsidRPr="001403C9">
        <w:t xml:space="preserve"> – </w:t>
      </w:r>
      <w:r>
        <w:t xml:space="preserve">поток вывода, </w:t>
      </w:r>
      <w:r>
        <w:rPr>
          <w:lang w:val="en-US"/>
        </w:rPr>
        <w:t>polynomial</w:t>
      </w:r>
      <w:r w:rsidRPr="003F71E4">
        <w:t xml:space="preserve"> – </w:t>
      </w:r>
      <w:r>
        <w:t>полином.</w:t>
      </w:r>
    </w:p>
    <w:p w:rsidR="001403C9" w:rsidRDefault="001403C9" w:rsidP="001403C9">
      <w:r w:rsidRPr="00B24FF0">
        <w:rPr>
          <w:b/>
        </w:rPr>
        <w:t>В</w:t>
      </w:r>
      <w:r>
        <w:rPr>
          <w:b/>
        </w:rPr>
        <w:t>ы</w:t>
      </w:r>
      <w:r w:rsidRPr="00B24FF0">
        <w:rPr>
          <w:b/>
        </w:rPr>
        <w:t xml:space="preserve">ходные </w:t>
      </w:r>
      <w:r>
        <w:rPr>
          <w:b/>
        </w:rPr>
        <w:t>данные</w:t>
      </w:r>
      <w:r w:rsidRPr="00B24FF0">
        <w:rPr>
          <w:b/>
        </w:rPr>
        <w:t>:</w:t>
      </w:r>
      <w:r>
        <w:t xml:space="preserve"> ссылка на поток вывода.</w:t>
      </w:r>
    </w:p>
    <w:p w:rsidR="001403C9" w:rsidRPr="000207AA" w:rsidRDefault="001403C9" w:rsidP="001403C9">
      <w:pPr>
        <w:rPr>
          <w:rFonts w:ascii="Courier New" w:hAnsi="Courier New"/>
          <w:lang w:val="en-US"/>
        </w:rPr>
      </w:pPr>
      <w:r w:rsidRPr="00804959">
        <w:rPr>
          <w:rFonts w:ascii="Courier New" w:hAnsi="Courier New"/>
          <w:highlight w:val="lightGray"/>
          <w:lang w:val="en-US"/>
        </w:rPr>
        <w:t>friend</w:t>
      </w:r>
      <w:r w:rsidRPr="000207AA">
        <w:rPr>
          <w:rFonts w:ascii="Courier New" w:hAnsi="Courier New"/>
          <w:highlight w:val="lightGray"/>
          <w:lang w:val="en-US"/>
        </w:rPr>
        <w:t xml:space="preserve"> </w:t>
      </w:r>
      <w:r w:rsidRPr="00804959">
        <w:rPr>
          <w:rFonts w:ascii="Courier New" w:hAnsi="Courier New"/>
          <w:highlight w:val="lightGray"/>
          <w:lang w:val="en-US"/>
        </w:rPr>
        <w:t>std</w:t>
      </w:r>
      <w:r w:rsidRPr="000207AA">
        <w:rPr>
          <w:rFonts w:ascii="Courier New" w:hAnsi="Courier New"/>
          <w:highlight w:val="lightGray"/>
          <w:lang w:val="en-US"/>
        </w:rPr>
        <w:t>::</w:t>
      </w:r>
      <w:r w:rsidRPr="00804959">
        <w:rPr>
          <w:rFonts w:ascii="Courier New" w:hAnsi="Courier New"/>
          <w:highlight w:val="lightGray"/>
          <w:lang w:val="en-US"/>
        </w:rPr>
        <w:t>istream</w:t>
      </w:r>
      <w:r w:rsidRPr="000207AA">
        <w:rPr>
          <w:rFonts w:ascii="Courier New" w:hAnsi="Courier New"/>
          <w:highlight w:val="lightGray"/>
          <w:lang w:val="en-US"/>
        </w:rPr>
        <w:t xml:space="preserve">&amp; </w:t>
      </w:r>
      <w:r w:rsidRPr="00804959">
        <w:rPr>
          <w:rFonts w:ascii="Courier New" w:hAnsi="Courier New"/>
          <w:highlight w:val="lightGray"/>
          <w:lang w:val="en-US"/>
        </w:rPr>
        <w:t>operator</w:t>
      </w:r>
      <w:r w:rsidRPr="000207AA">
        <w:rPr>
          <w:rFonts w:ascii="Courier New" w:hAnsi="Courier New"/>
          <w:highlight w:val="lightGray"/>
          <w:lang w:val="en-US"/>
        </w:rPr>
        <w:t>&gt;&gt;(</w:t>
      </w:r>
      <w:r w:rsidRPr="00804959">
        <w:rPr>
          <w:rFonts w:ascii="Courier New" w:hAnsi="Courier New"/>
          <w:highlight w:val="lightGray"/>
          <w:lang w:val="en-US"/>
        </w:rPr>
        <w:t>std</w:t>
      </w:r>
      <w:r w:rsidRPr="000207AA">
        <w:rPr>
          <w:rFonts w:ascii="Courier New" w:hAnsi="Courier New"/>
          <w:highlight w:val="lightGray"/>
          <w:lang w:val="en-US"/>
        </w:rPr>
        <w:t>::</w:t>
      </w:r>
      <w:r w:rsidRPr="00804959">
        <w:rPr>
          <w:rFonts w:ascii="Courier New" w:hAnsi="Courier New"/>
          <w:highlight w:val="lightGray"/>
          <w:lang w:val="en-US"/>
        </w:rPr>
        <w:t>istream</w:t>
      </w:r>
      <w:r w:rsidRPr="000207AA">
        <w:rPr>
          <w:rFonts w:ascii="Courier New" w:hAnsi="Courier New"/>
          <w:highlight w:val="lightGray"/>
          <w:lang w:val="en-US"/>
        </w:rPr>
        <w:t xml:space="preserve">&amp; </w:t>
      </w:r>
      <w:r w:rsidRPr="00804959">
        <w:rPr>
          <w:rFonts w:ascii="Courier New" w:hAnsi="Courier New"/>
          <w:highlight w:val="lightGray"/>
          <w:lang w:val="en-US"/>
        </w:rPr>
        <w:t>stream</w:t>
      </w:r>
      <w:r w:rsidRPr="000207AA">
        <w:rPr>
          <w:rFonts w:ascii="Courier New" w:hAnsi="Courier New"/>
          <w:highlight w:val="lightGray"/>
          <w:lang w:val="en-US"/>
        </w:rPr>
        <w:t xml:space="preserve">, </w:t>
      </w:r>
      <w:r w:rsidRPr="00804959">
        <w:rPr>
          <w:rFonts w:ascii="Courier New" w:hAnsi="Courier New"/>
          <w:highlight w:val="lightGray"/>
          <w:lang w:val="en-US"/>
        </w:rPr>
        <w:t>TPolynomial</w:t>
      </w:r>
      <w:r w:rsidRPr="000207AA">
        <w:rPr>
          <w:rFonts w:ascii="Courier New" w:hAnsi="Courier New"/>
          <w:highlight w:val="lightGray"/>
          <w:lang w:val="en-US"/>
        </w:rPr>
        <w:t xml:space="preserve">&amp; </w:t>
      </w:r>
      <w:r w:rsidRPr="00804959">
        <w:rPr>
          <w:rFonts w:ascii="Courier New" w:hAnsi="Courier New"/>
          <w:highlight w:val="lightGray"/>
          <w:lang w:val="en-US"/>
        </w:rPr>
        <w:t>polynomial</w:t>
      </w:r>
      <w:r w:rsidRPr="000207AA">
        <w:rPr>
          <w:rFonts w:ascii="Courier New" w:hAnsi="Courier New"/>
          <w:highlight w:val="lightGray"/>
          <w:lang w:val="en-US"/>
        </w:rPr>
        <w:t>);</w:t>
      </w:r>
    </w:p>
    <w:p w:rsidR="001403C9" w:rsidRPr="003F71E4" w:rsidRDefault="001403C9" w:rsidP="001403C9">
      <w:r w:rsidRPr="00B24FF0">
        <w:rPr>
          <w:b/>
        </w:rPr>
        <w:t>Назначение</w:t>
      </w:r>
      <w:r w:rsidRPr="003F71E4">
        <w:rPr>
          <w:b/>
        </w:rPr>
        <w:t>:</w:t>
      </w:r>
      <w:r w:rsidRPr="003F71E4">
        <w:t xml:space="preserve"> </w:t>
      </w:r>
      <w:r>
        <w:t>выполняет ввод строкового представления полинома из потока</w:t>
      </w:r>
      <w:r w:rsidRPr="003F71E4">
        <w:t>.</w:t>
      </w:r>
    </w:p>
    <w:p w:rsidR="001403C9" w:rsidRDefault="001403C9" w:rsidP="001403C9">
      <w:r w:rsidRPr="00B24FF0">
        <w:rPr>
          <w:b/>
        </w:rPr>
        <w:t>Входные параметры:</w:t>
      </w:r>
      <w:r>
        <w:t xml:space="preserve"> </w:t>
      </w:r>
      <w:r>
        <w:rPr>
          <w:lang w:val="en-US"/>
        </w:rPr>
        <w:t>stream</w:t>
      </w:r>
      <w:r w:rsidRPr="001403C9">
        <w:t xml:space="preserve"> – </w:t>
      </w:r>
      <w:r>
        <w:t xml:space="preserve">поток ввода, </w:t>
      </w:r>
      <w:r>
        <w:rPr>
          <w:lang w:val="en-US"/>
        </w:rPr>
        <w:t>polynomial</w:t>
      </w:r>
      <w:r w:rsidRPr="003F71E4">
        <w:t xml:space="preserve"> – </w:t>
      </w:r>
      <w:r>
        <w:t>полином.</w:t>
      </w:r>
    </w:p>
    <w:p w:rsidR="001403C9" w:rsidRDefault="001403C9" w:rsidP="001403C9">
      <w:r w:rsidRPr="00B24FF0">
        <w:rPr>
          <w:b/>
        </w:rPr>
        <w:t>В</w:t>
      </w:r>
      <w:r>
        <w:rPr>
          <w:b/>
        </w:rPr>
        <w:t>ы</w:t>
      </w:r>
      <w:r w:rsidRPr="00B24FF0">
        <w:rPr>
          <w:b/>
        </w:rPr>
        <w:t xml:space="preserve">ходные </w:t>
      </w:r>
      <w:r>
        <w:rPr>
          <w:b/>
        </w:rPr>
        <w:t>данные</w:t>
      </w:r>
      <w:r w:rsidRPr="00B24FF0">
        <w:rPr>
          <w:b/>
        </w:rPr>
        <w:t>:</w:t>
      </w:r>
      <w:r>
        <w:t xml:space="preserve"> ссылка на поток ввода.</w:t>
      </w:r>
    </w:p>
    <w:p w:rsidR="003D3F30" w:rsidRDefault="003D3F30" w:rsidP="003A6E78"/>
    <w:p w:rsidR="003B298F" w:rsidRDefault="003A6E78" w:rsidP="003A6E78">
      <w:pPr>
        <w:pStyle w:val="3"/>
      </w:pPr>
      <w:bookmarkStart w:id="18" w:name="_Toc34331007"/>
      <w:r>
        <w:t>Основная программа</w:t>
      </w:r>
      <w:bookmarkEnd w:id="18"/>
    </w:p>
    <w:p w:rsidR="00E87950" w:rsidRPr="00E87950" w:rsidRDefault="00E87950" w:rsidP="00E87950">
      <w:r>
        <w:t>Во всех функциях основной программы входные параметры и выходные данные отсутствуют.</w:t>
      </w:r>
    </w:p>
    <w:p w:rsidR="00E87950" w:rsidRPr="00E87950" w:rsidRDefault="00E87950" w:rsidP="00E87950">
      <w:pPr>
        <w:pStyle w:val="ac"/>
      </w:pPr>
      <w:r>
        <w:rPr>
          <w:highlight w:val="lightGray"/>
          <w:lang w:val="en-US"/>
        </w:rPr>
        <w:t>void</w:t>
      </w:r>
      <w:r w:rsidRPr="00B24FF0">
        <w:rPr>
          <w:highlight w:val="lightGray"/>
        </w:rPr>
        <w:t xml:space="preserve"> </w:t>
      </w:r>
      <w:r>
        <w:rPr>
          <w:highlight w:val="lightGray"/>
          <w:lang w:val="en-US"/>
        </w:rPr>
        <w:t>testMode</w:t>
      </w:r>
      <w:r w:rsidRPr="00B24FF0">
        <w:rPr>
          <w:highlight w:val="lightGray"/>
        </w:rPr>
        <w:t>()</w:t>
      </w:r>
    </w:p>
    <w:p w:rsidR="00E87950" w:rsidRPr="00B24FF0" w:rsidRDefault="00E87950" w:rsidP="00E87950">
      <w:r w:rsidRPr="00B24FF0">
        <w:rPr>
          <w:b/>
        </w:rPr>
        <w:t>Назначение:</w:t>
      </w:r>
      <w:r w:rsidRPr="00B24FF0">
        <w:t xml:space="preserve"> </w:t>
      </w:r>
      <w:r>
        <w:t>запускает режим автоматического тестирования.</w:t>
      </w:r>
    </w:p>
    <w:p w:rsidR="00E87950" w:rsidRPr="00B24FF0" w:rsidRDefault="00E87950" w:rsidP="00E87950">
      <w:pPr>
        <w:pStyle w:val="ac"/>
      </w:pPr>
      <w:r>
        <w:rPr>
          <w:highlight w:val="lightGray"/>
          <w:lang w:val="en-US"/>
        </w:rPr>
        <w:t>void</w:t>
      </w:r>
      <w:r w:rsidRPr="003D07C2">
        <w:rPr>
          <w:highlight w:val="lightGray"/>
        </w:rPr>
        <w:t xml:space="preserve"> </w:t>
      </w:r>
      <w:r>
        <w:rPr>
          <w:highlight w:val="lightGray"/>
          <w:lang w:val="en-US"/>
        </w:rPr>
        <w:t>calcMode</w:t>
      </w:r>
      <w:r w:rsidRPr="00B24FF0">
        <w:rPr>
          <w:highlight w:val="lightGray"/>
        </w:rPr>
        <w:t>()</w:t>
      </w:r>
    </w:p>
    <w:p w:rsidR="00E87950" w:rsidRPr="00B24FF0" w:rsidRDefault="00E87950" w:rsidP="00E87950">
      <w:r w:rsidRPr="00B24FF0">
        <w:rPr>
          <w:b/>
        </w:rPr>
        <w:t>Назначение:</w:t>
      </w:r>
      <w:r w:rsidRPr="00B24FF0">
        <w:t xml:space="preserve"> </w:t>
      </w:r>
      <w:r>
        <w:t>запускает режим ручного ввода.</w:t>
      </w:r>
    </w:p>
    <w:p w:rsidR="00B24FF0" w:rsidRPr="00B24FF0" w:rsidRDefault="003D6FEA" w:rsidP="00112F2F">
      <w:pPr>
        <w:pStyle w:val="ac"/>
      </w:pPr>
      <w:r>
        <w:rPr>
          <w:highlight w:val="lightGray"/>
          <w:lang w:val="en-US"/>
        </w:rPr>
        <w:t>int</w:t>
      </w:r>
      <w:r w:rsidR="00B24FF0" w:rsidRPr="00B24FF0">
        <w:rPr>
          <w:highlight w:val="lightGray"/>
        </w:rPr>
        <w:t xml:space="preserve"> </w:t>
      </w:r>
      <w:r w:rsidR="003E1F90">
        <w:rPr>
          <w:highlight w:val="lightGray"/>
          <w:lang w:val="en-US"/>
        </w:rPr>
        <w:t>main</w:t>
      </w:r>
      <w:r w:rsidR="00B24FF0" w:rsidRPr="00B24FF0">
        <w:rPr>
          <w:highlight w:val="lightGray"/>
        </w:rPr>
        <w:t>()</w:t>
      </w:r>
    </w:p>
    <w:p w:rsidR="00B24FF0" w:rsidRPr="00B24FF0" w:rsidRDefault="00B24FF0" w:rsidP="00B24FF0">
      <w:r w:rsidRPr="00B24FF0">
        <w:rPr>
          <w:b/>
        </w:rPr>
        <w:t>Назначение:</w:t>
      </w:r>
      <w:r w:rsidRPr="00B24FF0">
        <w:t xml:space="preserve"> </w:t>
      </w:r>
      <w:r w:rsidR="00D73A3A">
        <w:t>основная функция (точка входа).</w:t>
      </w:r>
    </w:p>
    <w:p w:rsidR="00496B36" w:rsidRDefault="00496B36" w:rsidP="00E87950">
      <w:pPr>
        <w:ind w:firstLine="0"/>
      </w:pPr>
      <w:r>
        <w:br w:type="page"/>
      </w:r>
    </w:p>
    <w:p w:rsidR="00496B36" w:rsidRDefault="00496B36" w:rsidP="00495DBB">
      <w:pPr>
        <w:pStyle w:val="1"/>
        <w:numPr>
          <w:ilvl w:val="0"/>
          <w:numId w:val="0"/>
        </w:numPr>
        <w:ind w:left="1418" w:hanging="709"/>
      </w:pPr>
      <w:bookmarkStart w:id="19" w:name="_Toc34331008"/>
      <w:r>
        <w:lastRenderedPageBreak/>
        <w:t>Заключение</w:t>
      </w:r>
      <w:bookmarkEnd w:id="19"/>
    </w:p>
    <w:p w:rsidR="00DF02ED" w:rsidRDefault="0093012D" w:rsidP="00392507">
      <w:pPr>
        <w:rPr>
          <w:rFonts w:eastAsiaTheme="majorEastAsia"/>
        </w:rPr>
      </w:pPr>
      <w:r>
        <w:t>В ходе выполнения практической работы «</w:t>
      </w:r>
      <w:r w:rsidR="003D3F30">
        <w:t>Аналитические преобразования полиномов от нескольких переменных (списки)</w:t>
      </w:r>
      <w:r>
        <w:t>» был</w:t>
      </w:r>
      <w:r w:rsidR="00392507">
        <w:t>о</w:t>
      </w:r>
      <w:r>
        <w:t xml:space="preserve"> разработан</w:t>
      </w:r>
      <w:r w:rsidR="00392507">
        <w:t>о</w:t>
      </w:r>
      <w:r>
        <w:t xml:space="preserve"> и реализован</w:t>
      </w:r>
      <w:r w:rsidR="00392507">
        <w:t>о</w:t>
      </w:r>
      <w:r>
        <w:t xml:space="preserve"> </w:t>
      </w:r>
      <w:r w:rsidR="00392507">
        <w:t xml:space="preserve">консольное приложение для работы с </w:t>
      </w:r>
      <w:r w:rsidR="003D3F30">
        <w:t>полиномами от трех переменных, включая выполнение алгебраических операций над ними</w:t>
      </w:r>
      <w:r w:rsidR="00392507">
        <w:t xml:space="preserve">, использующее динамическую структуру данных </w:t>
      </w:r>
      <w:r w:rsidR="003D3F30">
        <w:t>Список</w:t>
      </w:r>
      <w:r w:rsidR="00EF162D">
        <w:t>.</w:t>
      </w:r>
      <w:r w:rsidR="00392507" w:rsidRPr="00392507">
        <w:rPr>
          <w:rFonts w:eastAsiaTheme="majorEastAsia"/>
        </w:rPr>
        <w:t xml:space="preserve"> </w:t>
      </w:r>
    </w:p>
    <w:p w:rsidR="00DF02ED" w:rsidRDefault="00DF02ED">
      <w:pPr>
        <w:spacing w:after="200" w:line="276" w:lineRule="auto"/>
        <w:ind w:firstLine="0"/>
        <w:jc w:val="left"/>
        <w:rPr>
          <w:rFonts w:eastAsiaTheme="majorEastAsia"/>
        </w:rPr>
      </w:pPr>
      <w:r>
        <w:rPr>
          <w:rFonts w:eastAsiaTheme="majorEastAsia"/>
        </w:rPr>
        <w:br w:type="page"/>
      </w:r>
    </w:p>
    <w:p w:rsidR="00496B36" w:rsidRDefault="00DF02ED" w:rsidP="00DF02ED">
      <w:pPr>
        <w:pStyle w:val="1"/>
        <w:numPr>
          <w:ilvl w:val="0"/>
          <w:numId w:val="0"/>
        </w:numPr>
        <w:ind w:firstLine="708"/>
      </w:pPr>
      <w:bookmarkStart w:id="20" w:name="_Toc34331009"/>
      <w:r>
        <w:lastRenderedPageBreak/>
        <w:t>Список используемых источников</w:t>
      </w:r>
      <w:bookmarkEnd w:id="20"/>
    </w:p>
    <w:p w:rsidR="00DF02ED" w:rsidRDefault="00DF02ED" w:rsidP="00904F53">
      <w:pPr>
        <w:pStyle w:val="a1"/>
        <w:numPr>
          <w:ilvl w:val="0"/>
          <w:numId w:val="13"/>
        </w:numPr>
        <w:ind w:left="709"/>
      </w:pPr>
      <w:r>
        <w:t>Лабораторный практикум. Барышева И.</w:t>
      </w:r>
      <w:r w:rsidR="00C07203">
        <w:t xml:space="preserve"> </w:t>
      </w:r>
      <w:r>
        <w:t>В., Мееров И.</w:t>
      </w:r>
      <w:r w:rsidR="00C07203">
        <w:t xml:space="preserve"> </w:t>
      </w:r>
      <w:r>
        <w:t>Б., Сысоев А.</w:t>
      </w:r>
      <w:r w:rsidR="00C07203">
        <w:t xml:space="preserve"> </w:t>
      </w:r>
      <w:r>
        <w:t>В., Шеста</w:t>
      </w:r>
      <w:r w:rsidR="00B46142">
        <w:t>кова Н.</w:t>
      </w:r>
      <w:r w:rsidR="00C07203">
        <w:t xml:space="preserve"> </w:t>
      </w:r>
      <w:r w:rsidR="00B46142">
        <w:t xml:space="preserve">В. </w:t>
      </w:r>
      <w:r>
        <w:t>Учебно-методиче</w:t>
      </w:r>
      <w:r w:rsidR="00C07203">
        <w:t>ское пособие. – Нижний Новгород (ННГУ)</w:t>
      </w:r>
      <w:r>
        <w:t>, 2017. – 105</w:t>
      </w:r>
      <w:r w:rsidR="002F09F9">
        <w:t xml:space="preserve"> </w:t>
      </w:r>
      <w:r>
        <w:t>с.</w:t>
      </w:r>
    </w:p>
    <w:p w:rsidR="00DF02ED" w:rsidRDefault="00DF02ED" w:rsidP="00904F53">
      <w:pPr>
        <w:pStyle w:val="a1"/>
        <w:ind w:left="709"/>
      </w:pPr>
      <w:r>
        <w:t xml:space="preserve">Рабочие материалы к учебному курсу «Методы программирования» (часть 1). </w:t>
      </w:r>
      <w:r w:rsidR="00B46142">
        <w:t>Герг</w:t>
      </w:r>
      <w:r>
        <w:t>ель В.</w:t>
      </w:r>
      <w:r w:rsidR="00C07203">
        <w:t xml:space="preserve"> </w:t>
      </w:r>
      <w:r w:rsidR="008C4C5D">
        <w:t>П. Нижний Новгород, 2015</w:t>
      </w:r>
      <w:r>
        <w:t>. – 100</w:t>
      </w:r>
      <w:r w:rsidR="002F09F9">
        <w:t xml:space="preserve"> </w:t>
      </w:r>
      <w:r>
        <w:t>с.</w:t>
      </w:r>
    </w:p>
    <w:p w:rsidR="00111A7D" w:rsidRDefault="00111A7D">
      <w:pPr>
        <w:spacing w:after="200" w:line="276" w:lineRule="auto"/>
        <w:ind w:firstLine="0"/>
        <w:jc w:val="left"/>
      </w:pPr>
      <w:r>
        <w:br w:type="page"/>
      </w:r>
    </w:p>
    <w:p w:rsidR="00111A7D" w:rsidRDefault="00111A7D" w:rsidP="00111A7D">
      <w:pPr>
        <w:pStyle w:val="1"/>
        <w:numPr>
          <w:ilvl w:val="0"/>
          <w:numId w:val="0"/>
        </w:numPr>
        <w:ind w:left="1418" w:hanging="709"/>
      </w:pPr>
      <w:bookmarkStart w:id="21" w:name="_Toc34331010"/>
      <w:r>
        <w:lastRenderedPageBreak/>
        <w:t>Приложение</w:t>
      </w:r>
      <w:bookmarkEnd w:id="21"/>
    </w:p>
    <w:p w:rsidR="00111A7D" w:rsidRPr="00A50D5E" w:rsidRDefault="00111A7D" w:rsidP="00873DAE">
      <w:pPr>
        <w:jc w:val="left"/>
      </w:pPr>
      <w:r>
        <w:br/>
      </w:r>
      <w:r w:rsidRPr="00B9171E">
        <w:rPr>
          <w:b/>
        </w:rPr>
        <w:t>Приложение 1.</w:t>
      </w:r>
      <w:r>
        <w:t xml:space="preserve"> Исходный код основной программы</w:t>
      </w:r>
      <w:r w:rsidR="00A50D5E" w:rsidRPr="00A50D5E">
        <w:t>.</w:t>
      </w:r>
    </w:p>
    <w:p w:rsidR="00933391" w:rsidRPr="00933391" w:rsidRDefault="00933391" w:rsidP="00C62D5F">
      <w:pPr>
        <w:pStyle w:val="ac"/>
        <w:spacing w:line="240" w:lineRule="auto"/>
        <w:ind w:firstLine="0"/>
        <w:rPr>
          <w:sz w:val="20"/>
          <w:szCs w:val="20"/>
          <w:lang w:val="en-US"/>
        </w:rPr>
      </w:pPr>
      <w:r w:rsidRPr="00933391">
        <w:rPr>
          <w:sz w:val="20"/>
          <w:szCs w:val="20"/>
          <w:lang w:val="en-US"/>
        </w:rPr>
        <w:t>#include &lt;iostream&gt;</w:t>
      </w:r>
    </w:p>
    <w:p w:rsidR="00933391" w:rsidRPr="00933391" w:rsidRDefault="00933391" w:rsidP="00C62D5F">
      <w:pPr>
        <w:pStyle w:val="ac"/>
        <w:spacing w:line="240" w:lineRule="auto"/>
        <w:ind w:firstLine="0"/>
        <w:rPr>
          <w:sz w:val="20"/>
          <w:szCs w:val="20"/>
          <w:lang w:val="en-US"/>
        </w:rPr>
      </w:pPr>
      <w:r w:rsidRPr="00933391">
        <w:rPr>
          <w:sz w:val="20"/>
          <w:szCs w:val="20"/>
          <w:lang w:val="en-US"/>
        </w:rPr>
        <w:t>#include &lt;cstdlib&gt;</w:t>
      </w:r>
    </w:p>
    <w:p w:rsidR="00933391" w:rsidRPr="00933391" w:rsidRDefault="00933391" w:rsidP="00C62D5F">
      <w:pPr>
        <w:pStyle w:val="ac"/>
        <w:spacing w:line="240" w:lineRule="auto"/>
        <w:ind w:firstLine="0"/>
        <w:rPr>
          <w:sz w:val="20"/>
          <w:szCs w:val="20"/>
          <w:lang w:val="en-US"/>
        </w:rPr>
      </w:pPr>
      <w:r w:rsidRPr="00933391">
        <w:rPr>
          <w:sz w:val="20"/>
          <w:szCs w:val="20"/>
          <w:lang w:val="en-US"/>
        </w:rPr>
        <w:t>#include &lt;ctime&gt;</w:t>
      </w:r>
    </w:p>
    <w:p w:rsidR="00933391" w:rsidRPr="00933391" w:rsidRDefault="00933391" w:rsidP="00C62D5F">
      <w:pPr>
        <w:pStyle w:val="ac"/>
        <w:spacing w:line="240" w:lineRule="auto"/>
        <w:ind w:firstLine="0"/>
        <w:rPr>
          <w:sz w:val="20"/>
          <w:szCs w:val="20"/>
          <w:lang w:val="en-US"/>
        </w:rPr>
      </w:pPr>
      <w:r w:rsidRPr="00933391">
        <w:rPr>
          <w:sz w:val="20"/>
          <w:szCs w:val="20"/>
          <w:lang w:val="en-US"/>
        </w:rPr>
        <w:t>#include "TPolynomial.h"</w:t>
      </w:r>
    </w:p>
    <w:p w:rsidR="00933391" w:rsidRPr="00933391" w:rsidRDefault="00933391" w:rsidP="00C62D5F">
      <w:pPr>
        <w:pStyle w:val="ac"/>
        <w:spacing w:line="240" w:lineRule="auto"/>
        <w:ind w:firstLine="0"/>
        <w:rPr>
          <w:sz w:val="20"/>
          <w:szCs w:val="20"/>
          <w:lang w:val="en-US"/>
        </w:rPr>
      </w:pPr>
      <w:r w:rsidRPr="00933391">
        <w:rPr>
          <w:sz w:val="20"/>
          <w:szCs w:val="20"/>
          <w:lang w:val="en-US"/>
        </w:rPr>
        <w:t>#define RND(MIN, MAX) (rand() % ((MAX) - (MIN) + 1) + (MIN))</w:t>
      </w:r>
    </w:p>
    <w:p w:rsidR="00933391" w:rsidRPr="00933391" w:rsidRDefault="00933391" w:rsidP="00C62D5F">
      <w:pPr>
        <w:pStyle w:val="ac"/>
        <w:spacing w:line="240" w:lineRule="auto"/>
        <w:ind w:firstLine="0"/>
        <w:rPr>
          <w:sz w:val="20"/>
          <w:szCs w:val="20"/>
          <w:lang w:val="en-US"/>
        </w:rPr>
      </w:pPr>
    </w:p>
    <w:p w:rsidR="00933391" w:rsidRPr="00933391" w:rsidRDefault="00933391" w:rsidP="00C62D5F">
      <w:pPr>
        <w:pStyle w:val="ac"/>
        <w:spacing w:line="240" w:lineRule="auto"/>
        <w:ind w:firstLine="0"/>
        <w:rPr>
          <w:sz w:val="20"/>
          <w:szCs w:val="20"/>
          <w:lang w:val="en-US"/>
        </w:rPr>
      </w:pPr>
      <w:r w:rsidRPr="00933391">
        <w:rPr>
          <w:sz w:val="20"/>
          <w:szCs w:val="20"/>
          <w:lang w:val="en-US"/>
        </w:rPr>
        <w:t>void testMode();</w:t>
      </w:r>
    </w:p>
    <w:p w:rsidR="00933391" w:rsidRPr="00933391" w:rsidRDefault="00933391" w:rsidP="00C62D5F">
      <w:pPr>
        <w:pStyle w:val="ac"/>
        <w:spacing w:line="240" w:lineRule="auto"/>
        <w:ind w:firstLine="0"/>
        <w:rPr>
          <w:sz w:val="20"/>
          <w:szCs w:val="20"/>
          <w:lang w:val="en-US"/>
        </w:rPr>
      </w:pPr>
      <w:r w:rsidRPr="00933391">
        <w:rPr>
          <w:sz w:val="20"/>
          <w:szCs w:val="20"/>
          <w:lang w:val="en-US"/>
        </w:rPr>
        <w:t>void calcMode();</w:t>
      </w:r>
    </w:p>
    <w:p w:rsidR="00933391" w:rsidRPr="00933391" w:rsidRDefault="00933391" w:rsidP="00C62D5F">
      <w:pPr>
        <w:pStyle w:val="ac"/>
        <w:spacing w:line="240" w:lineRule="auto"/>
        <w:ind w:firstLine="0"/>
        <w:rPr>
          <w:sz w:val="20"/>
          <w:szCs w:val="20"/>
          <w:lang w:val="en-US"/>
        </w:rPr>
      </w:pPr>
    </w:p>
    <w:p w:rsidR="00933391" w:rsidRPr="00933391" w:rsidRDefault="00933391" w:rsidP="00C62D5F">
      <w:pPr>
        <w:pStyle w:val="ac"/>
        <w:spacing w:line="240" w:lineRule="auto"/>
        <w:ind w:firstLine="0"/>
        <w:rPr>
          <w:sz w:val="20"/>
          <w:szCs w:val="20"/>
          <w:lang w:val="en-US"/>
        </w:rPr>
      </w:pPr>
      <w:r w:rsidRPr="00933391">
        <w:rPr>
          <w:sz w:val="20"/>
          <w:szCs w:val="20"/>
          <w:lang w:val="en-US"/>
        </w:rPr>
        <w:t>int main()</w:t>
      </w:r>
    </w:p>
    <w:p w:rsidR="00933391" w:rsidRPr="00933391" w:rsidRDefault="00933391" w:rsidP="00C62D5F">
      <w:pPr>
        <w:pStyle w:val="ac"/>
        <w:spacing w:line="240" w:lineRule="auto"/>
        <w:ind w:firstLine="0"/>
        <w:rPr>
          <w:sz w:val="20"/>
          <w:szCs w:val="20"/>
          <w:lang w:val="en-US"/>
        </w:rPr>
      </w:pPr>
      <w:r w:rsidRPr="00933391">
        <w:rPr>
          <w:sz w:val="20"/>
          <w:szCs w:val="20"/>
          <w:lang w:val="en-US"/>
        </w:rPr>
        <w:t>{</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std::cout &lt;&lt; "0 - Test Mode, 1 - Calc Mode: ";</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int menu;</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std::cin &gt;&gt; menu;</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std::cin.ignore(1);</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if (menu == 0)</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testMode();</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else</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calcMode();</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std::cin.ignore(1);</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return 0;</w:t>
      </w:r>
    </w:p>
    <w:p w:rsidR="00933391" w:rsidRPr="00933391" w:rsidRDefault="00933391" w:rsidP="00C62D5F">
      <w:pPr>
        <w:pStyle w:val="ac"/>
        <w:spacing w:line="240" w:lineRule="auto"/>
        <w:ind w:firstLine="0"/>
        <w:rPr>
          <w:sz w:val="20"/>
          <w:szCs w:val="20"/>
          <w:lang w:val="en-US"/>
        </w:rPr>
      </w:pPr>
      <w:r w:rsidRPr="00933391">
        <w:rPr>
          <w:sz w:val="20"/>
          <w:szCs w:val="20"/>
          <w:lang w:val="en-US"/>
        </w:rPr>
        <w:t>}</w:t>
      </w:r>
    </w:p>
    <w:p w:rsidR="00933391" w:rsidRPr="00933391" w:rsidRDefault="00933391" w:rsidP="00C62D5F">
      <w:pPr>
        <w:pStyle w:val="ac"/>
        <w:spacing w:line="240" w:lineRule="auto"/>
        <w:ind w:firstLine="0"/>
        <w:rPr>
          <w:sz w:val="20"/>
          <w:szCs w:val="20"/>
          <w:lang w:val="en-US"/>
        </w:rPr>
      </w:pPr>
    </w:p>
    <w:p w:rsidR="00933391" w:rsidRPr="00933391" w:rsidRDefault="00933391" w:rsidP="00C62D5F">
      <w:pPr>
        <w:pStyle w:val="ac"/>
        <w:spacing w:line="240" w:lineRule="auto"/>
        <w:ind w:firstLine="0"/>
        <w:rPr>
          <w:sz w:val="20"/>
          <w:szCs w:val="20"/>
          <w:lang w:val="en-US"/>
        </w:rPr>
      </w:pPr>
      <w:r w:rsidRPr="00933391">
        <w:rPr>
          <w:sz w:val="20"/>
          <w:szCs w:val="20"/>
          <w:lang w:val="en-US"/>
        </w:rPr>
        <w:t>void testMode()</w:t>
      </w:r>
    </w:p>
    <w:p w:rsidR="00933391" w:rsidRPr="00933391" w:rsidRDefault="00933391" w:rsidP="00C62D5F">
      <w:pPr>
        <w:pStyle w:val="ac"/>
        <w:spacing w:line="240" w:lineRule="auto"/>
        <w:ind w:firstLine="0"/>
        <w:rPr>
          <w:sz w:val="20"/>
          <w:szCs w:val="20"/>
          <w:lang w:val="en-US"/>
        </w:rPr>
      </w:pPr>
      <w:r w:rsidRPr="00933391">
        <w:rPr>
          <w:sz w:val="20"/>
          <w:szCs w:val="20"/>
          <w:lang w:val="en-US"/>
        </w:rPr>
        <w:t>{</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srand((unsigned)time(nullptr));</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TPolynomial poly[2];</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TMonomial monomial = TMonomial(static_cast&lt;double&gt;(RND(-10, 10)), RND(0, 999));</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double number = RND(-10, 10);</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int sizes[2] = { RND(3, 6), RND(3, 6) };</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int degree = RND(0, 999);</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for (int i = 0; i &lt; 2; i++)</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for (int j = 0; j &lt; sizes[i]; j++)</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poly[i] += TMonomial(static_cast&lt;double&gt;(RND(-10, 10)), RND(0, 999));</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std::cout &lt;&lt; '(' &lt;&lt; i &lt;&lt; ") " &lt;&lt; poly[i] &lt;&lt; '\n';</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std::cout &lt;&lt; "(2) " &lt;&lt; TPolynomial(monomial) &lt;&lt; '\n';</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std::cout &lt;&lt; "(3) " &lt;&lt; number &lt;&lt; '\n';</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std::cout &lt;&lt; '\n';</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std::cout &lt;&lt; "(0) + (1) = " &lt;&lt; (poly[0] + poly[1]) &lt;&lt; '\n';</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std::cout &lt;&lt; "(0) + (2) = " &lt;&lt; (poly[0] + monomial) &lt;&lt; '\n';</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std::cout &lt;&lt; "(0) + (3) = " &lt;&lt; (poly[0] + number) &lt;&lt; '\n';</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std::cout &lt;&lt; "(0) - (1) = " &lt;&lt; (poly[0] - poly[1]) &lt;&lt; '\n';</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std::cout &lt;&lt; "(0) - (2) = " &lt;&lt; (poly[0] - monomial) &lt;&lt; '\n';</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std::cout &lt;&lt; "(0) - (3) = " &lt;&lt; (poly[0] - number) &lt;&lt; '\n';</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try</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std::cout &lt;&lt; "(0) * (1) = " &lt;&lt; (poly[0] * poly[1]) &lt;&lt; '\n';</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catch (TMonomial::DegreeOverflow &amp; e)</w:t>
      </w:r>
    </w:p>
    <w:p w:rsidR="00933391" w:rsidRPr="00933391" w:rsidRDefault="00933391" w:rsidP="00C62D5F">
      <w:pPr>
        <w:pStyle w:val="ac"/>
        <w:spacing w:line="240" w:lineRule="auto"/>
        <w:ind w:firstLine="0"/>
        <w:rPr>
          <w:sz w:val="20"/>
          <w:szCs w:val="20"/>
          <w:lang w:val="en-US"/>
        </w:rPr>
      </w:pPr>
      <w:r w:rsidRPr="00933391">
        <w:rPr>
          <w:sz w:val="20"/>
          <w:szCs w:val="20"/>
          <w:lang w:val="en-US"/>
        </w:rPr>
        <w:lastRenderedPageBreak/>
        <w:t xml:space="preserve">    {</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std::cerr &lt;&lt; e.what() &lt;&lt; '\n';</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try</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std::cout &lt;&lt; "(0) * (2) = " &lt;&lt; (poly[0] * monomial) &lt;&lt; '\n';</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catch (TMonomial::DegreeOverflow &amp; e)</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std::cerr &lt;&lt; e.what() &lt;&lt; '\n';</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std::cout &lt;&lt; "(0) * (3) = " &lt;&lt; (poly[0] * number) &lt;&lt; '\n';</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std::cout &lt;&lt; "\n_poly Literal test: ";</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try</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std::cout &lt;&lt; "x + 1"_poly &lt;&lt; '\n';</w:t>
      </w:r>
    </w:p>
    <w:p w:rsidR="00933391" w:rsidRPr="00933391" w:rsidRDefault="00933391" w:rsidP="00C62D5F">
      <w:pPr>
        <w:pStyle w:val="ac"/>
        <w:spacing w:line="240" w:lineRule="auto"/>
        <w:ind w:firstLine="0"/>
        <w:rPr>
          <w:sz w:val="20"/>
          <w:szCs w:val="20"/>
          <w:lang w:val="en-US"/>
        </w:rPr>
      </w:pP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catch (TPolynomial::SyntaxError &amp; e)</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std::cerr &lt;&lt; e.what();</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std::cout &lt;&lt; "\nEnter expression: ";</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try</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TPolynomial ipoly;</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std::cin &gt;&gt; ipoly;</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std::cout &lt;&lt; "Parsed: " &lt;&lt; ipoly &lt;&lt; '\n';</w:t>
      </w:r>
    </w:p>
    <w:p w:rsidR="00933391" w:rsidRPr="00933391" w:rsidRDefault="00933391" w:rsidP="00C62D5F">
      <w:pPr>
        <w:pStyle w:val="ac"/>
        <w:spacing w:line="240" w:lineRule="auto"/>
        <w:ind w:firstLine="0"/>
        <w:rPr>
          <w:sz w:val="20"/>
          <w:szCs w:val="20"/>
          <w:lang w:val="en-US"/>
        </w:rPr>
      </w:pP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catch (std::exception&amp; e)</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std::cerr &lt;&lt; e.what();</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TList&lt;unsigned, double&gt; l;</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l.insertToEnd(0U, 1);</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l.insertToEnd(150U, 3);</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l.insertToEnd(350U, 5);</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TPolynomial sp = l;</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std::cout &lt;&lt; sp;</w:t>
      </w:r>
    </w:p>
    <w:p w:rsidR="00933391" w:rsidRPr="00933391" w:rsidRDefault="00933391" w:rsidP="00C62D5F">
      <w:pPr>
        <w:pStyle w:val="ac"/>
        <w:spacing w:line="240" w:lineRule="auto"/>
        <w:ind w:firstLine="0"/>
        <w:rPr>
          <w:sz w:val="20"/>
          <w:szCs w:val="20"/>
          <w:lang w:val="en-US"/>
        </w:rPr>
      </w:pPr>
      <w:r w:rsidRPr="00933391">
        <w:rPr>
          <w:sz w:val="20"/>
          <w:szCs w:val="20"/>
          <w:lang w:val="en-US"/>
        </w:rPr>
        <w:t>}</w:t>
      </w:r>
    </w:p>
    <w:p w:rsidR="00933391" w:rsidRPr="00933391" w:rsidRDefault="00933391" w:rsidP="00C62D5F">
      <w:pPr>
        <w:pStyle w:val="ac"/>
        <w:spacing w:line="240" w:lineRule="auto"/>
        <w:ind w:firstLine="0"/>
        <w:rPr>
          <w:sz w:val="20"/>
          <w:szCs w:val="20"/>
          <w:lang w:val="en-US"/>
        </w:rPr>
      </w:pPr>
    </w:p>
    <w:p w:rsidR="00933391" w:rsidRPr="00933391" w:rsidRDefault="00933391" w:rsidP="00C62D5F">
      <w:pPr>
        <w:pStyle w:val="ac"/>
        <w:spacing w:line="240" w:lineRule="auto"/>
        <w:ind w:firstLine="0"/>
        <w:rPr>
          <w:sz w:val="20"/>
          <w:szCs w:val="20"/>
          <w:lang w:val="en-US"/>
        </w:rPr>
      </w:pPr>
      <w:r w:rsidRPr="00933391">
        <w:rPr>
          <w:sz w:val="20"/>
          <w:szCs w:val="20"/>
          <w:lang w:val="en-US"/>
        </w:rPr>
        <w:t>void calcMode()</w:t>
      </w:r>
    </w:p>
    <w:p w:rsidR="00933391" w:rsidRPr="00933391" w:rsidRDefault="00933391" w:rsidP="00C62D5F">
      <w:pPr>
        <w:pStyle w:val="ac"/>
        <w:spacing w:line="240" w:lineRule="auto"/>
        <w:ind w:firstLine="0"/>
        <w:rPr>
          <w:sz w:val="20"/>
          <w:szCs w:val="20"/>
          <w:lang w:val="en-US"/>
        </w:rPr>
      </w:pPr>
      <w:r w:rsidRPr="00933391">
        <w:rPr>
          <w:sz w:val="20"/>
          <w:szCs w:val="20"/>
          <w:lang w:val="en-US"/>
        </w:rPr>
        <w:t>{</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TPolynomial lhs, rhs;</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bool success;</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std::cout &lt;&lt; "Enter polynom 1: ";</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success = false;</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do</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try</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std::cin &gt;&gt; lhs;</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std::cout &lt;&lt; "Parsed: " &lt;&lt; lhs &lt;&lt; '\n';</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success = true;</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catch (...)</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std::cerr &lt;&lt; "Syntax Error.";</w:t>
      </w:r>
    </w:p>
    <w:p w:rsidR="00933391" w:rsidRPr="00933391" w:rsidRDefault="00933391" w:rsidP="00C62D5F">
      <w:pPr>
        <w:pStyle w:val="ac"/>
        <w:spacing w:line="240" w:lineRule="auto"/>
        <w:ind w:firstLine="0"/>
        <w:rPr>
          <w:sz w:val="20"/>
          <w:szCs w:val="20"/>
          <w:lang w:val="en-US"/>
        </w:rPr>
      </w:pPr>
      <w:r w:rsidRPr="00933391">
        <w:rPr>
          <w:sz w:val="20"/>
          <w:szCs w:val="20"/>
          <w:lang w:val="en-US"/>
        </w:rPr>
        <w:lastRenderedPageBreak/>
        <w:t xml:space="preserve">            std::cout &lt;&lt; " Try again: ";</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 while (!success);</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std::cout &lt;&lt; "Enter polynom 2: ";</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success = false;</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do</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try</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std::cin &gt;&gt; rhs;</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std::cout &lt;&lt; "Parsed: " &lt;&lt; rhs &lt;&lt; '\n';</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success = true;</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catch (...)</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std::cerr &lt;&lt; "Syntax Error.";</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std::cout &lt;&lt; " Try again: ";</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 while (!success);</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std::cout &lt;&lt; "Result: \n";</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try</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std::cout &lt;&lt; "(+): " &lt;&lt; (lhs + rhs) &lt;&lt; '\n';</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std::cout &lt;&lt; "(-): " &lt;&lt; (lhs - rhs) &lt;&lt; '\n';</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std::cout &lt;&lt; "(*): " &lt;&lt; (lhs * rhs) &lt;&lt; '\n';</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catch (...)</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std::cerr &lt;&lt; "Degree overflow.";</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w:t>
      </w:r>
    </w:p>
    <w:p w:rsidR="00933391" w:rsidRPr="00933391" w:rsidRDefault="00933391" w:rsidP="00C62D5F">
      <w:pPr>
        <w:pStyle w:val="ac"/>
        <w:spacing w:line="240" w:lineRule="auto"/>
        <w:ind w:firstLine="0"/>
        <w:rPr>
          <w:sz w:val="20"/>
          <w:szCs w:val="20"/>
          <w:lang w:val="en-US"/>
        </w:rPr>
      </w:pPr>
      <w:r w:rsidRPr="00933391">
        <w:rPr>
          <w:sz w:val="20"/>
          <w:szCs w:val="20"/>
          <w:lang w:val="en-US"/>
        </w:rPr>
        <w:t xml:space="preserve">    std::cout &lt;&lt; '\n';</w:t>
      </w:r>
    </w:p>
    <w:p w:rsidR="00933391" w:rsidRDefault="00933391" w:rsidP="00C62D5F">
      <w:pPr>
        <w:pStyle w:val="ac"/>
        <w:spacing w:line="240" w:lineRule="auto"/>
        <w:ind w:firstLine="0"/>
        <w:rPr>
          <w:lang w:val="en-US"/>
        </w:rPr>
      </w:pPr>
      <w:r w:rsidRPr="00933391">
        <w:rPr>
          <w:sz w:val="20"/>
          <w:szCs w:val="20"/>
          <w:lang w:val="en-US"/>
        </w:rPr>
        <w:t>}</w:t>
      </w:r>
      <w:r>
        <w:rPr>
          <w:lang w:val="en-US"/>
        </w:rPr>
        <w:br w:type="page"/>
      </w:r>
    </w:p>
    <w:p w:rsidR="00933391" w:rsidRPr="00933391" w:rsidRDefault="00933391" w:rsidP="00873DAE">
      <w:pPr>
        <w:ind w:firstLine="0"/>
        <w:jc w:val="left"/>
      </w:pPr>
      <w:r w:rsidRPr="00B9171E">
        <w:rPr>
          <w:b/>
        </w:rPr>
        <w:lastRenderedPageBreak/>
        <w:t>Приложение</w:t>
      </w:r>
      <w:r w:rsidRPr="000207AA">
        <w:rPr>
          <w:b/>
          <w:lang w:val="en-US"/>
        </w:rPr>
        <w:t xml:space="preserve"> 2.</w:t>
      </w:r>
      <w:r w:rsidRPr="000207AA">
        <w:rPr>
          <w:lang w:val="en-US"/>
        </w:rPr>
        <w:t xml:space="preserve"> </w:t>
      </w:r>
      <w:r>
        <w:t xml:space="preserve">Исходный код заголовочного файла </w:t>
      </w:r>
      <w:r>
        <w:rPr>
          <w:lang w:val="en-US"/>
        </w:rPr>
        <w:t>TList</w:t>
      </w:r>
      <w:r w:rsidRPr="00933391">
        <w: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#ifndef _TLIST_H_</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#define _TLIST_H_</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#include &lt;iostream&gt;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#include &lt;iterator&gt;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#include &lt;exception&gt;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#include &lt;string&gt;</w:t>
      </w:r>
    </w:p>
    <w:p w:rsidR="00933391" w:rsidRPr="00933391" w:rsidRDefault="00933391" w:rsidP="00C62D5F">
      <w:pPr>
        <w:spacing w:line="240" w:lineRule="auto"/>
        <w:ind w:firstLine="0"/>
        <w:contextualSpacing/>
        <w:jc w:val="left"/>
        <w:rPr>
          <w:rFonts w:ascii="Courier New" w:hAnsi="Courier New"/>
          <w:sz w:val="20"/>
          <w:lang w:val="en-US"/>
        </w:rPr>
      </w:pP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template &lt;typename TNodeTypename&gt;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class TListIterator : public std::iterator&lt;std::input_iterator_tag, TNodeTypename&gt;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template &lt;typename, typename&gt; friend class TList;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TNodeTypename* pNode;</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TListIterator(TNodeTypename* pNode);</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public:</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TListIterator(const TListIterator&amp; other) = default;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~TListIterator() = default;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bool operator!=(TListIterator const&amp; other) const;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bool operator==(TListIterator const&amp; other) const;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typename TNodeTypename* operator*() const;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TListIterator operator++();</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TListIterator operator++(int);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template &lt;typename TKey, typename TData&gt;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class TList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public:</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class TNode</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template &lt;typename, typename&gt; friend class TList;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template &lt;typename&gt; friend class TListIterator;</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TNode* pNext;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public:</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TKey key;</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TData data;</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explicit TNode(TKey key = 0, TData data = 0, TNode* pNext = nullptr);</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TNode(const TNode&amp; other);</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private:</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TList::TNode* pFirst;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public:</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TList();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TList(const TList&amp; other);</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TList(const TList&lt;TKey, TData&gt;::TNode* firstNode);</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~TList();</w:t>
      </w:r>
    </w:p>
    <w:p w:rsidR="00933391" w:rsidRPr="00933391" w:rsidRDefault="00933391" w:rsidP="00C62D5F">
      <w:pPr>
        <w:spacing w:line="240" w:lineRule="auto"/>
        <w:ind w:firstLine="0"/>
        <w:contextualSpacing/>
        <w:jc w:val="left"/>
        <w:rPr>
          <w:rFonts w:ascii="Courier New" w:hAnsi="Courier New"/>
          <w:sz w:val="20"/>
          <w:lang w:val="en-US"/>
        </w:rPr>
      </w:pP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typedef TListIterator&lt;TList::TNode&gt; iterator;</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typedef TListIterator&lt;TList::TNode&gt; const_iterator;</w:t>
      </w:r>
    </w:p>
    <w:p w:rsidR="00933391" w:rsidRPr="00933391" w:rsidRDefault="00933391" w:rsidP="00C62D5F">
      <w:pPr>
        <w:spacing w:line="240" w:lineRule="auto"/>
        <w:ind w:firstLine="0"/>
        <w:contextualSpacing/>
        <w:jc w:val="left"/>
        <w:rPr>
          <w:rFonts w:ascii="Courier New" w:hAnsi="Courier New"/>
          <w:sz w:val="20"/>
          <w:lang w:val="en-US"/>
        </w:rPr>
      </w:pP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typename TNode* find(TKey needle);</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typename TNode* getFirst();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void insertToStart(TKey key, TData data = 0);</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void insertToEnd(TKey key, TData data = 0);</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void insertBefore(TKey needle, TKey key, TData data = 0);</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void insertBefore(iterator i, TKey key, TData data = 0);</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void insertAfter(TKey needle, TKey key, TData data = 0);</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void insertAfter(iterator i, TKey key, TData data = 0);</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lastRenderedPageBreak/>
        <w:t xml:space="preserve">    void remove(TKey needle);</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void remove(iterator&amp; i);</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void removeAll();</w:t>
      </w:r>
    </w:p>
    <w:p w:rsidR="00933391" w:rsidRPr="00933391" w:rsidRDefault="00933391" w:rsidP="00C62D5F">
      <w:pPr>
        <w:spacing w:line="240" w:lineRule="auto"/>
        <w:ind w:firstLine="0"/>
        <w:contextualSpacing/>
        <w:jc w:val="left"/>
        <w:rPr>
          <w:rFonts w:ascii="Courier New" w:hAnsi="Courier New"/>
          <w:sz w:val="20"/>
          <w:lang w:val="en-US"/>
        </w:rPr>
      </w:pP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size_t size() const;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bool empty() const;</w:t>
      </w:r>
    </w:p>
    <w:p w:rsidR="00933391" w:rsidRPr="00933391" w:rsidRDefault="00933391" w:rsidP="00C62D5F">
      <w:pPr>
        <w:spacing w:line="240" w:lineRule="auto"/>
        <w:ind w:firstLine="0"/>
        <w:contextualSpacing/>
        <w:jc w:val="left"/>
        <w:rPr>
          <w:rFonts w:ascii="Courier New" w:hAnsi="Courier New"/>
          <w:sz w:val="20"/>
          <w:lang w:val="en-US"/>
        </w:rPr>
      </w:pP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typename iterator begin();</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typename iterator end();</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typename const_iterator begin() const;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typename const_iterator end() const;</w:t>
      </w:r>
    </w:p>
    <w:p w:rsidR="00933391" w:rsidRPr="00933391" w:rsidRDefault="00933391" w:rsidP="00C62D5F">
      <w:pPr>
        <w:spacing w:line="240" w:lineRule="auto"/>
        <w:ind w:firstLine="0"/>
        <w:contextualSpacing/>
        <w:jc w:val="left"/>
        <w:rPr>
          <w:rFonts w:ascii="Courier New" w:hAnsi="Courier New"/>
          <w:sz w:val="20"/>
          <w:lang w:val="en-US"/>
        </w:rPr>
      </w:pP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void output(std::ostream&amp; stream, const char* separator = " ", const char* ending = "\n") const;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void outputRaw(std::ostream&amp; stream) const;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namespace TListException</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class NodeNotFound : ::std::exception</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const ::std::string whatStr = "Node with given key not found.";</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public:</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virtual const char* what() { return whatStr.c_str(); }</w:t>
      </w:r>
    </w:p>
    <w:p w:rsidR="00933391" w:rsidRPr="000207AA"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w:t>
      </w:r>
      <w:r w:rsidRPr="000207AA">
        <w:rPr>
          <w:rFonts w:ascii="Courier New" w:hAnsi="Courier New"/>
          <w:sz w:val="20"/>
          <w:lang w:val="en-US"/>
        </w:rPr>
        <w:t>};</w:t>
      </w:r>
    </w:p>
    <w:p w:rsidR="00933391" w:rsidRPr="000207AA" w:rsidRDefault="00933391" w:rsidP="00C62D5F">
      <w:pPr>
        <w:spacing w:line="240" w:lineRule="auto"/>
        <w:ind w:firstLine="0"/>
        <w:contextualSpacing/>
        <w:jc w:val="left"/>
        <w:rPr>
          <w:rFonts w:ascii="Courier New" w:hAnsi="Courier New"/>
          <w:sz w:val="20"/>
          <w:lang w:val="en-US"/>
        </w:rPr>
      </w:pPr>
      <w:r w:rsidRPr="000207AA">
        <w:rPr>
          <w:rFonts w:ascii="Courier New" w:hAnsi="Courier New"/>
          <w:sz w:val="20"/>
          <w:lang w:val="en-US"/>
        </w:rPr>
        <w:t>}</w:t>
      </w:r>
    </w:p>
    <w:p w:rsidR="00933391" w:rsidRPr="000207AA" w:rsidRDefault="00933391" w:rsidP="00C62D5F">
      <w:pPr>
        <w:spacing w:line="240" w:lineRule="auto"/>
        <w:ind w:firstLine="0"/>
        <w:contextualSpacing/>
        <w:jc w:val="left"/>
        <w:rPr>
          <w:rFonts w:ascii="Courier New" w:hAnsi="Courier New"/>
          <w:sz w:val="20"/>
          <w:lang w:val="en-US"/>
        </w:rPr>
      </w:pPr>
    </w:p>
    <w:p w:rsidR="00933391" w:rsidRPr="000207AA" w:rsidRDefault="00933391" w:rsidP="00C62D5F">
      <w:pPr>
        <w:spacing w:line="240" w:lineRule="auto"/>
        <w:ind w:firstLine="0"/>
        <w:contextualSpacing/>
        <w:jc w:val="left"/>
        <w:rPr>
          <w:rFonts w:ascii="Courier New" w:hAnsi="Courier New"/>
          <w:sz w:val="20"/>
          <w:lang w:val="en-US"/>
        </w:rPr>
      </w:pPr>
      <w:r w:rsidRPr="000207AA">
        <w:rPr>
          <w:rFonts w:ascii="Courier New" w:hAnsi="Courier New"/>
          <w:sz w:val="20"/>
          <w:lang w:val="en-US"/>
        </w:rPr>
        <w:t>// ------------------------------------------------------------------</w:t>
      </w:r>
    </w:p>
    <w:p w:rsidR="00933391" w:rsidRPr="000207AA" w:rsidRDefault="00933391" w:rsidP="00C62D5F">
      <w:pPr>
        <w:spacing w:line="240" w:lineRule="auto"/>
        <w:ind w:firstLine="0"/>
        <w:contextualSpacing/>
        <w:jc w:val="left"/>
        <w:rPr>
          <w:rFonts w:ascii="Courier New" w:hAnsi="Courier New"/>
          <w:sz w:val="20"/>
          <w:lang w:val="en-US"/>
        </w:rPr>
      </w:pPr>
      <w:r w:rsidRPr="000207AA">
        <w:rPr>
          <w:rFonts w:ascii="Courier New" w:hAnsi="Courier New"/>
          <w:sz w:val="20"/>
          <w:lang w:val="en-US"/>
        </w:rPr>
        <w:t>// ------------------------------ TNODE -----------------------------</w:t>
      </w:r>
    </w:p>
    <w:p w:rsidR="00933391" w:rsidRPr="000207AA" w:rsidRDefault="00933391" w:rsidP="00C62D5F">
      <w:pPr>
        <w:spacing w:line="240" w:lineRule="auto"/>
        <w:ind w:firstLine="0"/>
        <w:contextualSpacing/>
        <w:jc w:val="left"/>
        <w:rPr>
          <w:rFonts w:ascii="Courier New" w:hAnsi="Courier New"/>
          <w:sz w:val="20"/>
          <w:lang w:val="en-US"/>
        </w:rPr>
      </w:pPr>
      <w:r w:rsidRPr="000207AA">
        <w:rPr>
          <w:rFonts w:ascii="Courier New" w:hAnsi="Courier New"/>
          <w:sz w:val="20"/>
          <w:lang w:val="en-US"/>
        </w:rPr>
        <w:t>// ------------------------------------------------------------------</w:t>
      </w:r>
    </w:p>
    <w:p w:rsidR="00933391" w:rsidRPr="000207AA" w:rsidRDefault="00933391" w:rsidP="00C62D5F">
      <w:pPr>
        <w:spacing w:line="240" w:lineRule="auto"/>
        <w:ind w:firstLine="0"/>
        <w:contextualSpacing/>
        <w:jc w:val="left"/>
        <w:rPr>
          <w:rFonts w:ascii="Courier New" w:hAnsi="Courier New"/>
          <w:sz w:val="20"/>
          <w:lang w:val="en-US"/>
        </w:rPr>
      </w:pP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template&lt;typename TKey, typename TData&gt;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TList&lt;TKey, TData&gt;::TNode::TNode(TKey key, TData data, TList&lt;TKey, TData&gt;::TNode* pNext)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 key(key), data(data), pNext(pNext)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template&lt;typename TKey, typename TData&gt;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TList&lt;TKey, TData&gt;::TNode::TNode(const TNode&amp; other)</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 key(other.key), data(other.data), pNext(pNext)</w:t>
      </w:r>
    </w:p>
    <w:p w:rsidR="00933391" w:rsidRPr="000207AA" w:rsidRDefault="00933391" w:rsidP="00C62D5F">
      <w:pPr>
        <w:spacing w:line="240" w:lineRule="auto"/>
        <w:ind w:firstLine="0"/>
        <w:contextualSpacing/>
        <w:jc w:val="left"/>
        <w:rPr>
          <w:rFonts w:ascii="Courier New" w:hAnsi="Courier New"/>
          <w:sz w:val="20"/>
          <w:lang w:val="en-US"/>
        </w:rPr>
      </w:pPr>
      <w:r w:rsidRPr="000207AA">
        <w:rPr>
          <w:rFonts w:ascii="Courier New" w:hAnsi="Courier New"/>
          <w:sz w:val="20"/>
          <w:lang w:val="en-US"/>
        </w:rPr>
        <w:t>{</w:t>
      </w:r>
    </w:p>
    <w:p w:rsidR="00933391" w:rsidRPr="000207AA" w:rsidRDefault="00933391" w:rsidP="00C62D5F">
      <w:pPr>
        <w:spacing w:line="240" w:lineRule="auto"/>
        <w:ind w:firstLine="0"/>
        <w:contextualSpacing/>
        <w:jc w:val="left"/>
        <w:rPr>
          <w:rFonts w:ascii="Courier New" w:hAnsi="Courier New"/>
          <w:sz w:val="20"/>
          <w:lang w:val="en-US"/>
        </w:rPr>
      </w:pPr>
      <w:r w:rsidRPr="000207AA">
        <w:rPr>
          <w:rFonts w:ascii="Courier New" w:hAnsi="Courier New"/>
          <w:sz w:val="20"/>
          <w:lang w:val="en-US"/>
        </w:rPr>
        <w:t>}</w:t>
      </w:r>
    </w:p>
    <w:p w:rsidR="00933391" w:rsidRPr="000207AA" w:rsidRDefault="00933391" w:rsidP="00C62D5F">
      <w:pPr>
        <w:spacing w:line="240" w:lineRule="auto"/>
        <w:ind w:firstLine="0"/>
        <w:contextualSpacing/>
        <w:jc w:val="left"/>
        <w:rPr>
          <w:rFonts w:ascii="Courier New" w:hAnsi="Courier New"/>
          <w:sz w:val="20"/>
          <w:lang w:val="en-US"/>
        </w:rPr>
      </w:pP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 TLIST -----------------------------</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w:t>
      </w:r>
    </w:p>
    <w:p w:rsidR="00933391" w:rsidRPr="00933391" w:rsidRDefault="00933391" w:rsidP="00C62D5F">
      <w:pPr>
        <w:spacing w:line="240" w:lineRule="auto"/>
        <w:ind w:firstLine="0"/>
        <w:contextualSpacing/>
        <w:jc w:val="left"/>
        <w:rPr>
          <w:rFonts w:ascii="Courier New" w:hAnsi="Courier New"/>
          <w:sz w:val="20"/>
          <w:lang w:val="en-US"/>
        </w:rPr>
      </w:pP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template&lt;typename TKey, typename TData&gt;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TList&lt;TKey, TData&gt;::TList()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pFirst = nullptr;</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template&lt;typename TKey, typename TData&gt;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TList&lt;TKey, TData&gt;::TList(const TList&amp; other) : TList()</w:t>
      </w:r>
    </w:p>
    <w:p w:rsidR="00933391" w:rsidRPr="000207AA" w:rsidRDefault="00933391" w:rsidP="00C62D5F">
      <w:pPr>
        <w:spacing w:line="240" w:lineRule="auto"/>
        <w:ind w:firstLine="0"/>
        <w:contextualSpacing/>
        <w:jc w:val="left"/>
        <w:rPr>
          <w:rFonts w:ascii="Courier New" w:hAnsi="Courier New"/>
          <w:sz w:val="20"/>
          <w:lang w:val="en-US"/>
        </w:rPr>
      </w:pPr>
      <w:r w:rsidRPr="000207AA">
        <w:rPr>
          <w:rFonts w:ascii="Courier New" w:hAnsi="Courier New"/>
          <w:sz w:val="20"/>
          <w:lang w:val="en-US"/>
        </w:rPr>
        <w:t>{</w:t>
      </w:r>
    </w:p>
    <w:p w:rsidR="00933391" w:rsidRPr="000207AA" w:rsidRDefault="00933391" w:rsidP="00C62D5F">
      <w:pPr>
        <w:spacing w:line="240" w:lineRule="auto"/>
        <w:ind w:firstLine="0"/>
        <w:contextualSpacing/>
        <w:jc w:val="left"/>
        <w:rPr>
          <w:rFonts w:ascii="Courier New" w:hAnsi="Courier New"/>
          <w:sz w:val="20"/>
          <w:lang w:val="en-US"/>
        </w:rPr>
      </w:pPr>
      <w:r w:rsidRPr="000207AA">
        <w:rPr>
          <w:rFonts w:ascii="Courier New" w:hAnsi="Courier New"/>
          <w:sz w:val="20"/>
          <w:lang w:val="en-US"/>
        </w:rPr>
        <w:t xml:space="preserve">    if (!other.pFirst)</w:t>
      </w:r>
    </w:p>
    <w:p w:rsidR="00933391" w:rsidRPr="000207AA" w:rsidRDefault="00933391" w:rsidP="00C62D5F">
      <w:pPr>
        <w:spacing w:line="240" w:lineRule="auto"/>
        <w:ind w:firstLine="0"/>
        <w:contextualSpacing/>
        <w:jc w:val="left"/>
        <w:rPr>
          <w:rFonts w:ascii="Courier New" w:hAnsi="Courier New"/>
          <w:sz w:val="20"/>
          <w:lang w:val="en-US"/>
        </w:rPr>
      </w:pPr>
      <w:r w:rsidRPr="000207AA">
        <w:rPr>
          <w:rFonts w:ascii="Courier New" w:hAnsi="Courier New"/>
          <w:sz w:val="20"/>
          <w:lang w:val="en-US"/>
        </w:rPr>
        <w:t xml:space="preserve">        return;</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lastRenderedPageBreak/>
        <w:t xml:space="preserve">    pFirst = new TNode(other.pFirst-&gt;key, other.pFirst-&gt;data);</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TNode* temp = other.pFirst-&gt;pNext;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TNode* prev = pFirst;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while (temp)</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TNode* pNode = new TNode(temp-&gt;key, temp-&gt;data);</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prev-&gt;pNext = pNode;</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prev = pNode;</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temp = temp-&gt;pNext;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template&lt;typename TKey, typename TData&gt;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TList&lt;TKey, TData&gt;::TList(const TList&lt;TKey, TData&gt;::TNode* firstNode) : TList()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if (!firstNode)</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return;</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pFirst = new TNode(firstNode-&gt;key, firstNode-&gt;data);</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TNode* temp = firstNode-&gt;pNext;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TNode* prev = pFirst;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while (temp)</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TNode* pNode = new TNode(temp.key, temp.data);</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prev-&gt;pNext = pNode;</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prev = pNode;</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temp = temp-&gt;pNext;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template&lt;typename TKey, typename TData&gt;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TList&lt;TKey, TData&gt;::~TList()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removeAll();</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template&lt;typename TKey, typename TData&gt;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typename TList&lt;TKey, TData&gt;::TNode* TList&lt;TKey, TData&gt;::find(TKey needle)</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if (!pFirst)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return nullptr;</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TNode* temp = pFirst;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while (temp)</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if (temp-&gt;key == needle)</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return temp;</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temp = temp-&gt;pNext;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return nullptr;</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template&lt;typename TKey, typename TData&gt;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typename TList&lt;TKey, TData&gt;::TNode* TList&lt;TKey, TData&gt;::getFirst()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return pFirst;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template&lt;typename TKey, typename TData&gt;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void TList&lt;TKey, TData&gt;::insertToStart(TKey key, TData data)</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lastRenderedPageBreak/>
        <w:t xml:space="preserve">    TNode* pNode = new TNode(key, data, pFirst);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pFirst = pNode;</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template&lt;typename TKey, typename TData&gt;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void TList&lt;TKey, TData&gt;::insertToEnd(TKey key, TData data)</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if (!pFirst)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pFirst = new TNode(key, data);</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return;</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TNode* temp = pFirst;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while (temp-&gt;pNext)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temp = temp-&gt;pNext;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temp-&gt;pNext = new TNode(key, data, nullptr);</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template&lt;typename TKey, typename TData&gt;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void TList&lt;TKey, TData&gt;::insertBefore(TKey needle, TKey key, TData data)</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if (!pFirst)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throw TListException::NodeNotFound();</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if (pFirst-&gt;key == needle)</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TNode* pNode = new TNode(key, data, pFirst);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pFirst = pNode;</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return;</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TNode* temp = pFirst;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while (temp-&gt;pNext &amp;&amp; (temp-&gt;pNext-&gt;key != needle))</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temp = temp-&gt;pNext;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if (!temp-&gt;pNext)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throw TListException::NodeNotFound();</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TNode* pNode = new TNode(key, data, temp-&gt;pNext);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temp-&gt;pNext = pNode;</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template&lt;typename TKey, typename TData&gt;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void TList&lt;TKey, TData&gt;::insertBefore(iterator i, TKey key, TData data)</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if (!pFirst)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throw TListException::NodeNotFound();</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if (!i.pNode)</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insertToEnd((*i).key, (*i).data);</w:t>
      </w:r>
    </w:p>
    <w:p w:rsidR="00933391" w:rsidRPr="000207AA"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w:t>
      </w:r>
      <w:r w:rsidRPr="000207AA">
        <w:rPr>
          <w:rFonts w:ascii="Courier New" w:hAnsi="Courier New"/>
          <w:sz w:val="20"/>
          <w:lang w:val="en-US"/>
        </w:rPr>
        <w:t>return;</w:t>
      </w:r>
    </w:p>
    <w:p w:rsidR="00933391" w:rsidRPr="000207AA" w:rsidRDefault="00933391" w:rsidP="00C62D5F">
      <w:pPr>
        <w:spacing w:line="240" w:lineRule="auto"/>
        <w:ind w:firstLine="0"/>
        <w:contextualSpacing/>
        <w:jc w:val="left"/>
        <w:rPr>
          <w:rFonts w:ascii="Courier New" w:hAnsi="Courier New"/>
          <w:sz w:val="20"/>
          <w:lang w:val="en-US"/>
        </w:rPr>
      </w:pPr>
      <w:r w:rsidRPr="000207AA">
        <w:rPr>
          <w:rFonts w:ascii="Courier New" w:hAnsi="Courier New"/>
          <w:sz w:val="20"/>
          <w:lang w:val="en-US"/>
        </w:rPr>
        <w:t xml:space="preserve">    }</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TNode* needle = i.pNode;</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if (pFirst == needle)</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TNode* pNode = new TNode(key, data, pFirst);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pFirst = pNode;</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return;</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TNode* temp = pFirst;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while (temp-&gt;pNext &amp;&amp; (temp-&gt;pNext != needle))</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temp = temp-&gt;pNext;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if (!temp-&gt;pNext)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lastRenderedPageBreak/>
        <w:t xml:space="preserve">        throw TListException::NodeNotFound();</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TNode* pNode = new TNode(key, data, temp-&gt;pNext);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temp-&gt;pNext = pNode;</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template&lt;typename TKey, typename TData&gt;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void TList&lt;TKey, TData&gt;::insertAfter(iterator i, TKey key, TData data)</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if (!i.pNode)</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throw TListException::NodeNotFound();</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TNode* pNode = new TNode(key, data, i.pNode-&gt;pNext);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i.pNode-&gt;pNext = pNode;</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template&lt;typename TKey, typename TData&gt;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void TList&lt;TKey, TData&gt;::insertAfter(TKey needle, TKey key, TData data)</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TNode* prev = findNode(needle);</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if (!prev)</w:t>
      </w:r>
    </w:p>
    <w:p w:rsidR="00933391" w:rsidRPr="000207AA"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w:t>
      </w:r>
      <w:r w:rsidRPr="000207AA">
        <w:rPr>
          <w:rFonts w:ascii="Courier New" w:hAnsi="Courier New"/>
          <w:sz w:val="20"/>
          <w:lang w:val="en-US"/>
        </w:rPr>
        <w:t>throw TListException::NodeNotFound();</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TNode* pNode = new TNode(key, data, prev-&gt;pNext);</w:t>
      </w:r>
    </w:p>
    <w:p w:rsidR="00933391" w:rsidRPr="000207AA"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w:t>
      </w:r>
      <w:r w:rsidRPr="000207AA">
        <w:rPr>
          <w:rFonts w:ascii="Courier New" w:hAnsi="Courier New"/>
          <w:sz w:val="20"/>
          <w:lang w:val="en-US"/>
        </w:rPr>
        <w:t>prev-&gt;pNext = pNode;</w:t>
      </w:r>
    </w:p>
    <w:p w:rsidR="00933391" w:rsidRPr="000207AA" w:rsidRDefault="00933391" w:rsidP="00C62D5F">
      <w:pPr>
        <w:spacing w:line="240" w:lineRule="auto"/>
        <w:ind w:firstLine="0"/>
        <w:contextualSpacing/>
        <w:jc w:val="left"/>
        <w:rPr>
          <w:rFonts w:ascii="Courier New" w:hAnsi="Courier New"/>
          <w:sz w:val="20"/>
          <w:lang w:val="en-US"/>
        </w:rPr>
      </w:pPr>
      <w:r w:rsidRPr="000207AA">
        <w:rPr>
          <w:rFonts w:ascii="Courier New" w:hAnsi="Courier New"/>
          <w:sz w:val="20"/>
          <w:lang w:val="en-US"/>
        </w:rPr>
        <w:t>}</w:t>
      </w:r>
    </w:p>
    <w:p w:rsidR="00933391" w:rsidRPr="000207AA" w:rsidRDefault="00933391" w:rsidP="00C62D5F">
      <w:pPr>
        <w:spacing w:line="240" w:lineRule="auto"/>
        <w:ind w:firstLine="0"/>
        <w:contextualSpacing/>
        <w:jc w:val="left"/>
        <w:rPr>
          <w:rFonts w:ascii="Courier New" w:hAnsi="Courier New"/>
          <w:sz w:val="20"/>
          <w:lang w:val="en-US"/>
        </w:rPr>
      </w:pP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template&lt;typename TKey, typename TData&gt;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void TList&lt;TKey, TData&gt;::remove(TKey needle)</w:t>
      </w:r>
    </w:p>
    <w:p w:rsidR="00933391" w:rsidRPr="000207AA" w:rsidRDefault="00933391" w:rsidP="00C62D5F">
      <w:pPr>
        <w:spacing w:line="240" w:lineRule="auto"/>
        <w:ind w:firstLine="0"/>
        <w:contextualSpacing/>
        <w:jc w:val="left"/>
        <w:rPr>
          <w:rFonts w:ascii="Courier New" w:hAnsi="Courier New"/>
          <w:sz w:val="20"/>
          <w:lang w:val="en-US"/>
        </w:rPr>
      </w:pPr>
      <w:r w:rsidRPr="000207AA">
        <w:rPr>
          <w:rFonts w:ascii="Courier New" w:hAnsi="Courier New"/>
          <w:sz w:val="20"/>
          <w:lang w:val="en-US"/>
        </w:rPr>
        <w:t>{</w:t>
      </w:r>
    </w:p>
    <w:p w:rsidR="00933391" w:rsidRPr="000207AA" w:rsidRDefault="00933391" w:rsidP="00C62D5F">
      <w:pPr>
        <w:spacing w:line="240" w:lineRule="auto"/>
        <w:ind w:firstLine="0"/>
        <w:contextualSpacing/>
        <w:jc w:val="left"/>
        <w:rPr>
          <w:rFonts w:ascii="Courier New" w:hAnsi="Courier New"/>
          <w:sz w:val="20"/>
          <w:lang w:val="en-US"/>
        </w:rPr>
      </w:pPr>
      <w:r w:rsidRPr="000207AA">
        <w:rPr>
          <w:rFonts w:ascii="Courier New" w:hAnsi="Courier New"/>
          <w:sz w:val="20"/>
          <w:lang w:val="en-US"/>
        </w:rPr>
        <w:t xml:space="preserve">    if (!pFirst)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throw TListException::NodeNotFound();</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if (pFirst-&gt;key == needle)</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TNode* pNode = pFirst;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pFirst = pFirst-&gt;pNext;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delete pNode;</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return;</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TNode* temp = pFirst;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while (temp-&gt;pNext &amp;&amp; (temp-&gt;pNext-&gt;key != needle))</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temp = temp-&gt;pNext;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if (!temp-&gt;pNext)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throw TListException::NodeNotFound();</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TNode* pNode = temp-&gt;pNext;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temp-&gt;pNext = pNode-&gt;pNext;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delete pNode;</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template&lt;typename TKey, typename TData&gt;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void TList&lt;TKey, TData&gt;::remove(iterator&amp; i)</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if (!pFirst || !i.pNode)</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throw TListException::NodeNotFound();</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TNode* needle = i.pNode;</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if (pFirst == needle)</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TNode* pNode = pFirst;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pFirst = pFirst-&gt;pNext;</w:t>
      </w:r>
    </w:p>
    <w:p w:rsidR="00933391" w:rsidRPr="000207AA"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w:t>
      </w:r>
      <w:r w:rsidRPr="000207AA">
        <w:rPr>
          <w:rFonts w:ascii="Courier New" w:hAnsi="Courier New"/>
          <w:sz w:val="20"/>
          <w:lang w:val="en-US"/>
        </w:rPr>
        <w:t>delete pNode;</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i.pNode = nullptr;</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return;</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lastRenderedPageBreak/>
        <w:t xml:space="preserve">    }</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TNode* temp = pFirst;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while (temp-&gt;pNext &amp;&amp; (temp-&gt;pNext != needle))</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temp = temp-&gt;pNext;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if (!temp-&gt;pNext)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throw TListException::NodeNotFound();</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temp-&gt;pNext = needle-&gt;pNext;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delete needle;</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i.pNode = nullptr;</w:t>
      </w:r>
    </w:p>
    <w:p w:rsidR="00933391" w:rsidRPr="00933391" w:rsidRDefault="00933391" w:rsidP="00C62D5F">
      <w:pPr>
        <w:spacing w:line="240" w:lineRule="auto"/>
        <w:ind w:firstLine="0"/>
        <w:contextualSpacing/>
        <w:jc w:val="left"/>
        <w:rPr>
          <w:rFonts w:ascii="Courier New" w:hAnsi="Courier New"/>
          <w:sz w:val="20"/>
          <w:lang w:val="en-US"/>
        </w:rPr>
      </w:pP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template&lt;typename TKey, typename TData&gt;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void TList&lt;TKey, TData&gt;::removeAll()</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if (!pFirst)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return;</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TNode* temp = pFirst;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while (temp)</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TNode* pNode = temp;</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temp = temp-&gt;pNext;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delete pNode;</w:t>
      </w:r>
    </w:p>
    <w:p w:rsidR="00933391" w:rsidRPr="000207AA"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w:t>
      </w:r>
      <w:r w:rsidRPr="000207AA">
        <w:rPr>
          <w:rFonts w:ascii="Courier New" w:hAnsi="Courier New"/>
          <w:sz w:val="20"/>
          <w:lang w:val="en-US"/>
        </w:rPr>
        <w:t>}</w:t>
      </w:r>
    </w:p>
    <w:p w:rsidR="00933391" w:rsidRPr="000207AA" w:rsidRDefault="00933391" w:rsidP="00C62D5F">
      <w:pPr>
        <w:spacing w:line="240" w:lineRule="auto"/>
        <w:ind w:firstLine="0"/>
        <w:contextualSpacing/>
        <w:jc w:val="left"/>
        <w:rPr>
          <w:rFonts w:ascii="Courier New" w:hAnsi="Courier New"/>
          <w:sz w:val="20"/>
          <w:lang w:val="en-US"/>
        </w:rPr>
      </w:pPr>
      <w:r w:rsidRPr="000207AA">
        <w:rPr>
          <w:rFonts w:ascii="Courier New" w:hAnsi="Courier New"/>
          <w:sz w:val="20"/>
          <w:lang w:val="en-US"/>
        </w:rPr>
        <w:t xml:space="preserve">    pFirst = nullptr;</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template&lt;typename TKey, typename TData&gt;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size_t TList&lt;TKey, TData&gt;::size() const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if (!pFirst)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return 0;</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TNode* temp = pFirst;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size_t i = 0;</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while (temp)</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i++;</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temp = temp-&gt;pNext;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return i;</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template&lt;typename TKey, typename TData&gt;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bool TList&lt;TKey, TData&gt;::empty() const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return pFirst == nullptr;</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template&lt;typename TKey, typename TData&gt;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void TList&lt;TKey, TData&gt;::output(std::ostream&amp; stream, const char* separator, const char* ending) const</w:t>
      </w:r>
    </w:p>
    <w:p w:rsidR="00933391" w:rsidRPr="000207AA" w:rsidRDefault="00933391" w:rsidP="00C62D5F">
      <w:pPr>
        <w:spacing w:line="240" w:lineRule="auto"/>
        <w:ind w:firstLine="0"/>
        <w:contextualSpacing/>
        <w:jc w:val="left"/>
        <w:rPr>
          <w:rFonts w:ascii="Courier New" w:hAnsi="Courier New"/>
          <w:sz w:val="20"/>
          <w:lang w:val="en-US"/>
        </w:rPr>
      </w:pPr>
      <w:r w:rsidRPr="000207AA">
        <w:rPr>
          <w:rFonts w:ascii="Courier New" w:hAnsi="Courier New"/>
          <w:sz w:val="20"/>
          <w:lang w:val="en-US"/>
        </w:rPr>
        <w:t>{</w:t>
      </w:r>
    </w:p>
    <w:p w:rsidR="00933391" w:rsidRPr="000207AA" w:rsidRDefault="00933391" w:rsidP="00C62D5F">
      <w:pPr>
        <w:spacing w:line="240" w:lineRule="auto"/>
        <w:ind w:firstLine="0"/>
        <w:contextualSpacing/>
        <w:jc w:val="left"/>
        <w:rPr>
          <w:rFonts w:ascii="Courier New" w:hAnsi="Courier New"/>
          <w:sz w:val="20"/>
          <w:lang w:val="en-US"/>
        </w:rPr>
      </w:pPr>
      <w:r w:rsidRPr="000207AA">
        <w:rPr>
          <w:rFonts w:ascii="Courier New" w:hAnsi="Courier New"/>
          <w:sz w:val="20"/>
          <w:lang w:val="en-US"/>
        </w:rPr>
        <w:t xml:space="preserve">    TNode* temp = pFirst;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while (temp)</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if (temp-&gt;data)</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stream &lt;&lt; *(temp-&gt;data);</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else</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stream &lt;&lt; "nullptr";</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lastRenderedPageBreak/>
        <w:t xml:space="preserve">        stream &lt;&lt; separator;</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temp = temp-&gt;pNext;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stream &lt;&lt; ending;</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template&lt;typename TKey, typename TData&gt;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void TList&lt;TKey, TData&gt;::outputRaw(std::ostream&amp; stream) const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TNode* temp = pFirst;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stream &lt;&lt; "[\n";</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while (temp)</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stream &lt;&lt; "    {\n        " &lt;&lt; temp-&gt;key &lt;&lt; "\n        ";</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if (temp-&gt;data)</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stream &lt;&lt; *(temp-&gt;data);</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else</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stream &lt;&lt; "nullptr";</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stream &lt;&lt; "\n    }\n";</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temp = temp-&gt;pNext;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stream &lt;&lt; "]\n";</w:t>
      </w:r>
    </w:p>
    <w:p w:rsidR="00933391" w:rsidRPr="000207AA" w:rsidRDefault="00933391" w:rsidP="00C62D5F">
      <w:pPr>
        <w:spacing w:line="240" w:lineRule="auto"/>
        <w:ind w:firstLine="0"/>
        <w:contextualSpacing/>
        <w:jc w:val="left"/>
        <w:rPr>
          <w:rFonts w:ascii="Courier New" w:hAnsi="Courier New"/>
          <w:sz w:val="20"/>
          <w:lang w:val="en-US"/>
        </w:rPr>
      </w:pPr>
      <w:r w:rsidRPr="000207AA">
        <w:rPr>
          <w:rFonts w:ascii="Courier New" w:hAnsi="Courier New"/>
          <w:sz w:val="20"/>
          <w:lang w:val="en-US"/>
        </w:rPr>
        <w:t>}</w:t>
      </w:r>
    </w:p>
    <w:p w:rsidR="00933391" w:rsidRPr="000207AA" w:rsidRDefault="00933391" w:rsidP="00C62D5F">
      <w:pPr>
        <w:spacing w:line="240" w:lineRule="auto"/>
        <w:ind w:firstLine="0"/>
        <w:contextualSpacing/>
        <w:jc w:val="left"/>
        <w:rPr>
          <w:rFonts w:ascii="Courier New" w:hAnsi="Courier New"/>
          <w:sz w:val="20"/>
          <w:lang w:val="en-US"/>
        </w:rPr>
      </w:pPr>
    </w:p>
    <w:p w:rsidR="00933391" w:rsidRPr="000207AA" w:rsidRDefault="00933391" w:rsidP="00C62D5F">
      <w:pPr>
        <w:spacing w:line="240" w:lineRule="auto"/>
        <w:ind w:firstLine="0"/>
        <w:contextualSpacing/>
        <w:jc w:val="left"/>
        <w:rPr>
          <w:rFonts w:ascii="Courier New" w:hAnsi="Courier New"/>
          <w:sz w:val="20"/>
          <w:lang w:val="en-US"/>
        </w:rPr>
      </w:pPr>
      <w:r w:rsidRPr="000207AA">
        <w:rPr>
          <w:rFonts w:ascii="Courier New" w:hAnsi="Courier New"/>
          <w:sz w:val="20"/>
          <w:lang w:val="en-US"/>
        </w:rPr>
        <w:t>// ------------------------------------------------------------------</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 ITERATION IN TLIST -----------------------</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w:t>
      </w:r>
    </w:p>
    <w:p w:rsidR="00933391" w:rsidRPr="00933391" w:rsidRDefault="00933391" w:rsidP="00C62D5F">
      <w:pPr>
        <w:spacing w:line="240" w:lineRule="auto"/>
        <w:ind w:firstLine="0"/>
        <w:contextualSpacing/>
        <w:jc w:val="left"/>
        <w:rPr>
          <w:rFonts w:ascii="Courier New" w:hAnsi="Courier New"/>
          <w:sz w:val="20"/>
          <w:lang w:val="en-US"/>
        </w:rPr>
      </w:pP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template&lt;typename TKey, typename TData&gt;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typename TList&lt;TKey, TData&gt;::iterator TList&lt;TKey, TData&gt;::begin()</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return iterator(pFirst);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template&lt;typename TKey, typename TData&gt;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typename TList&lt;TKey, TData&gt;::iterator TList&lt;TKey, TData&gt;::end()</w:t>
      </w:r>
    </w:p>
    <w:p w:rsidR="00933391" w:rsidRPr="000207AA" w:rsidRDefault="00933391" w:rsidP="00C62D5F">
      <w:pPr>
        <w:spacing w:line="240" w:lineRule="auto"/>
        <w:ind w:firstLine="0"/>
        <w:contextualSpacing/>
        <w:jc w:val="left"/>
        <w:rPr>
          <w:rFonts w:ascii="Courier New" w:hAnsi="Courier New"/>
          <w:sz w:val="20"/>
          <w:lang w:val="en-US"/>
        </w:rPr>
      </w:pPr>
      <w:r w:rsidRPr="000207AA">
        <w:rPr>
          <w:rFonts w:ascii="Courier New" w:hAnsi="Courier New"/>
          <w:sz w:val="20"/>
          <w:lang w:val="en-US"/>
        </w:rPr>
        <w:t>{</w:t>
      </w:r>
    </w:p>
    <w:p w:rsidR="00933391" w:rsidRPr="000207AA" w:rsidRDefault="00933391" w:rsidP="00C62D5F">
      <w:pPr>
        <w:spacing w:line="240" w:lineRule="auto"/>
        <w:ind w:firstLine="0"/>
        <w:contextualSpacing/>
        <w:jc w:val="left"/>
        <w:rPr>
          <w:rFonts w:ascii="Courier New" w:hAnsi="Courier New"/>
          <w:sz w:val="20"/>
          <w:lang w:val="en-US"/>
        </w:rPr>
      </w:pPr>
      <w:r w:rsidRPr="000207AA">
        <w:rPr>
          <w:rFonts w:ascii="Courier New" w:hAnsi="Courier New"/>
          <w:sz w:val="20"/>
          <w:lang w:val="en-US"/>
        </w:rPr>
        <w:t xml:space="preserve">    return iterator(nullptr);</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template&lt;typename TKey, typename TData&gt;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typename TList&lt;TKey, TData&gt;::const_iterator TList&lt;TKey, TData&gt;::begin() const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return iterator(pFirst);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template&lt;typename TKey, typename TData&gt;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typename TList&lt;TKey, TData&gt;::const_iterator TList&lt;TKey, TData&gt;::end() const</w:t>
      </w:r>
    </w:p>
    <w:p w:rsidR="00933391" w:rsidRPr="000207AA" w:rsidRDefault="00933391" w:rsidP="00C62D5F">
      <w:pPr>
        <w:spacing w:line="240" w:lineRule="auto"/>
        <w:ind w:firstLine="0"/>
        <w:contextualSpacing/>
        <w:jc w:val="left"/>
        <w:rPr>
          <w:rFonts w:ascii="Courier New" w:hAnsi="Courier New"/>
          <w:sz w:val="20"/>
          <w:lang w:val="en-US"/>
        </w:rPr>
      </w:pPr>
      <w:r w:rsidRPr="000207AA">
        <w:rPr>
          <w:rFonts w:ascii="Courier New" w:hAnsi="Courier New"/>
          <w:sz w:val="20"/>
          <w:lang w:val="en-US"/>
        </w:rPr>
        <w:t>{</w:t>
      </w:r>
    </w:p>
    <w:p w:rsidR="00933391" w:rsidRPr="000207AA" w:rsidRDefault="00933391" w:rsidP="00C62D5F">
      <w:pPr>
        <w:spacing w:line="240" w:lineRule="auto"/>
        <w:ind w:firstLine="0"/>
        <w:contextualSpacing/>
        <w:jc w:val="left"/>
        <w:rPr>
          <w:rFonts w:ascii="Courier New" w:hAnsi="Courier New"/>
          <w:sz w:val="20"/>
          <w:lang w:val="en-US"/>
        </w:rPr>
      </w:pPr>
      <w:r w:rsidRPr="000207AA">
        <w:rPr>
          <w:rFonts w:ascii="Courier New" w:hAnsi="Courier New"/>
          <w:sz w:val="20"/>
          <w:lang w:val="en-US"/>
        </w:rPr>
        <w:t xml:space="preserve">    return iterator(nullptr);</w:t>
      </w:r>
    </w:p>
    <w:p w:rsidR="00933391" w:rsidRPr="000207AA" w:rsidRDefault="00933391" w:rsidP="00C62D5F">
      <w:pPr>
        <w:spacing w:line="240" w:lineRule="auto"/>
        <w:ind w:firstLine="0"/>
        <w:contextualSpacing/>
        <w:jc w:val="left"/>
        <w:rPr>
          <w:rFonts w:ascii="Courier New" w:hAnsi="Courier New"/>
          <w:sz w:val="20"/>
          <w:lang w:val="en-US"/>
        </w:rPr>
      </w:pPr>
      <w:r w:rsidRPr="000207AA">
        <w:rPr>
          <w:rFonts w:ascii="Courier New" w:hAnsi="Courier New"/>
          <w:sz w:val="20"/>
          <w:lang w:val="en-US"/>
        </w:rPr>
        <w:t>}</w:t>
      </w:r>
    </w:p>
    <w:p w:rsidR="00933391" w:rsidRPr="000207AA" w:rsidRDefault="00933391" w:rsidP="00C62D5F">
      <w:pPr>
        <w:spacing w:line="240" w:lineRule="auto"/>
        <w:ind w:firstLine="0"/>
        <w:contextualSpacing/>
        <w:jc w:val="left"/>
        <w:rPr>
          <w:rFonts w:ascii="Courier New" w:hAnsi="Courier New"/>
          <w:sz w:val="20"/>
          <w:lang w:val="en-US"/>
        </w:rPr>
      </w:pPr>
    </w:p>
    <w:p w:rsidR="00933391" w:rsidRPr="000207AA" w:rsidRDefault="00933391" w:rsidP="00C62D5F">
      <w:pPr>
        <w:spacing w:line="240" w:lineRule="auto"/>
        <w:ind w:firstLine="0"/>
        <w:contextualSpacing/>
        <w:jc w:val="left"/>
        <w:rPr>
          <w:rFonts w:ascii="Courier New" w:hAnsi="Courier New"/>
          <w:sz w:val="20"/>
          <w:lang w:val="en-US"/>
        </w:rPr>
      </w:pPr>
      <w:r w:rsidRPr="000207AA">
        <w:rPr>
          <w:rFonts w:ascii="Courier New" w:hAnsi="Courier New"/>
          <w:sz w:val="20"/>
          <w:lang w:val="en-US"/>
        </w:rPr>
        <w:t>// ------------------------------------------------------------------</w:t>
      </w:r>
    </w:p>
    <w:p w:rsidR="00933391" w:rsidRPr="000207AA" w:rsidRDefault="00933391" w:rsidP="00C62D5F">
      <w:pPr>
        <w:spacing w:line="240" w:lineRule="auto"/>
        <w:ind w:firstLine="0"/>
        <w:contextualSpacing/>
        <w:jc w:val="left"/>
        <w:rPr>
          <w:rFonts w:ascii="Courier New" w:hAnsi="Courier New"/>
          <w:sz w:val="20"/>
          <w:lang w:val="en-US"/>
        </w:rPr>
      </w:pPr>
      <w:r w:rsidRPr="000207AA">
        <w:rPr>
          <w:rFonts w:ascii="Courier New" w:hAnsi="Courier New"/>
          <w:sz w:val="20"/>
          <w:lang w:val="en-US"/>
        </w:rPr>
        <w:t>// -------------------------- TLISTITERATOR -------------------------</w:t>
      </w:r>
    </w:p>
    <w:p w:rsidR="00933391" w:rsidRPr="000207AA" w:rsidRDefault="00933391" w:rsidP="00C62D5F">
      <w:pPr>
        <w:spacing w:line="240" w:lineRule="auto"/>
        <w:ind w:firstLine="0"/>
        <w:contextualSpacing/>
        <w:jc w:val="left"/>
        <w:rPr>
          <w:rFonts w:ascii="Courier New" w:hAnsi="Courier New"/>
          <w:sz w:val="20"/>
          <w:lang w:val="en-US"/>
        </w:rPr>
      </w:pPr>
      <w:r w:rsidRPr="000207AA">
        <w:rPr>
          <w:rFonts w:ascii="Courier New" w:hAnsi="Courier New"/>
          <w:sz w:val="20"/>
          <w:lang w:val="en-US"/>
        </w:rPr>
        <w:t>// ------------------------------------------------------------------</w:t>
      </w:r>
    </w:p>
    <w:p w:rsidR="00933391" w:rsidRPr="000207AA" w:rsidRDefault="00933391" w:rsidP="00C62D5F">
      <w:pPr>
        <w:spacing w:line="240" w:lineRule="auto"/>
        <w:ind w:firstLine="0"/>
        <w:contextualSpacing/>
        <w:jc w:val="left"/>
        <w:rPr>
          <w:rFonts w:ascii="Courier New" w:hAnsi="Courier New"/>
          <w:sz w:val="20"/>
          <w:lang w:val="en-US"/>
        </w:rPr>
      </w:pP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template &lt;typename TNodeTypename&gt;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TListIterator&lt;TNodeTypename&gt;::TListIterator(TNodeTypename* pNode) : pNode(pNode) {}</w:t>
      </w:r>
    </w:p>
    <w:p w:rsidR="00933391" w:rsidRPr="00933391" w:rsidRDefault="00933391" w:rsidP="00C62D5F">
      <w:pPr>
        <w:spacing w:line="240" w:lineRule="auto"/>
        <w:ind w:firstLine="0"/>
        <w:contextualSpacing/>
        <w:jc w:val="left"/>
        <w:rPr>
          <w:rFonts w:ascii="Courier New" w:hAnsi="Courier New"/>
          <w:sz w:val="20"/>
          <w:lang w:val="en-US"/>
        </w:rPr>
      </w:pP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template &lt;typename TNodeTypename&gt;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bool TListIterator&lt;TNodeTypename&gt;::operator!=(TListIterator const&amp; other) const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return pNode != other.pNode;</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template &lt;typename TNodeTypename&gt;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bool TListIterator&lt;TNodeTypename&gt;::operator==(TListIterator const&amp; other) const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return pNode == other.pNode;</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template &lt;typename TNodeTypename&gt;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typename TNodeTypename* TListIterator&lt;TNodeTypename&gt;::operator*() const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return pNode;</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template &lt;typename TNodeTypename&gt;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TListIterator&lt;TNodeTypename&gt; TListIterator&lt;TNodeTypename&gt;::operator++()</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if (pNode)</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pNode = pNode-&gt;pNext;</w:t>
      </w:r>
    </w:p>
    <w:p w:rsidR="00933391" w:rsidRPr="000207AA"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w:t>
      </w:r>
      <w:r w:rsidRPr="000207AA">
        <w:rPr>
          <w:rFonts w:ascii="Courier New" w:hAnsi="Courier New"/>
          <w:sz w:val="20"/>
          <w:lang w:val="en-US"/>
        </w:rPr>
        <w:t>return *this;</w:t>
      </w:r>
    </w:p>
    <w:p w:rsidR="00933391" w:rsidRPr="000207AA" w:rsidRDefault="00933391" w:rsidP="00C62D5F">
      <w:pPr>
        <w:spacing w:line="240" w:lineRule="auto"/>
        <w:ind w:firstLine="0"/>
        <w:contextualSpacing/>
        <w:jc w:val="left"/>
        <w:rPr>
          <w:rFonts w:ascii="Courier New" w:hAnsi="Courier New"/>
          <w:sz w:val="20"/>
          <w:lang w:val="en-US"/>
        </w:rPr>
      </w:pPr>
      <w:r w:rsidRPr="000207AA">
        <w:rPr>
          <w:rFonts w:ascii="Courier New" w:hAnsi="Courier New"/>
          <w:sz w:val="20"/>
          <w:lang w:val="en-US"/>
        </w:rPr>
        <w:t>}</w:t>
      </w:r>
    </w:p>
    <w:p w:rsidR="00933391" w:rsidRPr="000207AA" w:rsidRDefault="00933391" w:rsidP="00C62D5F">
      <w:pPr>
        <w:spacing w:line="240" w:lineRule="auto"/>
        <w:ind w:firstLine="0"/>
        <w:contextualSpacing/>
        <w:jc w:val="left"/>
        <w:rPr>
          <w:rFonts w:ascii="Courier New" w:hAnsi="Courier New"/>
          <w:sz w:val="20"/>
          <w:lang w:val="en-US"/>
        </w:rPr>
      </w:pP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template &lt;typename TNodeTypename&gt;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TListIterator&lt;TNodeTypename&gt; TListIterator&lt;TNodeTypename&gt;::operator++(int)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TNodeTypename* temp = pNode;</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if (pNode)</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pNode = pNode-&gt;pNext;</w:t>
      </w:r>
    </w:p>
    <w:p w:rsidR="00933391" w:rsidRPr="00933391" w:rsidRDefault="00933391" w:rsidP="00C62D5F">
      <w:pPr>
        <w:spacing w:line="240" w:lineRule="auto"/>
        <w:ind w:firstLine="0"/>
        <w:contextualSpacing/>
        <w:jc w:val="left"/>
        <w:rPr>
          <w:rFonts w:ascii="Courier New" w:hAnsi="Courier New"/>
          <w:sz w:val="20"/>
          <w:lang w:val="en-US"/>
        </w:rPr>
      </w:pPr>
      <w:r w:rsidRPr="00933391">
        <w:rPr>
          <w:rFonts w:ascii="Courier New" w:hAnsi="Courier New"/>
          <w:sz w:val="20"/>
          <w:lang w:val="en-US"/>
        </w:rPr>
        <w:t xml:space="preserve">    return TListIterator&lt;TNodeTypename&gt;(temp);</w:t>
      </w:r>
    </w:p>
    <w:p w:rsidR="00933391" w:rsidRPr="00933391" w:rsidRDefault="00933391" w:rsidP="00C62D5F">
      <w:pPr>
        <w:spacing w:line="240" w:lineRule="auto"/>
        <w:ind w:firstLine="0"/>
        <w:contextualSpacing/>
        <w:jc w:val="left"/>
        <w:rPr>
          <w:rFonts w:ascii="Courier New" w:hAnsi="Courier New"/>
          <w:sz w:val="20"/>
        </w:rPr>
      </w:pPr>
      <w:r w:rsidRPr="00933391">
        <w:rPr>
          <w:rFonts w:ascii="Courier New" w:hAnsi="Courier New"/>
          <w:sz w:val="20"/>
        </w:rPr>
        <w:t>}</w:t>
      </w:r>
    </w:p>
    <w:p w:rsidR="00933391" w:rsidRPr="00933391" w:rsidRDefault="00933391" w:rsidP="00C62D5F">
      <w:pPr>
        <w:spacing w:line="240" w:lineRule="auto"/>
        <w:ind w:firstLine="0"/>
        <w:contextualSpacing/>
        <w:jc w:val="left"/>
        <w:rPr>
          <w:rFonts w:ascii="Courier New" w:hAnsi="Courier New"/>
          <w:sz w:val="20"/>
        </w:rPr>
      </w:pPr>
    </w:p>
    <w:p w:rsidR="00933391" w:rsidRPr="00933391" w:rsidRDefault="00933391" w:rsidP="00C62D5F">
      <w:pPr>
        <w:spacing w:line="240" w:lineRule="auto"/>
        <w:ind w:firstLine="0"/>
        <w:contextualSpacing/>
        <w:jc w:val="left"/>
      </w:pPr>
      <w:r w:rsidRPr="00933391">
        <w:rPr>
          <w:rFonts w:ascii="Courier New" w:hAnsi="Courier New"/>
          <w:sz w:val="20"/>
        </w:rPr>
        <w:t>#endif // !_TLIST_H_</w:t>
      </w:r>
      <w:r w:rsidRPr="00933391">
        <w:br w:type="page"/>
      </w:r>
    </w:p>
    <w:p w:rsidR="00933391" w:rsidRPr="00933391" w:rsidRDefault="00933391" w:rsidP="00873DAE">
      <w:pPr>
        <w:ind w:firstLine="0"/>
        <w:jc w:val="left"/>
      </w:pPr>
      <w:r>
        <w:rPr>
          <w:b/>
        </w:rPr>
        <w:lastRenderedPageBreak/>
        <w:t>Приложение 3</w:t>
      </w:r>
      <w:r w:rsidRPr="00B9171E">
        <w:rPr>
          <w:b/>
        </w:rPr>
        <w:t>.</w:t>
      </w:r>
      <w:r>
        <w:t xml:space="preserve"> Исходный код заголовочного файла </w:t>
      </w:r>
      <w:r>
        <w:rPr>
          <w:lang w:val="en-US"/>
        </w:rPr>
        <w:t>TMonomial</w:t>
      </w:r>
      <w:r w:rsidRPr="00933391">
        <w: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#ifndef _TMONOMIAL_H_</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#define _TMONOMIAL_H_</w:t>
      </w:r>
    </w:p>
    <w:p w:rsidR="00836342" w:rsidRPr="00836342" w:rsidRDefault="00836342" w:rsidP="00C62D5F">
      <w:pPr>
        <w:spacing w:line="240" w:lineRule="auto"/>
        <w:ind w:firstLine="0"/>
        <w:contextualSpacing/>
        <w:jc w:val="left"/>
        <w:rPr>
          <w:rFonts w:ascii="Courier New" w:hAnsi="Courier New"/>
          <w:sz w:val="20"/>
          <w:lang w:val="en-US"/>
        </w:rPr>
      </w:pP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#define DEGX(A) ((A) / 100U)</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#define DEGY(A) ((A) / 10U % 10U)</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#define DEGZ(A) ((A) % 10U)</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#define MAKEDEG(X, Y, Z) ((X) * 100U + (Y) * 10U + (Z))</w:t>
      </w:r>
    </w:p>
    <w:p w:rsidR="00836342" w:rsidRPr="00836342" w:rsidRDefault="00836342" w:rsidP="00C62D5F">
      <w:pPr>
        <w:spacing w:line="240" w:lineRule="auto"/>
        <w:ind w:firstLine="0"/>
        <w:contextualSpacing/>
        <w:jc w:val="left"/>
        <w:rPr>
          <w:rFonts w:ascii="Courier New" w:hAnsi="Courier New"/>
          <w:sz w:val="20"/>
          <w:lang w:val="en-US"/>
        </w:rPr>
      </w:pP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#include "TList.h"</w:t>
      </w:r>
    </w:p>
    <w:p w:rsidR="00836342" w:rsidRPr="00836342" w:rsidRDefault="00836342" w:rsidP="00C62D5F">
      <w:pPr>
        <w:spacing w:line="240" w:lineRule="auto"/>
        <w:ind w:firstLine="0"/>
        <w:contextualSpacing/>
        <w:jc w:val="left"/>
        <w:rPr>
          <w:rFonts w:ascii="Courier New" w:hAnsi="Courier New"/>
          <w:sz w:val="20"/>
          <w:lang w:val="en-US"/>
        </w:rPr>
      </w:pP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typedef TList&lt;unsigned, double&gt; TMonomialList;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typedef TMonomialList::TNode TMonomial;</w:t>
      </w:r>
    </w:p>
    <w:p w:rsidR="00836342" w:rsidRPr="00836342" w:rsidRDefault="00836342" w:rsidP="00C62D5F">
      <w:pPr>
        <w:spacing w:line="240" w:lineRule="auto"/>
        <w:ind w:firstLine="0"/>
        <w:contextualSpacing/>
        <w:jc w:val="left"/>
        <w:rPr>
          <w:rFonts w:ascii="Courier New" w:hAnsi="Courier New"/>
          <w:sz w:val="20"/>
          <w:lang w:val="en-US"/>
        </w:rPr>
      </w:pP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template&lt;&gt;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class TList&lt;unsigned, double&gt;::TNode</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public:</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ab/>
        <w:t>class DegreeOverflow : std::exception</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ab/>
        <w: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ab/>
      </w:r>
      <w:r w:rsidRPr="00836342">
        <w:rPr>
          <w:rFonts w:ascii="Courier New" w:hAnsi="Courier New"/>
          <w:sz w:val="20"/>
          <w:lang w:val="en-US"/>
        </w:rPr>
        <w:tab/>
        <w:t>const std::string whatStr = "Degree cannot be greater than 9.";</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ab/>
        <w:t>public:</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ab/>
      </w:r>
      <w:r w:rsidRPr="00836342">
        <w:rPr>
          <w:rFonts w:ascii="Courier New" w:hAnsi="Courier New"/>
          <w:sz w:val="20"/>
          <w:lang w:val="en-US"/>
        </w:rPr>
        <w:tab/>
        <w:t>virtual const char* what() { return whatStr.c_str(); }</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ab/>
        <w:t>};</w:t>
      </w:r>
    </w:p>
    <w:p w:rsidR="00836342" w:rsidRPr="00836342" w:rsidRDefault="00836342" w:rsidP="00C62D5F">
      <w:pPr>
        <w:spacing w:line="240" w:lineRule="auto"/>
        <w:ind w:firstLine="0"/>
        <w:contextualSpacing/>
        <w:jc w:val="left"/>
        <w:rPr>
          <w:rFonts w:ascii="Courier New" w:hAnsi="Courier New"/>
          <w:sz w:val="20"/>
          <w:lang w:val="en-US"/>
        </w:rPr>
      </w:pP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ab/>
        <w:t>class DegreeUnequality : std::exception</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ab/>
        <w: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ab/>
      </w:r>
      <w:r w:rsidRPr="00836342">
        <w:rPr>
          <w:rFonts w:ascii="Courier New" w:hAnsi="Courier New"/>
          <w:sz w:val="20"/>
          <w:lang w:val="en-US"/>
        </w:rPr>
        <w:tab/>
        <w:t>const std::string whatStr = "Degrees are not equal.";</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ab/>
        <w:t>public:</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ab/>
      </w:r>
      <w:r w:rsidRPr="00836342">
        <w:rPr>
          <w:rFonts w:ascii="Courier New" w:hAnsi="Courier New"/>
          <w:sz w:val="20"/>
          <w:lang w:val="en-US"/>
        </w:rPr>
        <w:tab/>
        <w:t>virtual const char* what() { return whatStr.c_str(); }</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ab/>
        <w:t>};</w:t>
      </w:r>
    </w:p>
    <w:p w:rsidR="00836342" w:rsidRPr="00836342" w:rsidRDefault="00836342" w:rsidP="00C62D5F">
      <w:pPr>
        <w:spacing w:line="240" w:lineRule="auto"/>
        <w:ind w:firstLine="0"/>
        <w:contextualSpacing/>
        <w:jc w:val="left"/>
        <w:rPr>
          <w:rFonts w:ascii="Courier New" w:hAnsi="Courier New"/>
          <w:sz w:val="20"/>
          <w:lang w:val="en-US"/>
        </w:rPr>
      </w:pP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private:</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template &lt;typename, typename&gt; friend class TList;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template &lt;typename&gt; friend class TListIterator;</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friend class TPolynomial;</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friend std::ostream&amp; operator&lt;&lt;(std::ostream&amp; stream, const TPolynomial&amp; polynomial);</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unsigned key;</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double data;</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TNode* pNext;</w:t>
      </w:r>
    </w:p>
    <w:p w:rsidR="00836342" w:rsidRPr="00836342" w:rsidRDefault="00836342" w:rsidP="00C62D5F">
      <w:pPr>
        <w:spacing w:line="240" w:lineRule="auto"/>
        <w:ind w:firstLine="0"/>
        <w:contextualSpacing/>
        <w:jc w:val="left"/>
        <w:rPr>
          <w:rFonts w:ascii="Courier New" w:hAnsi="Courier New"/>
          <w:sz w:val="20"/>
          <w:lang w:val="en-US"/>
        </w:rPr>
      </w:pP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bool checkDegrees(unsigned degrees) const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return degrees &lt;= 999U;</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C62D5F">
      <w:pPr>
        <w:spacing w:line="240" w:lineRule="auto"/>
        <w:ind w:firstLine="0"/>
        <w:contextualSpacing/>
        <w:jc w:val="left"/>
        <w:rPr>
          <w:rFonts w:ascii="Courier New" w:hAnsi="Courier New"/>
          <w:sz w:val="20"/>
          <w:lang w:val="en-US"/>
        </w:rPr>
      </w:pP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bool checkDegrees(unsigned x, unsigned y, unsigned z) const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return (x &lt;= 9) &amp;&amp; (y &lt;= 9) &amp;&amp; (z &lt;= 9);</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C62D5F">
      <w:pPr>
        <w:spacing w:line="240" w:lineRule="auto"/>
        <w:ind w:firstLine="0"/>
        <w:contextualSpacing/>
        <w:jc w:val="left"/>
        <w:rPr>
          <w:rFonts w:ascii="Courier New" w:hAnsi="Courier New"/>
          <w:sz w:val="20"/>
          <w:lang w:val="en-US"/>
        </w:rPr>
      </w:pP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public:</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explicit TNode(unsigned degree = 0U, double coefficient = 0., TNode* pNext_ = nullptr)</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if (degree &gt; 999U)</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throw DegreeOverflow();</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ab/>
      </w:r>
      <w:r w:rsidRPr="00836342">
        <w:rPr>
          <w:rFonts w:ascii="Courier New" w:hAnsi="Courier New"/>
          <w:sz w:val="20"/>
          <w:lang w:val="en-US"/>
        </w:rPr>
        <w:tab/>
        <w:t>key = degree;</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lastRenderedPageBreak/>
        <w:t xml:space="preserve">        data = coefficient;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pNext = pNext_;</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ab/>
        <w:t>TNode(const TNode&amp;) = default;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ab/>
        <w:t>TNode(double coefficient, unsigned degree) : TNode(degree, coefficient) {};</w:t>
      </w:r>
    </w:p>
    <w:p w:rsidR="00836342" w:rsidRPr="00836342" w:rsidRDefault="00836342" w:rsidP="00C62D5F">
      <w:pPr>
        <w:spacing w:line="240" w:lineRule="auto"/>
        <w:ind w:firstLine="0"/>
        <w:contextualSpacing/>
        <w:jc w:val="left"/>
        <w:rPr>
          <w:rFonts w:ascii="Courier New" w:hAnsi="Courier New"/>
          <w:sz w:val="20"/>
          <w:lang w:val="en-US"/>
        </w:rPr>
      </w:pP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TNode operator+(const TNode&amp; other) const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if (key != other.key)</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throw DegreeUnequality();</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double coefficient = data + other.data;</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return TMonomial(key, coefficient, pNext);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C62D5F">
      <w:pPr>
        <w:spacing w:line="240" w:lineRule="auto"/>
        <w:ind w:firstLine="0"/>
        <w:contextualSpacing/>
        <w:jc w:val="left"/>
        <w:rPr>
          <w:rFonts w:ascii="Courier New" w:hAnsi="Courier New"/>
          <w:sz w:val="20"/>
          <w:lang w:val="en-US"/>
        </w:rPr>
      </w:pP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TNode operator-(const TNode&amp; other) const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if (key != other.key)</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throw DegreeUnequality();</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double coefficient = data - other.data;</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return TMonomial(key, coefficient, pNext);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C62D5F">
      <w:pPr>
        <w:spacing w:line="240" w:lineRule="auto"/>
        <w:ind w:firstLine="0"/>
        <w:contextualSpacing/>
        <w:jc w:val="left"/>
        <w:rPr>
          <w:rFonts w:ascii="Courier New" w:hAnsi="Courier New"/>
          <w:sz w:val="20"/>
          <w:lang w:val="en-US"/>
        </w:rPr>
      </w:pP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TNode operator*(const TNode&amp; other) const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if (!checkDegrees(key + other.key))</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throw DegreeOverflow();</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unsigned x = DEGX(key) + DEGX(other.key);</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unsigned y = DEGY(key) + DEGY(other.key);</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unsigned z = DEGZ(key) + DEGZ(other.key);</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if (!checkDegrees(x, y, z))</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throw DegreeOverflow();</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unsigned degree = MAKEDEG(x, y, z);</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ab/>
      </w:r>
      <w:r w:rsidRPr="00836342">
        <w:rPr>
          <w:rFonts w:ascii="Courier New" w:hAnsi="Courier New"/>
          <w:sz w:val="20"/>
          <w:lang w:val="en-US"/>
        </w:rPr>
        <w:tab/>
        <w:t>double coefficient = data * other.data;</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return TMonomial(degree, coefficient, pNext);</w:t>
      </w:r>
    </w:p>
    <w:p w:rsidR="00836342" w:rsidRPr="000207AA"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t>
      </w:r>
      <w:r w:rsidRPr="000207AA">
        <w:rPr>
          <w:rFonts w:ascii="Courier New" w:hAnsi="Courier New"/>
          <w:sz w:val="20"/>
          <w:lang w:val="en-US"/>
        </w:rPr>
        <w:t>}</w:t>
      </w:r>
    </w:p>
    <w:p w:rsidR="00836342" w:rsidRPr="000207AA" w:rsidRDefault="00836342" w:rsidP="00C62D5F">
      <w:pPr>
        <w:spacing w:line="240" w:lineRule="auto"/>
        <w:ind w:firstLine="0"/>
        <w:contextualSpacing/>
        <w:jc w:val="left"/>
        <w:rPr>
          <w:rFonts w:ascii="Courier New" w:hAnsi="Courier New"/>
          <w:sz w:val="20"/>
          <w:lang w:val="en-US"/>
        </w:rPr>
      </w:pP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TNode operator*(double number) const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return TMonomial(key, data * number, pNext);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C62D5F">
      <w:pPr>
        <w:spacing w:line="240" w:lineRule="auto"/>
        <w:ind w:firstLine="0"/>
        <w:contextualSpacing/>
        <w:jc w:val="left"/>
        <w:rPr>
          <w:rFonts w:ascii="Courier New" w:hAnsi="Courier New"/>
          <w:sz w:val="20"/>
          <w:lang w:val="en-US"/>
        </w:rPr>
      </w:pP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ab/>
        <w:t>TNode operator+() const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ab/>
        <w: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ab/>
      </w:r>
      <w:r w:rsidRPr="00836342">
        <w:rPr>
          <w:rFonts w:ascii="Courier New" w:hAnsi="Courier New"/>
          <w:sz w:val="20"/>
          <w:lang w:val="en-US"/>
        </w:rPr>
        <w:tab/>
        <w:t>return *this;</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ab/>
        <w:t>}</w:t>
      </w:r>
    </w:p>
    <w:p w:rsidR="00836342" w:rsidRPr="00836342" w:rsidRDefault="00836342" w:rsidP="00C62D5F">
      <w:pPr>
        <w:spacing w:line="240" w:lineRule="auto"/>
        <w:ind w:firstLine="0"/>
        <w:contextualSpacing/>
        <w:jc w:val="left"/>
        <w:rPr>
          <w:rFonts w:ascii="Courier New" w:hAnsi="Courier New"/>
          <w:sz w:val="20"/>
          <w:lang w:val="en-US"/>
        </w:rPr>
      </w:pP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ab/>
        <w:t>TNode operator-() const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ab/>
        <w: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ab/>
      </w:r>
      <w:r w:rsidRPr="00836342">
        <w:rPr>
          <w:rFonts w:ascii="Courier New" w:hAnsi="Courier New"/>
          <w:sz w:val="20"/>
          <w:lang w:val="en-US"/>
        </w:rPr>
        <w:tab/>
        <w:t>return TNode(key, -data, pNext);</w:t>
      </w:r>
    </w:p>
    <w:p w:rsidR="00836342" w:rsidRPr="00836342" w:rsidRDefault="00836342" w:rsidP="00C62D5F">
      <w:pPr>
        <w:spacing w:line="240" w:lineRule="auto"/>
        <w:ind w:firstLine="0"/>
        <w:contextualSpacing/>
        <w:jc w:val="left"/>
        <w:rPr>
          <w:rFonts w:ascii="Courier New" w:hAnsi="Courier New"/>
          <w:sz w:val="20"/>
        </w:rPr>
      </w:pPr>
      <w:r w:rsidRPr="00836342">
        <w:rPr>
          <w:rFonts w:ascii="Courier New" w:hAnsi="Courier New"/>
          <w:sz w:val="20"/>
          <w:lang w:val="en-US"/>
        </w:rPr>
        <w:tab/>
      </w:r>
      <w:r w:rsidRPr="00836342">
        <w:rPr>
          <w:rFonts w:ascii="Courier New" w:hAnsi="Courier New"/>
          <w:sz w:val="20"/>
        </w:rPr>
        <w:t>}</w:t>
      </w:r>
    </w:p>
    <w:p w:rsidR="00836342" w:rsidRPr="00836342" w:rsidRDefault="00836342" w:rsidP="00C62D5F">
      <w:pPr>
        <w:spacing w:line="240" w:lineRule="auto"/>
        <w:ind w:firstLine="0"/>
        <w:contextualSpacing/>
        <w:jc w:val="left"/>
        <w:rPr>
          <w:rFonts w:ascii="Courier New" w:hAnsi="Courier New"/>
          <w:sz w:val="20"/>
        </w:rPr>
      </w:pPr>
      <w:r w:rsidRPr="00836342">
        <w:rPr>
          <w:rFonts w:ascii="Courier New" w:hAnsi="Courier New"/>
          <w:sz w:val="20"/>
        </w:rPr>
        <w:t>};</w:t>
      </w:r>
    </w:p>
    <w:p w:rsidR="00836342" w:rsidRPr="00836342" w:rsidRDefault="00836342" w:rsidP="00C62D5F">
      <w:pPr>
        <w:spacing w:line="240" w:lineRule="auto"/>
        <w:ind w:firstLine="0"/>
        <w:contextualSpacing/>
        <w:jc w:val="left"/>
        <w:rPr>
          <w:rFonts w:ascii="Courier New" w:hAnsi="Courier New"/>
          <w:sz w:val="20"/>
        </w:rPr>
      </w:pPr>
    </w:p>
    <w:p w:rsidR="00933391" w:rsidRPr="00836342" w:rsidRDefault="00836342" w:rsidP="00C62D5F">
      <w:pPr>
        <w:spacing w:line="240" w:lineRule="auto"/>
        <w:ind w:firstLine="0"/>
        <w:contextualSpacing/>
        <w:jc w:val="left"/>
      </w:pPr>
      <w:r w:rsidRPr="00836342">
        <w:rPr>
          <w:rFonts w:ascii="Courier New" w:hAnsi="Courier New"/>
          <w:sz w:val="20"/>
        </w:rPr>
        <w:t>#endif //!_TMONOMIAL_H_</w:t>
      </w:r>
      <w:r w:rsidR="00933391" w:rsidRPr="00836342">
        <w:br w:type="page"/>
      </w:r>
    </w:p>
    <w:p w:rsidR="00933391" w:rsidRPr="00836342" w:rsidRDefault="00933391" w:rsidP="00873DAE">
      <w:pPr>
        <w:ind w:firstLine="0"/>
        <w:jc w:val="left"/>
      </w:pPr>
      <w:r w:rsidRPr="00B9171E">
        <w:rPr>
          <w:b/>
        </w:rPr>
        <w:lastRenderedPageBreak/>
        <w:t xml:space="preserve">Приложение </w:t>
      </w:r>
      <w:r w:rsidR="00836342" w:rsidRPr="00836342">
        <w:rPr>
          <w:b/>
        </w:rPr>
        <w:t>4</w:t>
      </w:r>
      <w:r w:rsidRPr="00B9171E">
        <w:rPr>
          <w:b/>
        </w:rPr>
        <w:t>.</w:t>
      </w:r>
      <w:r>
        <w:t xml:space="preserve"> Исходный код </w:t>
      </w:r>
      <w:r w:rsidR="00836342">
        <w:t xml:space="preserve">заголовочного класса </w:t>
      </w:r>
      <w:r w:rsidR="00836342">
        <w:rPr>
          <w:lang w:val="en-US"/>
        </w:rPr>
        <w:t>TPolynomial</w:t>
      </w:r>
      <w:r w:rsidR="00836342" w:rsidRPr="00836342">
        <w: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#ifndef _TPOLYNOMIAL_H_</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#define _TPOLYNOMIAL_H_</w:t>
      </w:r>
    </w:p>
    <w:p w:rsidR="00836342" w:rsidRPr="00836342" w:rsidRDefault="00836342" w:rsidP="00C62D5F">
      <w:pPr>
        <w:spacing w:line="240" w:lineRule="auto"/>
        <w:ind w:firstLine="0"/>
        <w:contextualSpacing/>
        <w:jc w:val="left"/>
        <w:rPr>
          <w:rFonts w:ascii="Courier New" w:hAnsi="Courier New"/>
          <w:sz w:val="20"/>
          <w:lang w:val="en-US"/>
        </w:rPr>
      </w:pP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#include &lt;iostream&gt;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#include "TMonomial.h"</w:t>
      </w:r>
    </w:p>
    <w:p w:rsidR="00836342" w:rsidRPr="00836342" w:rsidRDefault="00836342" w:rsidP="00C62D5F">
      <w:pPr>
        <w:spacing w:line="240" w:lineRule="auto"/>
        <w:ind w:firstLine="0"/>
        <w:contextualSpacing/>
        <w:jc w:val="left"/>
        <w:rPr>
          <w:rFonts w:ascii="Courier New" w:hAnsi="Courier New"/>
          <w:sz w:val="20"/>
          <w:lang w:val="en-US"/>
        </w:rPr>
      </w:pP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class TPolynomial</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TList&lt;unsigned, double&gt;* monomials;</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TMonomialList::iterator findPrevOrderedDegree(unsigned degree) const;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TMonomialList::iterator getNextIterator(TMonomialList::iterator iterator) const;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void add(double coefficient, unsigned degree);</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void addNonzero(TMonomial* primary, const TMonomial* secondary);</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void reduce();</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void sort();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void nullify();</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void parse(const char* const expression);</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const std::string monomToStr(const TMonomial&amp; monomial) const;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const std::string getFirstFloatNumber(const char* const expression, size_t&amp; offset) const;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const std::string getFirstUIntNumber(const char* const expression, size_t&amp; offset) const;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unsigned getDegreeMask(const char* const expression, unsigned&amp; factor) const;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public:</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TPolynomial();</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TPolynomial(const char* const expression);</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TPolynomial(const TMonomial&amp; monomial);</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TPolynomial(double number);</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TPolynomial(const TPolynomial&amp; other);</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TPolynomial(const TMonomialList&amp; list);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~TPolynomial();</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TPolynomial&amp; operator=(const TPolynomial&amp; other);</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TPolynomial operator+(const TPolynomial&amp; other);</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TPolynomial operator+(const TMonomial&amp; monomial);</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TPolynomial operator+(double number);</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TPolynomial operator-(const TPolynomial&amp; other);</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TPolynomial operator-(const TMonomial&amp; monomial);</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TPolynomial operator-(double number);</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TPolynomial operator*(const TPolynomial&amp; other);</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TPolynomial operator*(const TMonomial&amp; monomial);</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TPolynomial operator*(double number);</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TPolynomial&amp; operator+=(const TPolynomial&amp; other);</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TPolynomial&amp; operator+=(const TMonomial&amp; monomial);</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TPolynomial&amp; operator+=(double number);</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TPolynomial&amp; operator-=(const TPolynomial&amp; other);</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TPolynomial&amp; operator-=(const TMonomial&amp; monomial);</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TPolynomial&amp; operator-=(double number);</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TPolynomial&amp; operator*=(const TPolynomial&amp; other);</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TPolynomial&amp; operator*=(const TMonomial&amp; monomial);</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TPolynomial&amp; operator*=(double number);</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friend std::ostream&amp; operator&lt;&lt;(std::ostream&amp; stream, const TPolynomial&amp; polynomial);</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friend std::istream&amp; operator&gt;&gt;(std::istream&amp; stream, TPolynomial&amp; polynomial);</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class SyntaxError : std::exception</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lastRenderedPageBreak/>
        <w:t xml:space="preserve">        const std::string whatStr = "Serialization cannot be parsed.";</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public:</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virtual const char* what() { return whatStr.c_str(); }</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w:t>
      </w:r>
    </w:p>
    <w:p w:rsidR="00836342" w:rsidRPr="00836342" w:rsidRDefault="00836342" w:rsidP="00C62D5F">
      <w:pPr>
        <w:spacing w:line="240" w:lineRule="auto"/>
        <w:ind w:firstLine="0"/>
        <w:contextualSpacing/>
        <w:jc w:val="left"/>
        <w:rPr>
          <w:rFonts w:ascii="Courier New" w:hAnsi="Courier New"/>
          <w:sz w:val="20"/>
          <w:lang w:val="en-US"/>
        </w:rPr>
      </w:pP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TPolynomial operator ""_poly(const char* literal, size_t);</w:t>
      </w:r>
    </w:p>
    <w:p w:rsidR="00836342" w:rsidRPr="00836342" w:rsidRDefault="00836342" w:rsidP="00C62D5F">
      <w:pPr>
        <w:spacing w:line="240" w:lineRule="auto"/>
        <w:ind w:firstLine="0"/>
        <w:contextualSpacing/>
        <w:jc w:val="left"/>
        <w:rPr>
          <w:rFonts w:ascii="Courier New" w:hAnsi="Courier New"/>
          <w:sz w:val="20"/>
          <w:lang w:val="en-US"/>
        </w:rPr>
      </w:pPr>
    </w:p>
    <w:p w:rsidR="00933391" w:rsidRPr="00836342" w:rsidRDefault="00836342" w:rsidP="00C62D5F">
      <w:pPr>
        <w:spacing w:line="240" w:lineRule="auto"/>
        <w:ind w:firstLine="0"/>
        <w:contextualSpacing/>
        <w:jc w:val="left"/>
      </w:pPr>
      <w:r w:rsidRPr="00836342">
        <w:rPr>
          <w:rFonts w:ascii="Courier New" w:hAnsi="Courier New"/>
          <w:sz w:val="20"/>
        </w:rPr>
        <w:t>#endif //!_TPOLYNOMIAL_H_</w:t>
      </w:r>
      <w:r w:rsidR="00933391" w:rsidRPr="00836342">
        <w:br w:type="page"/>
      </w:r>
    </w:p>
    <w:p w:rsidR="00933391" w:rsidRPr="00836342" w:rsidRDefault="00933391" w:rsidP="00873DAE">
      <w:pPr>
        <w:ind w:firstLine="0"/>
        <w:jc w:val="left"/>
      </w:pPr>
      <w:r w:rsidRPr="00B9171E">
        <w:rPr>
          <w:b/>
        </w:rPr>
        <w:lastRenderedPageBreak/>
        <w:t xml:space="preserve">Приложение </w:t>
      </w:r>
      <w:r w:rsidR="00836342" w:rsidRPr="00836342">
        <w:rPr>
          <w:b/>
        </w:rPr>
        <w:t>5</w:t>
      </w:r>
      <w:r w:rsidRPr="00B9171E">
        <w:rPr>
          <w:b/>
        </w:rPr>
        <w:t>.</w:t>
      </w:r>
      <w:r>
        <w:t xml:space="preserve"> Исходный код </w:t>
      </w:r>
      <w:r w:rsidR="00836342">
        <w:t xml:space="preserve">реализации класса </w:t>
      </w:r>
      <w:r w:rsidR="00836342">
        <w:rPr>
          <w:lang w:val="en-US"/>
        </w:rPr>
        <w:t>TPolynomial</w:t>
      </w:r>
      <w:r w:rsidR="00836342" w:rsidRPr="00836342">
        <w: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#include "TPolynomial.h"</w:t>
      </w:r>
    </w:p>
    <w:p w:rsidR="00836342" w:rsidRPr="00836342" w:rsidRDefault="00836342" w:rsidP="00C62D5F">
      <w:pPr>
        <w:spacing w:line="240" w:lineRule="auto"/>
        <w:ind w:firstLine="0"/>
        <w:contextualSpacing/>
        <w:jc w:val="left"/>
        <w:rPr>
          <w:rFonts w:ascii="Courier New" w:hAnsi="Courier New"/>
          <w:sz w:val="20"/>
          <w:lang w:val="en-US"/>
        </w:rPr>
      </w:pP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TMonomialList::iterator TPolynomial::findPrevOrderedDegree(unsigned degree) const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if (!monomials-&gt;empty())</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TMonomial* first = *(monomials-&gt;begin());</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if (degree &gt;= first-&gt;key)</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return monomials-&gt;end();</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TMonomialList::iterator i = monomials-&gt;begin();</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TMonomialList::iterator temp = i;</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for (; getNextIterator(i) != monomials-&gt;end(); i++)</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temp = i;</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TMonomialList::iterator next = getNextIterator(temp);</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if ((*next)-&gt;key &lt;= degree)</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return temp;</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if (getNextIterator(temp) == monomials-&gt;end())</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return temp;</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else</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return i;</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w:t>
      </w:r>
    </w:p>
    <w:p w:rsidR="00836342" w:rsidRPr="00836342" w:rsidRDefault="00836342" w:rsidP="00C62D5F">
      <w:pPr>
        <w:spacing w:line="240" w:lineRule="auto"/>
        <w:ind w:firstLine="0"/>
        <w:contextualSpacing/>
        <w:jc w:val="left"/>
        <w:rPr>
          <w:rFonts w:ascii="Courier New" w:hAnsi="Courier New"/>
          <w:sz w:val="20"/>
          <w:lang w:val="en-US"/>
        </w:rPr>
      </w:pP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TMonomialList::iterator TPolynomial::getNextIterator(TMonomialList::iterator iterator) const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return ++iterator;</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w:t>
      </w:r>
    </w:p>
    <w:p w:rsidR="00836342" w:rsidRPr="00836342" w:rsidRDefault="00836342" w:rsidP="00C62D5F">
      <w:pPr>
        <w:spacing w:line="240" w:lineRule="auto"/>
        <w:ind w:firstLine="0"/>
        <w:contextualSpacing/>
        <w:jc w:val="left"/>
        <w:rPr>
          <w:rFonts w:ascii="Courier New" w:hAnsi="Courier New"/>
          <w:sz w:val="20"/>
          <w:lang w:val="en-US"/>
        </w:rPr>
      </w:pP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void TPolynomial::add(double coefficient, unsigned degree)</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TMonomialList::iterator prevOrdered = findPrevOrderedDegree(degree);</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if (prevOrdered != monomials-&gt;end())</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monomials-&gt;insertAfter(prevOrdered, degree, coefficient);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else</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monomials-&gt;insertToStart(degree, coefficient);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w:t>
      </w:r>
    </w:p>
    <w:p w:rsidR="00836342" w:rsidRPr="00836342" w:rsidRDefault="00836342" w:rsidP="00C62D5F">
      <w:pPr>
        <w:spacing w:line="240" w:lineRule="auto"/>
        <w:ind w:firstLine="0"/>
        <w:contextualSpacing/>
        <w:jc w:val="left"/>
        <w:rPr>
          <w:rFonts w:ascii="Courier New" w:hAnsi="Courier New"/>
          <w:sz w:val="20"/>
          <w:lang w:val="en-US"/>
        </w:rPr>
      </w:pP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void TPolynomial::addNonzero(TMonomial* primary, const TMonomial* secondary)</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ab/>
        <w:t>if (primary)</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ab/>
        <w: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if(secondary)</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ab/>
      </w:r>
      <w:r w:rsidRPr="00836342">
        <w:rPr>
          <w:rFonts w:ascii="Courier New" w:hAnsi="Courier New"/>
          <w:sz w:val="20"/>
          <w:lang w:val="en-US"/>
        </w:rPr>
        <w:tab/>
        <w:t xml:space="preserve">    *primary = *primary + *secondary;</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ab/>
      </w:r>
      <w:r w:rsidRPr="00836342">
        <w:rPr>
          <w:rFonts w:ascii="Courier New" w:hAnsi="Courier New"/>
          <w:sz w:val="20"/>
          <w:lang w:val="en-US"/>
        </w:rPr>
        <w:tab/>
        <w:t>if (primary-&gt;data == 0)</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ab/>
      </w:r>
      <w:r w:rsidRPr="00836342">
        <w:rPr>
          <w:rFonts w:ascii="Courier New" w:hAnsi="Courier New"/>
          <w:sz w:val="20"/>
          <w:lang w:val="en-US"/>
        </w:rPr>
        <w:tab/>
      </w:r>
      <w:r w:rsidRPr="00836342">
        <w:rPr>
          <w:rFonts w:ascii="Courier New" w:hAnsi="Courier New"/>
          <w:sz w:val="20"/>
          <w:lang w:val="en-US"/>
        </w:rPr>
        <w:tab/>
        <w:t>monomials-&gt;remove(primary-&gt;key);</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ab/>
      </w:r>
      <w:r w:rsidRPr="00836342">
        <w:rPr>
          <w:rFonts w:ascii="Courier New" w:hAnsi="Courier New"/>
          <w:sz w:val="20"/>
          <w:lang w:val="en-US"/>
        </w:rPr>
        <w:tab/>
        <w:t>return;</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ab/>
        <w: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ab/>
        <w:t>if (secondary &amp;&amp; (secondary-&gt;data != 0))</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ab/>
      </w:r>
      <w:r w:rsidRPr="00836342">
        <w:rPr>
          <w:rFonts w:ascii="Courier New" w:hAnsi="Courier New"/>
          <w:sz w:val="20"/>
          <w:lang w:val="en-US"/>
        </w:rPr>
        <w:tab/>
        <w:t>add(secondary-&gt;data, secondary-&gt;key);</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w:t>
      </w:r>
    </w:p>
    <w:p w:rsidR="00836342" w:rsidRPr="00836342" w:rsidRDefault="00836342" w:rsidP="00C62D5F">
      <w:pPr>
        <w:spacing w:line="240" w:lineRule="auto"/>
        <w:ind w:firstLine="0"/>
        <w:contextualSpacing/>
        <w:jc w:val="left"/>
        <w:rPr>
          <w:rFonts w:ascii="Courier New" w:hAnsi="Courier New"/>
          <w:sz w:val="20"/>
          <w:lang w:val="en-US"/>
        </w:rPr>
      </w:pP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void TPolynomial::reduce()</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lastRenderedPageBreak/>
        <w:t xml:space="preserve">    for (TMonomialList::iterator i = monomials-&gt;begin(); i != monomials-&gt;end(); i++)</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TMonomial* control = *i;</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if (control-&gt;data == 0)</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monomials-&gt;remove(i);</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continue;</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for (TMonomialList::iterator j = getNextIterator(i); j != monomials-&gt;end(); j++)</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TMonomial* monomial = *j;</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if (monomial-&gt;key == control-&gt;key)</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control-&gt;data += monomial-&gt;data;</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monomials-&gt;remove(j);</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w:t>
      </w:r>
    </w:p>
    <w:p w:rsidR="00836342" w:rsidRPr="00836342" w:rsidRDefault="00836342" w:rsidP="00C62D5F">
      <w:pPr>
        <w:spacing w:line="240" w:lineRule="auto"/>
        <w:ind w:firstLine="0"/>
        <w:contextualSpacing/>
        <w:jc w:val="left"/>
        <w:rPr>
          <w:rFonts w:ascii="Courier New" w:hAnsi="Courier New"/>
          <w:sz w:val="20"/>
          <w:lang w:val="en-US"/>
        </w:rPr>
      </w:pP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void TPolynomial::sort()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if (monomials-&gt;empty() || monomials-&gt;begin()++ == monomials-&gt;end())</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return;</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for (TMonomialList::iterator i = monomials-&gt;begin(); i != monomials-&gt;end(); i++)</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TMonomial* prev = *i;</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for (TMonomialList::iterator j = monomials-&gt;begin()++; j != monomials-&gt;end(); j++)</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TMonomial* current = *j;</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if (prev-&gt;key &gt; current-&gt;key)</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std::swap(prev-&gt;key, current-&gt;key);</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std::swap(prev-&gt;data, current-&gt;data);</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w:t>
      </w:r>
    </w:p>
    <w:p w:rsidR="00836342" w:rsidRPr="00836342" w:rsidRDefault="00836342" w:rsidP="00C62D5F">
      <w:pPr>
        <w:spacing w:line="240" w:lineRule="auto"/>
        <w:ind w:firstLine="0"/>
        <w:contextualSpacing/>
        <w:jc w:val="left"/>
        <w:rPr>
          <w:rFonts w:ascii="Courier New" w:hAnsi="Courier New"/>
          <w:sz w:val="20"/>
          <w:lang w:val="en-US"/>
        </w:rPr>
      </w:pP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void TPolynomial::nullify()</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monomials-&gt;removeAll();</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w:t>
      </w:r>
    </w:p>
    <w:p w:rsidR="00836342" w:rsidRPr="00836342" w:rsidRDefault="00836342" w:rsidP="00C62D5F">
      <w:pPr>
        <w:spacing w:line="240" w:lineRule="auto"/>
        <w:ind w:firstLine="0"/>
        <w:contextualSpacing/>
        <w:jc w:val="left"/>
        <w:rPr>
          <w:rFonts w:ascii="Courier New" w:hAnsi="Courier New"/>
          <w:sz w:val="20"/>
          <w:lang w:val="en-US"/>
        </w:rPr>
      </w:pP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void TPolynomial::parse(const char* const expression)</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std::string rawStr = expression;</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rawStr = rawStr.substr(rawStr.find_first_not_of(' '));</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if (rawStr.find_first_not_of("0123456789+-*xyz^. \t\n") &lt; rawStr.size())</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throw SyntaxError();</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std::string str;</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for (char symbol : rawStr)</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if (symbol != ' ')</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str += symbol;</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rawStr.clear();</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lastRenderedPageBreak/>
        <w:t xml:space="preserve">    do</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size_t delta = 0U;</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size_t offset = str.find_first_of("0123456789.+-");</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size_t offset2 = str.find_first_of("+-", offset + 1);</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size_t offset3 = str.find_first_of("xyz");</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if ((offset &gt;= str.size()) &amp;&amp; (offset3 &gt;= str.size()))</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throw SyntaxError();</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bool hasCoef = true;</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if (offset3 &lt; offset)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offset = offset3;</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offset2 = str.find_first_of("+-", offset);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hasCoef = false;</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std::string strMonom;</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if (offset2 &gt;= str.size())</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strMonom = str;</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else</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strMonom = str.substr(0, offset2);</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std::string strCoef;</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size_t strCoefSize = 0ULL;</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if (hasCoef)</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strCoef = getFirstFloatNumber(strMonom.c_str(), offset);</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strCoefSize = strCoef.size();</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if (strCoef == "-")</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strCoefSize = 1ULL;</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strCoef = "-1";</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else if (strCoef == "+")</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strCoefSize = 1ULL;</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strCoef = "1";</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else</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strCoef = "1";</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std::string remain = hasCoef ? strMonom.substr(strCoefSize + offset) : strMonom;</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size_t remainFirstNums = remain.find_first_of("0123456789");</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if (remainFirstNums &lt; remain.find_first_of("xyz"))</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throw SyntaxError(); // like -123 45*x^2*...</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size_t remainVars;</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unsigned degree = 0U;</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while ((remainVars = remain.find_first_of("xyz")) &lt; remain.size())</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size_t remainVarsNext = remain.find_first_of("xyz", remainVars + 1U) - 1U;</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std::string strVarArea = remain.substr(remainVars, remainVarsNext &gt; 0ULL ? remainVarsNext : 1ULL);</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unsigned factor;</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unsigned addingDegree = getDegreeMask(strVarArea.c_str(), factor);</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unsigned currentDegree = factor == 1U ? DEGZ(degree) : factor == 10U ? DEGY(degree) : DEGX(degree);</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if (currentDegree + addingDegree &gt; 9U)</w:t>
      </w:r>
    </w:p>
    <w:p w:rsidR="00836342" w:rsidRPr="00836342"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lastRenderedPageBreak/>
        <w:t xml:space="preserve">                throw SyntaxError();</w:t>
      </w:r>
    </w:p>
    <w:p w:rsidR="00836342" w:rsidRPr="00A50D5E" w:rsidRDefault="00836342" w:rsidP="00C62D5F">
      <w:pPr>
        <w:spacing w:line="240" w:lineRule="auto"/>
        <w:ind w:firstLine="0"/>
        <w:contextualSpacing/>
        <w:jc w:val="left"/>
        <w:rPr>
          <w:rFonts w:ascii="Courier New" w:hAnsi="Courier New"/>
          <w:sz w:val="20"/>
          <w:lang w:val="en-US"/>
        </w:rPr>
      </w:pPr>
      <w:r w:rsidRPr="00836342">
        <w:rPr>
          <w:rFonts w:ascii="Courier New" w:hAnsi="Courier New"/>
          <w:sz w:val="20"/>
          <w:lang w:val="en-US"/>
        </w:rPr>
        <w:t xml:space="preserve">            </w:t>
      </w:r>
      <w:r w:rsidRPr="00A50D5E">
        <w:rPr>
          <w:rFonts w:ascii="Courier New" w:hAnsi="Courier New"/>
          <w:sz w:val="20"/>
          <w:lang w:val="en-US"/>
        </w:rPr>
        <w:t>degree += addingDegree * factor;</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remain = remain.substr(remainVars + strVarArea.size());</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double coefficient = 0.;</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try</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coefficient = std::stod(strCoef);</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catch (...)</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throw SyntaxError();</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add(coefficient, degree);</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str = str.substr(strMonom.size() + delta);</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if(str.size() &gt; 0)</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str = str.substr(str.find_first_not_of(' '));</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 while (str.size() &gt; 0);</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reduce();</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const std::string TPolynomial::monomToStr(const TMonomial&amp; monomial) const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constexpr double EPSILON = 1e-4;</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std::string str;</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if (monomial.data == 0)</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return std::string("0");</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if (fabs(monomial.data - (int)monomial.data) &lt; EPSILON)</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str += std::to_string((int)monomial.data);</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else</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str += std::to_string(monomial.data);</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if (monomial.key &gt; 0U)</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if (DEGX(monomial.key) &gt; 0)</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str += "*x";</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if (DEGX(monomial.key) &gt; 1)</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str += '^';</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str += std::to_string(DEGX(monomial.key));</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if (DEGY(monomial.key) &gt; 0)</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str += "*y";</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if (DEGY(monomial.key) &gt; 1)</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str += '^';</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str += std::to_string(DEGY(monomial.key));</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if (DEGZ(monomial.key) &gt; 0)</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str += "*z";</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if (DEGZ(monomial.key) &gt; 1)</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str += '^';</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str += std::to_string(DEGZ(monomial.key));</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return str;</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lastRenderedPageBreak/>
        <w:t>const std::string TPolynomial::getFirstFloatNumber(const char* const expression, size_t&amp; offset) const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std::string str = expression;</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offset = str.find_first_of("0123456789.+-");</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return str.substr(offset, str.find_first_not_of("0123456789.+-", offset));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const std::string TPolynomial::getFirstUIntNumber(const char* const expression, size_t&amp; offset) const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std::string str = expression;</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offset = str.find_first_of("0123456789+");</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size_t count = str.find_first_not_of("0123456789+", offset);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if(count &lt; str.size())</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return str.substr(offset, count);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return str.substr(offset);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unsigned TPolynomial::getDegreeMask(const char* const expression, unsigned&amp; factor) const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std::string str = expression;</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if (str.find_first_of("+-.") &lt; str.size())</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return 1000U;</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size_t varsFound = str.find_first_of("xyz");</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size_t numsFound = str.find_first_of("0123456789");</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if ((numsFound &lt; varsFound) || (varsFound &gt;= str.size()))</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return 1000U;</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factor = 1U;</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if (str[varsFound] == 'x')</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factor = 100U;</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else if (str[varsFound] == 'y')</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factor = 10U;</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if (numsFound &gt;= str.size())</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return 1U;</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size_t offset;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unsigned degree = static_cast&lt;unsigned&gt;(std::stoul(getFirstUIntNumber(expression, offset)));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return degree;</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TPolynomial::TPolynomial()</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monomials = new TMonomialList;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TPolynomial::TPolynomial(const char* const expression) : TPolynomial()</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parse(expression);</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TPolynomial::TPolynomial(const TMonomial&amp; monomial) : TPolynomial()</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monomials-&gt;insertToStart(monomial.key, monomial.data);</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TPolynomial::TPolynomial(double number)</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 TPolynomial(TMonomial(number, 0U))</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lastRenderedPageBreak/>
        <w: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TPolynomial::TPolynomial(const TPolynomial&amp; other)</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monomials = new TMonomialList(*other.monomials);</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TPolynomial::TPolynomial(const TMonomialList&amp; list)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monomials = new TMonomialList(list);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sort();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reduce();</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TPolynomial::~TPolynomial()</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delete monomials;</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TPolynomial&amp; TPolynomial::operator=(const TPolynomial&amp; other)</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if (this == &amp;other)</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return *this;</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delete monomials;</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monomials = new TMonomialList(*other.monomials);</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return *this;</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TPolynomial TPolynomial::operator+(const TPolynomial&amp; other)</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TPolynomial result(*this);</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for (TMonomialList::iterator i = other.monomials-&gt;begin(); i != other.monomials-&gt;end(); i++)</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TMonomial* current = *i;</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TMonomial* monomial = result.monomials-&gt;find(current-&gt;key);</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ab/>
      </w:r>
      <w:r w:rsidRPr="00A50D5E">
        <w:rPr>
          <w:rFonts w:ascii="Courier New" w:hAnsi="Courier New"/>
          <w:sz w:val="20"/>
          <w:lang w:val="en-US"/>
        </w:rPr>
        <w:tab/>
        <w:t>result.addNonzero(monomial, current);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return result;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TPolynomial TPolynomial::operator+(const TMonomial&amp; monomial)</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TPolynomial result(*this);</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TMonomial* needle = result.monomials-&gt;find(monomial.key);</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ab/>
        <w:t>result.addNonzero(needle, &amp;monomial);</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return result;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TPolynomial TPolynomial::operator+(double number)</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if (number == 0.)</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return *this;</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return *this + TMonomial(number, 0U);</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TPolynomial TPolynomial::operator-(const TPolynomial&amp; other)</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lastRenderedPageBreak/>
        <w:t xml:space="preserve">    TPolynomial result(*this);</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for (TMonomialList::iterator i = other.monomials-&gt;begin(); i != other.monomials-&gt;end(); i++)</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TMonomial* current = *i;</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TMonomial* monomial = result.monomials-&gt;find(current-&gt;key);</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ab/>
      </w:r>
      <w:r w:rsidRPr="00A50D5E">
        <w:rPr>
          <w:rFonts w:ascii="Courier New" w:hAnsi="Courier New"/>
          <w:sz w:val="20"/>
          <w:lang w:val="en-US"/>
        </w:rPr>
        <w:tab/>
        <w:t>result.addNonzero(monomial, &amp;-*current);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return result;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TPolynomial TPolynomial::operator-(const TMonomial&amp; monomial)</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TPolynomial result(*this);</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TMonomial* needle = result.monomials-&gt;find(monomial.key);</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ab/>
        <w:t>result.addNonzero(needle, &amp;-monomial);</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return result;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TPolynomial TPolynomial::operator-(double number)</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if (number == 0.)</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return *this;</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return *this - TMonomial(number, 0U);</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TPolynomial TPolynomial::operator*(const TPolynomial&amp; other)</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TPolynomial result;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for (TMonomialList::iterator i = monomials-&gt;begin(); i != monomials-&gt;end(); i++)</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for (TMonomialList::iterator j = other.monomials-&gt;begin(); j != other.monomials-&gt;end(); j++)</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TMonomial* lhs = *i;</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TMonomial* rhs = *j;</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TMonomial monomial = *lhs * (*rhs);</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if(monomial.data)</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result.add(monomial.data, monomial.key);</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result.reduce();</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return result;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TPolynomial TPolynomial::operator*(const TMonomial&amp; monomial)</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if (monomial.data == 0.)</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return TPolynomial();</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TPolynomial result(*this);</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for (TMonomialList::iterator i = monomials-&gt;begin(); i != monomials-&gt;end(); i++)</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TMonomial* current = *i;</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TMonomial res = *current * monomial;</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if (res.data)</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result.add(res.data, res.key);</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lastRenderedPageBreak/>
        <w:t xml:space="preserve">    result.reduce();</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return result;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TPolynomial TPolynomial::operator*(double number)</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if (number == 0.)</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return TPolynomial();</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TPolynomial result(*this);</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for (TMonomialList::iterator i = result.monomials-&gt;begin(); i != result.monomials-&gt;end(); i++)</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TMonomial* current = *i;</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current-&gt;data *= number;</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return result;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TPolynomial&amp; TPolynomial::operator+=(const TPolynomial&amp; other)</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*this = *this + other;</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return *this;</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TPolynomial&amp; TPolynomial::operator+=(const TMonomial&amp; monomial)</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*this = *this + monomial;</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return *this;</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TPolynomial&amp; TPolynomial::operator+=(double number)</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*this = *this + number;</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return *this;</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TPolynomial&amp; TPolynomial::operator-=(const TPolynomial&amp; other)</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*this = *this - other;</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return *this;</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TPolynomial&amp; TPolynomial::operator-=(const TMonomial&amp; monomial)</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*this = *this - monomial;</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return *this;</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TPolynomial&amp; TPolynomial::operator-=(double number)</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*this = *this - number;</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return *this;</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TPolynomial&amp; TPolynomial::operator*=(const TPolynomial&amp; other)</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*this = *this * other;</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return *this;</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TPolynomial&amp; TPolynomial::operator*=(const TMonomial&amp; monomial)</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*this = *this * monomial;</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return *this;</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TPolynomial&amp; TPolynomial::operator*=(double number)</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*this = *this * number;</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return *this;</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std::ostream&amp; operator&lt;&lt;(std::ostream&amp; stream, const TPolynomial&amp; polynomial)</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if (polynomial.monomials-&gt;empty())</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return stream &lt;&lt; "0";</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TMonomialList::iterator i = polynomial.monomials-&gt;begin();</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stream &lt;&lt; polynomial.monomToStr(TMonomial((*i)-&gt;data, (*i)-&gt;key));</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for (i++; i != polynomial.monomials-&gt;end(); i++)</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TMonomial* monomial = *i;</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if (monomial-&gt;data &gt;= 0)</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stream &lt;&lt; " + ";</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else</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stream &lt;&lt; " - ";</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stream &lt;&lt; polynomial.monomToStr(TMonomial(fabs(monomial-&gt;data), monomial-&gt;key));</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return stream;</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std::istream&amp; operator&gt;&gt;(std::istream&amp; stream, TPolynomial&amp; polynomial)</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std::string str;</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std::getline(stream, str, '\n');</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polynomial.parse(str.c_str());</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 xml:space="preserve">    return stream;</w:t>
      </w: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w:t>
      </w:r>
    </w:p>
    <w:p w:rsidR="00836342" w:rsidRPr="00A50D5E" w:rsidRDefault="00836342" w:rsidP="00C62D5F">
      <w:pPr>
        <w:spacing w:line="240" w:lineRule="auto"/>
        <w:ind w:firstLine="0"/>
        <w:contextualSpacing/>
        <w:jc w:val="left"/>
        <w:rPr>
          <w:rFonts w:ascii="Courier New" w:hAnsi="Courier New"/>
          <w:sz w:val="20"/>
          <w:lang w:val="en-US"/>
        </w:rPr>
      </w:pPr>
    </w:p>
    <w:p w:rsidR="00836342" w:rsidRPr="00A50D5E" w:rsidRDefault="00836342" w:rsidP="00C62D5F">
      <w:pPr>
        <w:spacing w:line="240" w:lineRule="auto"/>
        <w:ind w:firstLine="0"/>
        <w:contextualSpacing/>
        <w:jc w:val="left"/>
        <w:rPr>
          <w:rFonts w:ascii="Courier New" w:hAnsi="Courier New"/>
          <w:sz w:val="20"/>
          <w:lang w:val="en-US"/>
        </w:rPr>
      </w:pPr>
      <w:r w:rsidRPr="00A50D5E">
        <w:rPr>
          <w:rFonts w:ascii="Courier New" w:hAnsi="Courier New"/>
          <w:sz w:val="20"/>
          <w:lang w:val="en-US"/>
        </w:rPr>
        <w:t>TPolynomial operator""_poly(const char* literal, size_t)</w:t>
      </w:r>
    </w:p>
    <w:p w:rsidR="00836342" w:rsidRPr="00836342" w:rsidRDefault="00836342" w:rsidP="00C62D5F">
      <w:pPr>
        <w:spacing w:line="240" w:lineRule="auto"/>
        <w:ind w:firstLine="0"/>
        <w:contextualSpacing/>
        <w:jc w:val="left"/>
        <w:rPr>
          <w:rFonts w:ascii="Courier New" w:hAnsi="Courier New"/>
          <w:sz w:val="20"/>
        </w:rPr>
      </w:pPr>
      <w:r w:rsidRPr="00836342">
        <w:rPr>
          <w:rFonts w:ascii="Courier New" w:hAnsi="Courier New"/>
          <w:sz w:val="20"/>
        </w:rPr>
        <w:t>{</w:t>
      </w:r>
    </w:p>
    <w:p w:rsidR="00836342" w:rsidRPr="00836342" w:rsidRDefault="00836342" w:rsidP="00C62D5F">
      <w:pPr>
        <w:spacing w:line="240" w:lineRule="auto"/>
        <w:ind w:firstLine="0"/>
        <w:contextualSpacing/>
        <w:jc w:val="left"/>
        <w:rPr>
          <w:rFonts w:ascii="Courier New" w:hAnsi="Courier New"/>
          <w:sz w:val="20"/>
        </w:rPr>
      </w:pPr>
      <w:r w:rsidRPr="00836342">
        <w:rPr>
          <w:rFonts w:ascii="Courier New" w:hAnsi="Courier New"/>
          <w:sz w:val="20"/>
        </w:rPr>
        <w:t xml:space="preserve">    return TPolynomial(literal);</w:t>
      </w:r>
    </w:p>
    <w:p w:rsidR="00111A7D" w:rsidRPr="003D3F30" w:rsidRDefault="00836342" w:rsidP="00C62D5F">
      <w:pPr>
        <w:spacing w:line="240" w:lineRule="auto"/>
        <w:ind w:firstLine="0"/>
        <w:contextualSpacing/>
        <w:jc w:val="left"/>
        <w:rPr>
          <w:lang w:val="en-US"/>
        </w:rPr>
      </w:pPr>
      <w:r w:rsidRPr="00836342">
        <w:rPr>
          <w:rFonts w:ascii="Courier New" w:hAnsi="Courier New"/>
          <w:sz w:val="20"/>
        </w:rPr>
        <w:t>}</w:t>
      </w:r>
    </w:p>
    <w:sectPr w:rsidR="00111A7D" w:rsidRPr="003D3F30" w:rsidSect="00E87950">
      <w:type w:val="continuous"/>
      <w:pgSz w:w="12240" w:h="15840"/>
      <w:pgMar w:top="1134" w:right="850" w:bottom="1134"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38B" w:rsidRDefault="0071538B" w:rsidP="00B5442C">
      <w:pPr>
        <w:spacing w:line="240" w:lineRule="auto"/>
      </w:pPr>
      <w:r>
        <w:separator/>
      </w:r>
    </w:p>
  </w:endnote>
  <w:endnote w:type="continuationSeparator" w:id="0">
    <w:p w:rsidR="0071538B" w:rsidRDefault="0071538B" w:rsidP="00B544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221226"/>
      <w:docPartObj>
        <w:docPartGallery w:val="Page Numbers (Bottom of Page)"/>
        <w:docPartUnique/>
      </w:docPartObj>
    </w:sdtPr>
    <w:sdtContent>
      <w:p w:rsidR="009A431D" w:rsidRPr="00F52C4F" w:rsidRDefault="009A431D" w:rsidP="00F52C4F">
        <w:pPr>
          <w:pStyle w:val="aff7"/>
          <w:jc w:val="right"/>
        </w:pPr>
        <w:r>
          <w:fldChar w:fldCharType="begin"/>
        </w:r>
        <w:r>
          <w:instrText>PAGE   \* MERGEFORMAT</w:instrText>
        </w:r>
        <w:r>
          <w:fldChar w:fldCharType="separate"/>
        </w:r>
        <w:r w:rsidR="00DB0619">
          <w:rPr>
            <w:noProof/>
          </w:rPr>
          <w:t>20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38B" w:rsidRDefault="0071538B" w:rsidP="00B5442C">
      <w:pPr>
        <w:spacing w:line="240" w:lineRule="auto"/>
      </w:pPr>
      <w:r>
        <w:separator/>
      </w:r>
    </w:p>
  </w:footnote>
  <w:footnote w:type="continuationSeparator" w:id="0">
    <w:p w:rsidR="0071538B" w:rsidRDefault="0071538B" w:rsidP="00B544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2972"/>
    <w:multiLevelType w:val="hybridMultilevel"/>
    <w:tmpl w:val="7842DC0A"/>
    <w:lvl w:ilvl="0" w:tplc="04190001">
      <w:start w:val="1"/>
      <w:numFmt w:val="bullet"/>
      <w:lvlText w:val=""/>
      <w:lvlJc w:val="left"/>
      <w:pPr>
        <w:ind w:left="1488" w:hanging="360"/>
      </w:pPr>
      <w:rPr>
        <w:rFonts w:ascii="Symbol" w:hAnsi="Symbol" w:hint="default"/>
      </w:rPr>
    </w:lvl>
    <w:lvl w:ilvl="1" w:tplc="04190003">
      <w:start w:val="1"/>
      <w:numFmt w:val="bullet"/>
      <w:lvlText w:val="o"/>
      <w:lvlJc w:val="left"/>
      <w:pPr>
        <w:ind w:left="2208" w:hanging="360"/>
      </w:pPr>
      <w:rPr>
        <w:rFonts w:ascii="Courier New" w:hAnsi="Courier New" w:cs="Courier New" w:hint="default"/>
      </w:rPr>
    </w:lvl>
    <w:lvl w:ilvl="2" w:tplc="04190005">
      <w:start w:val="1"/>
      <w:numFmt w:val="bullet"/>
      <w:lvlText w:val=""/>
      <w:lvlJc w:val="left"/>
      <w:pPr>
        <w:ind w:left="2928" w:hanging="360"/>
      </w:pPr>
      <w:rPr>
        <w:rFonts w:ascii="Wingdings" w:hAnsi="Wingdings" w:hint="default"/>
      </w:rPr>
    </w:lvl>
    <w:lvl w:ilvl="3" w:tplc="04190001">
      <w:start w:val="1"/>
      <w:numFmt w:val="bullet"/>
      <w:lvlText w:val=""/>
      <w:lvlJc w:val="left"/>
      <w:pPr>
        <w:ind w:left="3648" w:hanging="360"/>
      </w:pPr>
      <w:rPr>
        <w:rFonts w:ascii="Symbol" w:hAnsi="Symbol" w:hint="default"/>
      </w:rPr>
    </w:lvl>
    <w:lvl w:ilvl="4" w:tplc="04190003">
      <w:start w:val="1"/>
      <w:numFmt w:val="bullet"/>
      <w:lvlText w:val="o"/>
      <w:lvlJc w:val="left"/>
      <w:pPr>
        <w:ind w:left="4368" w:hanging="360"/>
      </w:pPr>
      <w:rPr>
        <w:rFonts w:ascii="Courier New" w:hAnsi="Courier New" w:cs="Courier New" w:hint="default"/>
      </w:rPr>
    </w:lvl>
    <w:lvl w:ilvl="5" w:tplc="04190005">
      <w:start w:val="1"/>
      <w:numFmt w:val="bullet"/>
      <w:lvlText w:val=""/>
      <w:lvlJc w:val="left"/>
      <w:pPr>
        <w:ind w:left="5088" w:hanging="360"/>
      </w:pPr>
      <w:rPr>
        <w:rFonts w:ascii="Wingdings" w:hAnsi="Wingdings" w:hint="default"/>
      </w:rPr>
    </w:lvl>
    <w:lvl w:ilvl="6" w:tplc="04190001">
      <w:start w:val="1"/>
      <w:numFmt w:val="bullet"/>
      <w:lvlText w:val=""/>
      <w:lvlJc w:val="left"/>
      <w:pPr>
        <w:ind w:left="5808" w:hanging="360"/>
      </w:pPr>
      <w:rPr>
        <w:rFonts w:ascii="Symbol" w:hAnsi="Symbol" w:hint="default"/>
      </w:rPr>
    </w:lvl>
    <w:lvl w:ilvl="7" w:tplc="04190003">
      <w:start w:val="1"/>
      <w:numFmt w:val="bullet"/>
      <w:lvlText w:val="o"/>
      <w:lvlJc w:val="left"/>
      <w:pPr>
        <w:ind w:left="6528" w:hanging="360"/>
      </w:pPr>
      <w:rPr>
        <w:rFonts w:ascii="Courier New" w:hAnsi="Courier New" w:cs="Courier New" w:hint="default"/>
      </w:rPr>
    </w:lvl>
    <w:lvl w:ilvl="8" w:tplc="04190005">
      <w:start w:val="1"/>
      <w:numFmt w:val="bullet"/>
      <w:lvlText w:val=""/>
      <w:lvlJc w:val="left"/>
      <w:pPr>
        <w:ind w:left="7248" w:hanging="360"/>
      </w:pPr>
      <w:rPr>
        <w:rFonts w:ascii="Wingdings" w:hAnsi="Wingdings" w:hint="default"/>
      </w:rPr>
    </w:lvl>
  </w:abstractNum>
  <w:abstractNum w:abstractNumId="1" w15:restartNumberingAfterBreak="0">
    <w:nsid w:val="0BB4181D"/>
    <w:multiLevelType w:val="hybridMultilevel"/>
    <w:tmpl w:val="668A3D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9E108B0"/>
    <w:multiLevelType w:val="hybridMultilevel"/>
    <w:tmpl w:val="3C84DE5C"/>
    <w:lvl w:ilvl="0" w:tplc="0B30A6E6">
      <w:start w:val="1"/>
      <w:numFmt w:val="decimal"/>
      <w:pStyle w:val="a"/>
      <w:lvlText w:val="Рис %1."/>
      <w:lvlJc w:val="center"/>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82E09DC"/>
    <w:multiLevelType w:val="hybridMultilevel"/>
    <w:tmpl w:val="E780B810"/>
    <w:lvl w:ilvl="0" w:tplc="F07090DE">
      <w:start w:val="1"/>
      <w:numFmt w:val="decimal"/>
      <w:pStyle w:val="a0"/>
      <w:lvlText w:val="Таблица %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8F768C"/>
    <w:multiLevelType w:val="hybridMultilevel"/>
    <w:tmpl w:val="2F6A41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CB629C5"/>
    <w:multiLevelType w:val="hybridMultilevel"/>
    <w:tmpl w:val="552E1B4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6" w15:restartNumberingAfterBreak="0">
    <w:nsid w:val="535B08E0"/>
    <w:multiLevelType w:val="hybridMultilevel"/>
    <w:tmpl w:val="7A965FE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7" w15:restartNumberingAfterBreak="0">
    <w:nsid w:val="53FA6C6E"/>
    <w:multiLevelType w:val="hybridMultilevel"/>
    <w:tmpl w:val="ED8EF402"/>
    <w:lvl w:ilvl="0" w:tplc="B1A6A8D0">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3383A3B"/>
    <w:multiLevelType w:val="hybridMultilevel"/>
    <w:tmpl w:val="490E1A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72CF4CD0"/>
    <w:multiLevelType w:val="hybridMultilevel"/>
    <w:tmpl w:val="003C56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62A0296"/>
    <w:multiLevelType w:val="hybridMultilevel"/>
    <w:tmpl w:val="4C12B636"/>
    <w:lvl w:ilvl="0" w:tplc="DA7A149C">
      <w:start w:val="1"/>
      <w:numFmt w:val="decimal"/>
      <w:pStyle w:val="a1"/>
      <w:lvlText w:val="%1."/>
      <w:lvlJc w:val="left"/>
      <w:pPr>
        <w:ind w:left="1429"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9823E5F"/>
    <w:multiLevelType w:val="multilevel"/>
    <w:tmpl w:val="E95AC1BC"/>
    <w:lvl w:ilvl="0">
      <w:start w:val="1"/>
      <w:numFmt w:val="decimal"/>
      <w:pStyle w:val="1"/>
      <w:lvlText w:val="%1."/>
      <w:lvlJc w:val="left"/>
      <w:pPr>
        <w:ind w:left="360" w:hanging="360"/>
      </w:pPr>
      <w:rPr>
        <w:rFonts w:hint="default"/>
      </w:rPr>
    </w:lvl>
    <w:lvl w:ilvl="1">
      <w:start w:val="1"/>
      <w:numFmt w:val="decimal"/>
      <w:pStyle w:val="2"/>
      <w:lvlText w:val="%1.%2."/>
      <w:lvlJc w:val="left"/>
      <w:pPr>
        <w:ind w:left="720" w:hanging="360"/>
      </w:pPr>
      <w:rPr>
        <w:rFonts w:hint="default"/>
      </w:rPr>
    </w:lvl>
    <w:lvl w:ilvl="2">
      <w:start w:val="1"/>
      <w:numFmt w:val="decimal"/>
      <w:pStyle w:val="3"/>
      <w:lvlText w:val="%1.%2.%3."/>
      <w:lvlJc w:val="left"/>
      <w:pPr>
        <w:ind w:left="1080" w:hanging="360"/>
      </w:pPr>
      <w:rPr>
        <w:rFonts w:hint="default"/>
      </w:rPr>
    </w:lvl>
    <w:lvl w:ilvl="3">
      <w:start w:val="1"/>
      <w:numFmt w:val="decimal"/>
      <w:pStyle w:val="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7"/>
  </w:num>
  <w:num w:numId="3">
    <w:abstractNumId w:val="3"/>
  </w:num>
  <w:num w:numId="4">
    <w:abstractNumId w:val="2"/>
  </w:num>
  <w:num w:numId="5">
    <w:abstractNumId w:val="10"/>
  </w:num>
  <w:num w:numId="6">
    <w:abstractNumId w:val="1"/>
  </w:num>
  <w:num w:numId="7">
    <w:abstractNumId w:val="10"/>
    <w:lvlOverride w:ilvl="0">
      <w:startOverride w:val="1"/>
    </w:lvlOverride>
  </w:num>
  <w:num w:numId="8">
    <w:abstractNumId w:val="10"/>
  </w:num>
  <w:num w:numId="9">
    <w:abstractNumId w:val="10"/>
  </w:num>
  <w:num w:numId="10">
    <w:abstractNumId w:val="10"/>
  </w:num>
  <w:num w:numId="11">
    <w:abstractNumId w:val="10"/>
  </w:num>
  <w:num w:numId="12">
    <w:abstractNumId w:val="10"/>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10"/>
    <w:lvlOverride w:ilvl="0">
      <w:startOverride w:val="1"/>
    </w:lvlOverride>
  </w:num>
  <w:num w:numId="16">
    <w:abstractNumId w:val="10"/>
    <w:lvlOverride w:ilvl="0">
      <w:startOverride w:val="1"/>
    </w:lvlOverride>
  </w:num>
  <w:num w:numId="17">
    <w:abstractNumId w:val="10"/>
    <w:lvlOverride w:ilvl="0">
      <w:startOverride w:val="1"/>
    </w:lvlOverride>
  </w:num>
  <w:num w:numId="18">
    <w:abstractNumId w:val="8"/>
  </w:num>
  <w:num w:numId="19">
    <w:abstractNumId w:val="0"/>
  </w:num>
  <w:num w:numId="20">
    <w:abstractNumId w:val="0"/>
  </w:num>
  <w:num w:numId="21">
    <w:abstractNumId w:val="9"/>
  </w:num>
  <w:num w:numId="22">
    <w:abstractNumId w:val="6"/>
  </w:num>
  <w:num w:numId="23">
    <w:abstractNumId w:val="4"/>
  </w:num>
  <w:num w:numId="24">
    <w:abstractNumId w:val="10"/>
    <w:lvlOverride w:ilvl="0">
      <w:startOverride w:val="1"/>
    </w:lvlOverride>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5"/>
  </w:num>
  <w:num w:numId="30">
    <w:abstractNumId w:val="10"/>
    <w:lvlOverride w:ilvl="0">
      <w:startOverride w:val="1"/>
    </w:lvlOverride>
  </w:num>
  <w:num w:numId="31">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ru-RU" w:vendorID="64" w:dllVersion="131078" w:nlCheck="1" w:checkStyle="0"/>
  <w:activeWritingStyle w:appName="MSWord" w:lang="en-US" w:vendorID="64" w:dllVersion="131078" w:nlCheck="1" w:checkStyle="1"/>
  <w:attachedTemplate r:id="rId1"/>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936"/>
    <w:rsid w:val="00011F7D"/>
    <w:rsid w:val="00013319"/>
    <w:rsid w:val="000207AA"/>
    <w:rsid w:val="00021629"/>
    <w:rsid w:val="00024954"/>
    <w:rsid w:val="00031215"/>
    <w:rsid w:val="000351A2"/>
    <w:rsid w:val="00041F4A"/>
    <w:rsid w:val="0004580E"/>
    <w:rsid w:val="00051155"/>
    <w:rsid w:val="00054003"/>
    <w:rsid w:val="00075299"/>
    <w:rsid w:val="00077C1D"/>
    <w:rsid w:val="000A0E40"/>
    <w:rsid w:val="000A15F2"/>
    <w:rsid w:val="000B60FE"/>
    <w:rsid w:val="000E3C51"/>
    <w:rsid w:val="00102A6C"/>
    <w:rsid w:val="001069B6"/>
    <w:rsid w:val="00111A7D"/>
    <w:rsid w:val="00112F2F"/>
    <w:rsid w:val="00130F9E"/>
    <w:rsid w:val="00133910"/>
    <w:rsid w:val="00133FDF"/>
    <w:rsid w:val="00134567"/>
    <w:rsid w:val="0013690B"/>
    <w:rsid w:val="001403C9"/>
    <w:rsid w:val="0014120B"/>
    <w:rsid w:val="00152B49"/>
    <w:rsid w:val="00153EA3"/>
    <w:rsid w:val="00156637"/>
    <w:rsid w:val="001728E0"/>
    <w:rsid w:val="00187E03"/>
    <w:rsid w:val="001905A4"/>
    <w:rsid w:val="001964E6"/>
    <w:rsid w:val="001A4933"/>
    <w:rsid w:val="001B2D27"/>
    <w:rsid w:val="001B741D"/>
    <w:rsid w:val="001C4DDD"/>
    <w:rsid w:val="001C6CB7"/>
    <w:rsid w:val="001D18E9"/>
    <w:rsid w:val="001E5F56"/>
    <w:rsid w:val="001E6CD2"/>
    <w:rsid w:val="002105F9"/>
    <w:rsid w:val="00211ECB"/>
    <w:rsid w:val="00214A3A"/>
    <w:rsid w:val="002172B3"/>
    <w:rsid w:val="002336F2"/>
    <w:rsid w:val="00241D71"/>
    <w:rsid w:val="0026059D"/>
    <w:rsid w:val="00286839"/>
    <w:rsid w:val="002925E6"/>
    <w:rsid w:val="00294EC1"/>
    <w:rsid w:val="002A1450"/>
    <w:rsid w:val="002A46D4"/>
    <w:rsid w:val="002B1B1D"/>
    <w:rsid w:val="002C4E0E"/>
    <w:rsid w:val="002C5418"/>
    <w:rsid w:val="002D1B76"/>
    <w:rsid w:val="002D676D"/>
    <w:rsid w:val="002D685E"/>
    <w:rsid w:val="002E30A0"/>
    <w:rsid w:val="002F09F9"/>
    <w:rsid w:val="002F4A74"/>
    <w:rsid w:val="003146C2"/>
    <w:rsid w:val="00314F07"/>
    <w:rsid w:val="00327C11"/>
    <w:rsid w:val="00363A59"/>
    <w:rsid w:val="00371304"/>
    <w:rsid w:val="00374BE9"/>
    <w:rsid w:val="003771D4"/>
    <w:rsid w:val="003876DA"/>
    <w:rsid w:val="00392507"/>
    <w:rsid w:val="003A6E78"/>
    <w:rsid w:val="003A774D"/>
    <w:rsid w:val="003A7CE0"/>
    <w:rsid w:val="003B298F"/>
    <w:rsid w:val="003B68B7"/>
    <w:rsid w:val="003D07C2"/>
    <w:rsid w:val="003D1F48"/>
    <w:rsid w:val="003D3F30"/>
    <w:rsid w:val="003D6FEA"/>
    <w:rsid w:val="003E1F90"/>
    <w:rsid w:val="003E31B0"/>
    <w:rsid w:val="003F71E4"/>
    <w:rsid w:val="0041302B"/>
    <w:rsid w:val="00413C43"/>
    <w:rsid w:val="004255CC"/>
    <w:rsid w:val="00425B74"/>
    <w:rsid w:val="00442D64"/>
    <w:rsid w:val="00447C87"/>
    <w:rsid w:val="004824F6"/>
    <w:rsid w:val="00485FBD"/>
    <w:rsid w:val="00495DBB"/>
    <w:rsid w:val="00496B36"/>
    <w:rsid w:val="004A3DA0"/>
    <w:rsid w:val="004A652D"/>
    <w:rsid w:val="004A7C2D"/>
    <w:rsid w:val="004B46AE"/>
    <w:rsid w:val="004E659E"/>
    <w:rsid w:val="004F5A08"/>
    <w:rsid w:val="0050660E"/>
    <w:rsid w:val="00510CCF"/>
    <w:rsid w:val="0051406A"/>
    <w:rsid w:val="00515886"/>
    <w:rsid w:val="005357F2"/>
    <w:rsid w:val="00541AE8"/>
    <w:rsid w:val="0055748F"/>
    <w:rsid w:val="0056581A"/>
    <w:rsid w:val="005743F0"/>
    <w:rsid w:val="0058159E"/>
    <w:rsid w:val="005B1CE2"/>
    <w:rsid w:val="005C0AA8"/>
    <w:rsid w:val="005C4E47"/>
    <w:rsid w:val="005F0EED"/>
    <w:rsid w:val="00602711"/>
    <w:rsid w:val="00605D1F"/>
    <w:rsid w:val="00614662"/>
    <w:rsid w:val="006216F6"/>
    <w:rsid w:val="00624E7B"/>
    <w:rsid w:val="0062626A"/>
    <w:rsid w:val="00632DC0"/>
    <w:rsid w:val="006372A3"/>
    <w:rsid w:val="00654EE1"/>
    <w:rsid w:val="006550B5"/>
    <w:rsid w:val="00657DB6"/>
    <w:rsid w:val="0066455D"/>
    <w:rsid w:val="00667D16"/>
    <w:rsid w:val="006723F9"/>
    <w:rsid w:val="00686BA6"/>
    <w:rsid w:val="006875AD"/>
    <w:rsid w:val="006A5B4B"/>
    <w:rsid w:val="006C7203"/>
    <w:rsid w:val="006D0340"/>
    <w:rsid w:val="006E2AE2"/>
    <w:rsid w:val="006E2D58"/>
    <w:rsid w:val="006E3CB2"/>
    <w:rsid w:val="006E6089"/>
    <w:rsid w:val="006E6D08"/>
    <w:rsid w:val="007105DE"/>
    <w:rsid w:val="0071130C"/>
    <w:rsid w:val="0071538B"/>
    <w:rsid w:val="00743322"/>
    <w:rsid w:val="0075301D"/>
    <w:rsid w:val="00755EAA"/>
    <w:rsid w:val="00775936"/>
    <w:rsid w:val="00782220"/>
    <w:rsid w:val="007832CD"/>
    <w:rsid w:val="00784179"/>
    <w:rsid w:val="00785078"/>
    <w:rsid w:val="00786539"/>
    <w:rsid w:val="00791809"/>
    <w:rsid w:val="00794A27"/>
    <w:rsid w:val="00797E50"/>
    <w:rsid w:val="007B0BD9"/>
    <w:rsid w:val="007B4723"/>
    <w:rsid w:val="007B566D"/>
    <w:rsid w:val="007C3068"/>
    <w:rsid w:val="007D6913"/>
    <w:rsid w:val="007E39D8"/>
    <w:rsid w:val="007E59B2"/>
    <w:rsid w:val="007E77FE"/>
    <w:rsid w:val="007F578F"/>
    <w:rsid w:val="00801EAF"/>
    <w:rsid w:val="00803C07"/>
    <w:rsid w:val="00804959"/>
    <w:rsid w:val="00820F19"/>
    <w:rsid w:val="00824C7D"/>
    <w:rsid w:val="0083547B"/>
    <w:rsid w:val="00836342"/>
    <w:rsid w:val="00845370"/>
    <w:rsid w:val="00860AAB"/>
    <w:rsid w:val="00873DAE"/>
    <w:rsid w:val="008827B6"/>
    <w:rsid w:val="00885AC7"/>
    <w:rsid w:val="00894F38"/>
    <w:rsid w:val="008A0D59"/>
    <w:rsid w:val="008A6EE0"/>
    <w:rsid w:val="008B177B"/>
    <w:rsid w:val="008B1944"/>
    <w:rsid w:val="008C04EB"/>
    <w:rsid w:val="008C4C5D"/>
    <w:rsid w:val="008D0354"/>
    <w:rsid w:val="008E74ED"/>
    <w:rsid w:val="008F5635"/>
    <w:rsid w:val="008F6127"/>
    <w:rsid w:val="008F7649"/>
    <w:rsid w:val="0090068C"/>
    <w:rsid w:val="00904F53"/>
    <w:rsid w:val="009077F1"/>
    <w:rsid w:val="009223F5"/>
    <w:rsid w:val="00923AB6"/>
    <w:rsid w:val="0093012D"/>
    <w:rsid w:val="0093215B"/>
    <w:rsid w:val="00933391"/>
    <w:rsid w:val="00934532"/>
    <w:rsid w:val="00935C65"/>
    <w:rsid w:val="009367B0"/>
    <w:rsid w:val="0094204B"/>
    <w:rsid w:val="00946FF3"/>
    <w:rsid w:val="00954BD1"/>
    <w:rsid w:val="0095590D"/>
    <w:rsid w:val="009634E7"/>
    <w:rsid w:val="00963CED"/>
    <w:rsid w:val="00974F32"/>
    <w:rsid w:val="00981EB9"/>
    <w:rsid w:val="00983A89"/>
    <w:rsid w:val="00984FFC"/>
    <w:rsid w:val="0099095F"/>
    <w:rsid w:val="009A157A"/>
    <w:rsid w:val="009A384F"/>
    <w:rsid w:val="009A431D"/>
    <w:rsid w:val="009A640B"/>
    <w:rsid w:val="009B1A3D"/>
    <w:rsid w:val="009C074B"/>
    <w:rsid w:val="009D17DB"/>
    <w:rsid w:val="009F24EC"/>
    <w:rsid w:val="009F2704"/>
    <w:rsid w:val="009F6FC4"/>
    <w:rsid w:val="00A01192"/>
    <w:rsid w:val="00A02B93"/>
    <w:rsid w:val="00A059AE"/>
    <w:rsid w:val="00A07582"/>
    <w:rsid w:val="00A12651"/>
    <w:rsid w:val="00A161E7"/>
    <w:rsid w:val="00A17C49"/>
    <w:rsid w:val="00A20E02"/>
    <w:rsid w:val="00A23182"/>
    <w:rsid w:val="00A26A50"/>
    <w:rsid w:val="00A33B6C"/>
    <w:rsid w:val="00A409E4"/>
    <w:rsid w:val="00A44082"/>
    <w:rsid w:val="00A445E4"/>
    <w:rsid w:val="00A44C52"/>
    <w:rsid w:val="00A50D5E"/>
    <w:rsid w:val="00A5507F"/>
    <w:rsid w:val="00A55FAB"/>
    <w:rsid w:val="00A63947"/>
    <w:rsid w:val="00A642A4"/>
    <w:rsid w:val="00A764AB"/>
    <w:rsid w:val="00A87B5B"/>
    <w:rsid w:val="00A9722F"/>
    <w:rsid w:val="00AA6EAA"/>
    <w:rsid w:val="00AC43B8"/>
    <w:rsid w:val="00AC4BB1"/>
    <w:rsid w:val="00AC6D53"/>
    <w:rsid w:val="00AD4410"/>
    <w:rsid w:val="00AD5E33"/>
    <w:rsid w:val="00AD738D"/>
    <w:rsid w:val="00AE2607"/>
    <w:rsid w:val="00AE290A"/>
    <w:rsid w:val="00AE66EB"/>
    <w:rsid w:val="00B00B77"/>
    <w:rsid w:val="00B07AFF"/>
    <w:rsid w:val="00B13995"/>
    <w:rsid w:val="00B21E51"/>
    <w:rsid w:val="00B23958"/>
    <w:rsid w:val="00B24FF0"/>
    <w:rsid w:val="00B401E2"/>
    <w:rsid w:val="00B4194E"/>
    <w:rsid w:val="00B46142"/>
    <w:rsid w:val="00B5442C"/>
    <w:rsid w:val="00B55228"/>
    <w:rsid w:val="00B655D1"/>
    <w:rsid w:val="00B76FBD"/>
    <w:rsid w:val="00B84B06"/>
    <w:rsid w:val="00B87410"/>
    <w:rsid w:val="00B90914"/>
    <w:rsid w:val="00B9171E"/>
    <w:rsid w:val="00B92521"/>
    <w:rsid w:val="00B939F5"/>
    <w:rsid w:val="00BA12B9"/>
    <w:rsid w:val="00BA2AD1"/>
    <w:rsid w:val="00BA3CF4"/>
    <w:rsid w:val="00BC7348"/>
    <w:rsid w:val="00BD03D1"/>
    <w:rsid w:val="00BD03E5"/>
    <w:rsid w:val="00BF7F3A"/>
    <w:rsid w:val="00C07203"/>
    <w:rsid w:val="00C077D6"/>
    <w:rsid w:val="00C10568"/>
    <w:rsid w:val="00C1666E"/>
    <w:rsid w:val="00C2724B"/>
    <w:rsid w:val="00C45995"/>
    <w:rsid w:val="00C62D5F"/>
    <w:rsid w:val="00C631FD"/>
    <w:rsid w:val="00C84FA4"/>
    <w:rsid w:val="00C86918"/>
    <w:rsid w:val="00C92642"/>
    <w:rsid w:val="00C95F27"/>
    <w:rsid w:val="00CA4DED"/>
    <w:rsid w:val="00CA7DA1"/>
    <w:rsid w:val="00CB767F"/>
    <w:rsid w:val="00CC633F"/>
    <w:rsid w:val="00CD4CDE"/>
    <w:rsid w:val="00CE7F5B"/>
    <w:rsid w:val="00CF66F4"/>
    <w:rsid w:val="00D12CB0"/>
    <w:rsid w:val="00D1464E"/>
    <w:rsid w:val="00D41CF6"/>
    <w:rsid w:val="00D54F54"/>
    <w:rsid w:val="00D71253"/>
    <w:rsid w:val="00D73A3A"/>
    <w:rsid w:val="00D769DD"/>
    <w:rsid w:val="00D85A4D"/>
    <w:rsid w:val="00D91112"/>
    <w:rsid w:val="00D92E55"/>
    <w:rsid w:val="00DB0619"/>
    <w:rsid w:val="00DB4A4E"/>
    <w:rsid w:val="00DC210B"/>
    <w:rsid w:val="00DC3467"/>
    <w:rsid w:val="00DC5597"/>
    <w:rsid w:val="00DE28BB"/>
    <w:rsid w:val="00DE3421"/>
    <w:rsid w:val="00DE580C"/>
    <w:rsid w:val="00DF02ED"/>
    <w:rsid w:val="00E02592"/>
    <w:rsid w:val="00E048C6"/>
    <w:rsid w:val="00E0609E"/>
    <w:rsid w:val="00E06BCA"/>
    <w:rsid w:val="00E10CF1"/>
    <w:rsid w:val="00E13469"/>
    <w:rsid w:val="00E16C55"/>
    <w:rsid w:val="00E1704F"/>
    <w:rsid w:val="00E20D70"/>
    <w:rsid w:val="00E24652"/>
    <w:rsid w:val="00E30D20"/>
    <w:rsid w:val="00E3292E"/>
    <w:rsid w:val="00E33350"/>
    <w:rsid w:val="00E41A9E"/>
    <w:rsid w:val="00E46608"/>
    <w:rsid w:val="00E629F3"/>
    <w:rsid w:val="00E64B29"/>
    <w:rsid w:val="00E826FA"/>
    <w:rsid w:val="00E8601F"/>
    <w:rsid w:val="00E87950"/>
    <w:rsid w:val="00E906E9"/>
    <w:rsid w:val="00E95582"/>
    <w:rsid w:val="00EB15CF"/>
    <w:rsid w:val="00EB35EB"/>
    <w:rsid w:val="00EF162D"/>
    <w:rsid w:val="00EF6AB2"/>
    <w:rsid w:val="00EF76F6"/>
    <w:rsid w:val="00F07204"/>
    <w:rsid w:val="00F07EAD"/>
    <w:rsid w:val="00F32BBE"/>
    <w:rsid w:val="00F32E37"/>
    <w:rsid w:val="00F344EE"/>
    <w:rsid w:val="00F41166"/>
    <w:rsid w:val="00F46AEE"/>
    <w:rsid w:val="00F5179A"/>
    <w:rsid w:val="00F52C4F"/>
    <w:rsid w:val="00F55ADC"/>
    <w:rsid w:val="00F613AE"/>
    <w:rsid w:val="00F66B82"/>
    <w:rsid w:val="00F70A96"/>
    <w:rsid w:val="00F70AEE"/>
    <w:rsid w:val="00F72607"/>
    <w:rsid w:val="00F860EC"/>
    <w:rsid w:val="00F93685"/>
    <w:rsid w:val="00F9402B"/>
    <w:rsid w:val="00F96F3D"/>
    <w:rsid w:val="00FD52E7"/>
    <w:rsid w:val="00FD5475"/>
    <w:rsid w:val="00FE3A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CB34E"/>
  <w15:docId w15:val="{12B3DDE4-DFBF-4EDA-9EF8-D18EB6AA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F5635"/>
    <w:pPr>
      <w:spacing w:after="0" w:line="360" w:lineRule="auto"/>
      <w:ind w:firstLine="709"/>
      <w:jc w:val="both"/>
    </w:pPr>
    <w:rPr>
      <w:rFonts w:ascii="Times New Roman" w:hAnsi="Times New Roman"/>
      <w:sz w:val="24"/>
    </w:rPr>
  </w:style>
  <w:style w:type="paragraph" w:styleId="1">
    <w:name w:val="heading 1"/>
    <w:basedOn w:val="a2"/>
    <w:next w:val="a2"/>
    <w:link w:val="10"/>
    <w:uiPriority w:val="9"/>
    <w:qFormat/>
    <w:rsid w:val="00801EAF"/>
    <w:pPr>
      <w:numPr>
        <w:numId w:val="1"/>
      </w:numPr>
      <w:ind w:left="1418" w:hanging="709"/>
      <w:contextualSpacing/>
      <w:jc w:val="left"/>
      <w:outlineLvl w:val="0"/>
    </w:pPr>
    <w:rPr>
      <w:rFonts w:eastAsiaTheme="majorEastAsia" w:cstheme="majorBidi"/>
      <w:b/>
      <w:bCs/>
      <w:sz w:val="40"/>
      <w:szCs w:val="28"/>
    </w:rPr>
  </w:style>
  <w:style w:type="paragraph" w:styleId="2">
    <w:name w:val="heading 2"/>
    <w:basedOn w:val="a2"/>
    <w:next w:val="a2"/>
    <w:link w:val="20"/>
    <w:uiPriority w:val="9"/>
    <w:unhideWhenUsed/>
    <w:qFormat/>
    <w:rsid w:val="00801EAF"/>
    <w:pPr>
      <w:numPr>
        <w:ilvl w:val="1"/>
        <w:numId w:val="1"/>
      </w:numPr>
      <w:ind w:left="1418" w:hanging="709"/>
      <w:contextualSpacing/>
      <w:jc w:val="left"/>
      <w:outlineLvl w:val="1"/>
    </w:pPr>
    <w:rPr>
      <w:rFonts w:eastAsiaTheme="majorEastAsia" w:cstheme="majorBidi"/>
      <w:b/>
      <w:bCs/>
      <w:sz w:val="32"/>
      <w:szCs w:val="26"/>
    </w:rPr>
  </w:style>
  <w:style w:type="paragraph" w:styleId="3">
    <w:name w:val="heading 3"/>
    <w:basedOn w:val="a2"/>
    <w:next w:val="a2"/>
    <w:link w:val="30"/>
    <w:uiPriority w:val="9"/>
    <w:unhideWhenUsed/>
    <w:qFormat/>
    <w:rsid w:val="00657DB6"/>
    <w:pPr>
      <w:numPr>
        <w:ilvl w:val="2"/>
        <w:numId w:val="1"/>
      </w:numPr>
      <w:ind w:left="1418" w:hanging="698"/>
      <w:contextualSpacing/>
      <w:outlineLvl w:val="2"/>
    </w:pPr>
    <w:rPr>
      <w:rFonts w:eastAsiaTheme="majorEastAsia" w:cstheme="majorBidi"/>
      <w:b/>
      <w:bCs/>
      <w:sz w:val="28"/>
    </w:rPr>
  </w:style>
  <w:style w:type="paragraph" w:styleId="4">
    <w:name w:val="heading 4"/>
    <w:basedOn w:val="a2"/>
    <w:next w:val="a2"/>
    <w:link w:val="40"/>
    <w:autoRedefine/>
    <w:uiPriority w:val="9"/>
    <w:unhideWhenUsed/>
    <w:qFormat/>
    <w:rsid w:val="00112F2F"/>
    <w:pPr>
      <w:numPr>
        <w:ilvl w:val="3"/>
        <w:numId w:val="1"/>
      </w:numPr>
      <w:ind w:left="1701" w:hanging="992"/>
      <w:contextualSpacing/>
      <w:outlineLvl w:val="3"/>
    </w:pPr>
    <w:rPr>
      <w:rFonts w:eastAsiaTheme="majorEastAsia" w:cstheme="majorBidi"/>
      <w:b/>
      <w:bCs/>
      <w:iCs/>
    </w:rPr>
  </w:style>
  <w:style w:type="paragraph" w:styleId="5">
    <w:name w:val="heading 5"/>
    <w:basedOn w:val="a2"/>
    <w:next w:val="a2"/>
    <w:link w:val="50"/>
    <w:uiPriority w:val="9"/>
    <w:semiHidden/>
    <w:unhideWhenUsed/>
    <w:qFormat/>
    <w:rsid w:val="008F5635"/>
    <w:pPr>
      <w:spacing w:before="200"/>
      <w:outlineLvl w:val="4"/>
    </w:pPr>
    <w:rPr>
      <w:rFonts w:asciiTheme="majorHAnsi" w:eastAsiaTheme="majorEastAsia" w:hAnsiTheme="majorHAnsi" w:cstheme="majorBidi"/>
      <w:b/>
      <w:bCs/>
      <w:color w:val="7F7F7F" w:themeColor="text1" w:themeTint="80"/>
      <w:sz w:val="22"/>
    </w:rPr>
  </w:style>
  <w:style w:type="paragraph" w:styleId="6">
    <w:name w:val="heading 6"/>
    <w:basedOn w:val="a2"/>
    <w:next w:val="a2"/>
    <w:link w:val="60"/>
    <w:uiPriority w:val="9"/>
    <w:semiHidden/>
    <w:unhideWhenUsed/>
    <w:qFormat/>
    <w:rsid w:val="008F5635"/>
    <w:pPr>
      <w:spacing w:line="271" w:lineRule="auto"/>
      <w:outlineLvl w:val="5"/>
    </w:pPr>
    <w:rPr>
      <w:rFonts w:asciiTheme="majorHAnsi" w:eastAsiaTheme="majorEastAsia" w:hAnsiTheme="majorHAnsi" w:cstheme="majorBidi"/>
      <w:b/>
      <w:bCs/>
      <w:i/>
      <w:iCs/>
      <w:color w:val="7F7F7F" w:themeColor="text1" w:themeTint="80"/>
      <w:sz w:val="22"/>
    </w:rPr>
  </w:style>
  <w:style w:type="paragraph" w:styleId="7">
    <w:name w:val="heading 7"/>
    <w:basedOn w:val="a2"/>
    <w:next w:val="a2"/>
    <w:link w:val="70"/>
    <w:uiPriority w:val="9"/>
    <w:semiHidden/>
    <w:unhideWhenUsed/>
    <w:qFormat/>
    <w:rsid w:val="008F5635"/>
    <w:pPr>
      <w:outlineLvl w:val="6"/>
    </w:pPr>
    <w:rPr>
      <w:rFonts w:asciiTheme="majorHAnsi" w:eastAsiaTheme="majorEastAsia" w:hAnsiTheme="majorHAnsi" w:cstheme="majorBidi"/>
      <w:i/>
      <w:iCs/>
      <w:sz w:val="22"/>
    </w:rPr>
  </w:style>
  <w:style w:type="paragraph" w:styleId="8">
    <w:name w:val="heading 8"/>
    <w:basedOn w:val="a2"/>
    <w:next w:val="a2"/>
    <w:link w:val="80"/>
    <w:uiPriority w:val="9"/>
    <w:semiHidden/>
    <w:unhideWhenUsed/>
    <w:qFormat/>
    <w:rsid w:val="008F5635"/>
    <w:pPr>
      <w:outlineLvl w:val="7"/>
    </w:pPr>
    <w:rPr>
      <w:rFonts w:asciiTheme="majorHAnsi" w:eastAsiaTheme="majorEastAsia" w:hAnsiTheme="majorHAnsi" w:cstheme="majorBidi"/>
      <w:sz w:val="20"/>
      <w:szCs w:val="20"/>
    </w:rPr>
  </w:style>
  <w:style w:type="paragraph" w:styleId="9">
    <w:name w:val="heading 9"/>
    <w:basedOn w:val="a2"/>
    <w:next w:val="a2"/>
    <w:link w:val="90"/>
    <w:uiPriority w:val="9"/>
    <w:semiHidden/>
    <w:unhideWhenUsed/>
    <w:qFormat/>
    <w:rsid w:val="008F5635"/>
    <w:pPr>
      <w:outlineLvl w:val="8"/>
    </w:pPr>
    <w:rPr>
      <w:rFonts w:asciiTheme="majorHAnsi" w:eastAsiaTheme="majorEastAsia" w:hAnsiTheme="majorHAnsi" w:cstheme="majorBidi"/>
      <w:i/>
      <w:iCs/>
      <w:spacing w:val="5"/>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801EAF"/>
    <w:rPr>
      <w:rFonts w:ascii="Times New Roman" w:eastAsiaTheme="majorEastAsia" w:hAnsi="Times New Roman" w:cstheme="majorBidi"/>
      <w:b/>
      <w:bCs/>
      <w:sz w:val="40"/>
      <w:szCs w:val="28"/>
    </w:rPr>
  </w:style>
  <w:style w:type="character" w:customStyle="1" w:styleId="20">
    <w:name w:val="Заголовок 2 Знак"/>
    <w:basedOn w:val="a3"/>
    <w:link w:val="2"/>
    <w:uiPriority w:val="9"/>
    <w:rsid w:val="00801EAF"/>
    <w:rPr>
      <w:rFonts w:ascii="Times New Roman" w:eastAsiaTheme="majorEastAsia" w:hAnsi="Times New Roman" w:cstheme="majorBidi"/>
      <w:b/>
      <w:bCs/>
      <w:sz w:val="32"/>
      <w:szCs w:val="26"/>
    </w:rPr>
  </w:style>
  <w:style w:type="character" w:customStyle="1" w:styleId="30">
    <w:name w:val="Заголовок 3 Знак"/>
    <w:basedOn w:val="a3"/>
    <w:link w:val="3"/>
    <w:uiPriority w:val="9"/>
    <w:rsid w:val="00657DB6"/>
    <w:rPr>
      <w:rFonts w:ascii="Times New Roman" w:eastAsiaTheme="majorEastAsia" w:hAnsi="Times New Roman" w:cstheme="majorBidi"/>
      <w:b/>
      <w:bCs/>
      <w:sz w:val="28"/>
    </w:rPr>
  </w:style>
  <w:style w:type="character" w:customStyle="1" w:styleId="40">
    <w:name w:val="Заголовок 4 Знак"/>
    <w:basedOn w:val="a3"/>
    <w:link w:val="4"/>
    <w:uiPriority w:val="9"/>
    <w:rsid w:val="00112F2F"/>
    <w:rPr>
      <w:rFonts w:ascii="Times New Roman" w:eastAsiaTheme="majorEastAsia" w:hAnsi="Times New Roman" w:cstheme="majorBidi"/>
      <w:b/>
      <w:bCs/>
      <w:iCs/>
      <w:sz w:val="24"/>
    </w:rPr>
  </w:style>
  <w:style w:type="character" w:customStyle="1" w:styleId="50">
    <w:name w:val="Заголовок 5 Знак"/>
    <w:basedOn w:val="a3"/>
    <w:link w:val="5"/>
    <w:uiPriority w:val="9"/>
    <w:semiHidden/>
    <w:rsid w:val="008F5635"/>
    <w:rPr>
      <w:rFonts w:asciiTheme="majorHAnsi" w:eastAsiaTheme="majorEastAsia" w:hAnsiTheme="majorHAnsi" w:cstheme="majorBidi"/>
      <w:b/>
      <w:bCs/>
      <w:color w:val="7F7F7F" w:themeColor="text1" w:themeTint="80"/>
    </w:rPr>
  </w:style>
  <w:style w:type="character" w:customStyle="1" w:styleId="60">
    <w:name w:val="Заголовок 6 Знак"/>
    <w:basedOn w:val="a3"/>
    <w:link w:val="6"/>
    <w:uiPriority w:val="9"/>
    <w:semiHidden/>
    <w:rsid w:val="008F5635"/>
    <w:rPr>
      <w:rFonts w:asciiTheme="majorHAnsi" w:eastAsiaTheme="majorEastAsia" w:hAnsiTheme="majorHAnsi" w:cstheme="majorBidi"/>
      <w:b/>
      <w:bCs/>
      <w:i/>
      <w:iCs/>
      <w:color w:val="7F7F7F" w:themeColor="text1" w:themeTint="80"/>
    </w:rPr>
  </w:style>
  <w:style w:type="character" w:customStyle="1" w:styleId="70">
    <w:name w:val="Заголовок 7 Знак"/>
    <w:basedOn w:val="a3"/>
    <w:link w:val="7"/>
    <w:uiPriority w:val="9"/>
    <w:semiHidden/>
    <w:rsid w:val="008F5635"/>
    <w:rPr>
      <w:rFonts w:asciiTheme="majorHAnsi" w:eastAsiaTheme="majorEastAsia" w:hAnsiTheme="majorHAnsi" w:cstheme="majorBidi"/>
      <w:i/>
      <w:iCs/>
    </w:rPr>
  </w:style>
  <w:style w:type="character" w:customStyle="1" w:styleId="80">
    <w:name w:val="Заголовок 8 Знак"/>
    <w:basedOn w:val="a3"/>
    <w:link w:val="8"/>
    <w:uiPriority w:val="9"/>
    <w:semiHidden/>
    <w:rsid w:val="008F5635"/>
    <w:rPr>
      <w:rFonts w:asciiTheme="majorHAnsi" w:eastAsiaTheme="majorEastAsia" w:hAnsiTheme="majorHAnsi" w:cstheme="majorBidi"/>
      <w:sz w:val="20"/>
      <w:szCs w:val="20"/>
    </w:rPr>
  </w:style>
  <w:style w:type="character" w:customStyle="1" w:styleId="90">
    <w:name w:val="Заголовок 9 Знак"/>
    <w:basedOn w:val="a3"/>
    <w:link w:val="9"/>
    <w:uiPriority w:val="9"/>
    <w:semiHidden/>
    <w:rsid w:val="008F5635"/>
    <w:rPr>
      <w:rFonts w:asciiTheme="majorHAnsi" w:eastAsiaTheme="majorEastAsia" w:hAnsiTheme="majorHAnsi" w:cstheme="majorBidi"/>
      <w:i/>
      <w:iCs/>
      <w:spacing w:val="5"/>
      <w:sz w:val="20"/>
      <w:szCs w:val="20"/>
    </w:rPr>
  </w:style>
  <w:style w:type="paragraph" w:styleId="a6">
    <w:name w:val="Title"/>
    <w:basedOn w:val="a2"/>
    <w:next w:val="a2"/>
    <w:link w:val="a7"/>
    <w:uiPriority w:val="10"/>
    <w:rsid w:val="0051588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a7">
    <w:name w:val="Заголовок Знак"/>
    <w:basedOn w:val="a3"/>
    <w:link w:val="a6"/>
    <w:uiPriority w:val="10"/>
    <w:rsid w:val="00515886"/>
    <w:rPr>
      <w:rFonts w:asciiTheme="majorHAnsi" w:eastAsiaTheme="majorEastAsia" w:hAnsiTheme="majorHAnsi" w:cstheme="majorBidi"/>
      <w:spacing w:val="5"/>
      <w:sz w:val="52"/>
      <w:szCs w:val="52"/>
    </w:rPr>
  </w:style>
  <w:style w:type="paragraph" w:styleId="a8">
    <w:name w:val="Subtitle"/>
    <w:basedOn w:val="a2"/>
    <w:next w:val="a2"/>
    <w:link w:val="a9"/>
    <w:uiPriority w:val="11"/>
    <w:rsid w:val="00515886"/>
    <w:pPr>
      <w:spacing w:after="600"/>
    </w:pPr>
    <w:rPr>
      <w:rFonts w:asciiTheme="majorHAnsi" w:eastAsiaTheme="majorEastAsia" w:hAnsiTheme="majorHAnsi" w:cstheme="majorBidi"/>
      <w:i/>
      <w:iCs/>
      <w:spacing w:val="13"/>
      <w:szCs w:val="24"/>
    </w:rPr>
  </w:style>
  <w:style w:type="character" w:customStyle="1" w:styleId="a9">
    <w:name w:val="Подзаголовок Знак"/>
    <w:basedOn w:val="a3"/>
    <w:link w:val="a8"/>
    <w:uiPriority w:val="11"/>
    <w:rsid w:val="00515886"/>
    <w:rPr>
      <w:rFonts w:asciiTheme="majorHAnsi" w:eastAsiaTheme="majorEastAsia" w:hAnsiTheme="majorHAnsi" w:cstheme="majorBidi"/>
      <w:i/>
      <w:iCs/>
      <w:spacing w:val="13"/>
      <w:sz w:val="24"/>
      <w:szCs w:val="24"/>
    </w:rPr>
  </w:style>
  <w:style w:type="character" w:styleId="aa">
    <w:name w:val="Strong"/>
    <w:uiPriority w:val="22"/>
    <w:rsid w:val="00515886"/>
    <w:rPr>
      <w:b/>
      <w:bCs/>
    </w:rPr>
  </w:style>
  <w:style w:type="character" w:styleId="ab">
    <w:name w:val="Emphasis"/>
    <w:uiPriority w:val="20"/>
    <w:rsid w:val="00515886"/>
    <w:rPr>
      <w:b/>
      <w:bCs/>
      <w:i/>
      <w:iCs/>
      <w:spacing w:val="10"/>
      <w:bdr w:val="none" w:sz="0" w:space="0" w:color="auto"/>
      <w:shd w:val="clear" w:color="auto" w:fill="auto"/>
    </w:rPr>
  </w:style>
  <w:style w:type="paragraph" w:customStyle="1" w:styleId="ac">
    <w:name w:val="Программный код"/>
    <w:basedOn w:val="ad"/>
    <w:next w:val="a2"/>
    <w:link w:val="ae"/>
    <w:qFormat/>
    <w:rsid w:val="00112F2F"/>
    <w:pPr>
      <w:ind w:firstLine="709"/>
    </w:pPr>
    <w:rPr>
      <w:rFonts w:ascii="Courier New" w:hAnsi="Courier New"/>
    </w:rPr>
  </w:style>
  <w:style w:type="paragraph" w:styleId="af">
    <w:name w:val="List Paragraph"/>
    <w:basedOn w:val="a2"/>
    <w:link w:val="af0"/>
    <w:uiPriority w:val="34"/>
    <w:qFormat/>
    <w:rsid w:val="00515886"/>
    <w:pPr>
      <w:ind w:left="720"/>
      <w:contextualSpacing/>
    </w:pPr>
  </w:style>
  <w:style w:type="paragraph" w:styleId="21">
    <w:name w:val="Quote"/>
    <w:basedOn w:val="a2"/>
    <w:next w:val="a2"/>
    <w:link w:val="22"/>
    <w:uiPriority w:val="29"/>
    <w:rsid w:val="00515886"/>
    <w:pPr>
      <w:spacing w:before="200"/>
      <w:ind w:left="360" w:right="360"/>
    </w:pPr>
    <w:rPr>
      <w:i/>
      <w:iCs/>
    </w:rPr>
  </w:style>
  <w:style w:type="character" w:customStyle="1" w:styleId="22">
    <w:name w:val="Цитата 2 Знак"/>
    <w:basedOn w:val="a3"/>
    <w:link w:val="21"/>
    <w:uiPriority w:val="29"/>
    <w:rsid w:val="00515886"/>
    <w:rPr>
      <w:i/>
      <w:iCs/>
    </w:rPr>
  </w:style>
  <w:style w:type="paragraph" w:styleId="af1">
    <w:name w:val="Intense Quote"/>
    <w:basedOn w:val="a2"/>
    <w:next w:val="a2"/>
    <w:link w:val="af2"/>
    <w:uiPriority w:val="30"/>
    <w:rsid w:val="00515886"/>
    <w:pPr>
      <w:pBdr>
        <w:bottom w:val="single" w:sz="4" w:space="1" w:color="auto"/>
      </w:pBdr>
      <w:spacing w:before="200" w:after="280"/>
      <w:ind w:left="1008" w:right="1152"/>
    </w:pPr>
    <w:rPr>
      <w:b/>
      <w:bCs/>
      <w:i/>
      <w:iCs/>
    </w:rPr>
  </w:style>
  <w:style w:type="character" w:customStyle="1" w:styleId="af2">
    <w:name w:val="Выделенная цитата Знак"/>
    <w:basedOn w:val="a3"/>
    <w:link w:val="af1"/>
    <w:uiPriority w:val="30"/>
    <w:rsid w:val="00515886"/>
    <w:rPr>
      <w:b/>
      <w:bCs/>
      <w:i/>
      <w:iCs/>
    </w:rPr>
  </w:style>
  <w:style w:type="character" w:styleId="af3">
    <w:name w:val="Subtle Emphasis"/>
    <w:uiPriority w:val="19"/>
    <w:rsid w:val="00515886"/>
    <w:rPr>
      <w:i/>
      <w:iCs/>
    </w:rPr>
  </w:style>
  <w:style w:type="character" w:styleId="af4">
    <w:name w:val="Intense Emphasis"/>
    <w:uiPriority w:val="21"/>
    <w:rsid w:val="00515886"/>
    <w:rPr>
      <w:b/>
      <w:bCs/>
    </w:rPr>
  </w:style>
  <w:style w:type="character" w:styleId="af5">
    <w:name w:val="Subtle Reference"/>
    <w:uiPriority w:val="31"/>
    <w:rsid w:val="00515886"/>
    <w:rPr>
      <w:smallCaps/>
    </w:rPr>
  </w:style>
  <w:style w:type="character" w:styleId="af6">
    <w:name w:val="Intense Reference"/>
    <w:uiPriority w:val="32"/>
    <w:rsid w:val="00515886"/>
    <w:rPr>
      <w:smallCaps/>
      <w:spacing w:val="5"/>
      <w:u w:val="single"/>
    </w:rPr>
  </w:style>
  <w:style w:type="character" w:styleId="af7">
    <w:name w:val="Book Title"/>
    <w:uiPriority w:val="33"/>
    <w:rsid w:val="00515886"/>
    <w:rPr>
      <w:i/>
      <w:iCs/>
      <w:smallCaps/>
      <w:spacing w:val="5"/>
    </w:rPr>
  </w:style>
  <w:style w:type="paragraph" w:styleId="af8">
    <w:name w:val="TOC Heading"/>
    <w:basedOn w:val="1"/>
    <w:next w:val="a2"/>
    <w:uiPriority w:val="39"/>
    <w:semiHidden/>
    <w:unhideWhenUsed/>
    <w:qFormat/>
    <w:rsid w:val="008F5635"/>
    <w:pPr>
      <w:outlineLvl w:val="9"/>
    </w:pPr>
    <w:rPr>
      <w:lang w:bidi="en-US"/>
    </w:rPr>
  </w:style>
  <w:style w:type="paragraph" w:styleId="af9">
    <w:name w:val="caption"/>
    <w:basedOn w:val="a2"/>
    <w:next w:val="a2"/>
    <w:uiPriority w:val="35"/>
    <w:semiHidden/>
    <w:unhideWhenUsed/>
    <w:rsid w:val="00515886"/>
    <w:rPr>
      <w:b/>
      <w:bCs/>
      <w:color w:val="943634" w:themeColor="accent2" w:themeShade="BF"/>
      <w:sz w:val="18"/>
      <w:szCs w:val="18"/>
    </w:rPr>
  </w:style>
  <w:style w:type="paragraph" w:styleId="afa">
    <w:name w:val="Balloon Text"/>
    <w:basedOn w:val="a2"/>
    <w:link w:val="afb"/>
    <w:uiPriority w:val="99"/>
    <w:semiHidden/>
    <w:unhideWhenUsed/>
    <w:rsid w:val="004A652D"/>
    <w:pPr>
      <w:spacing w:line="240" w:lineRule="auto"/>
    </w:pPr>
    <w:rPr>
      <w:rFonts w:ascii="Tahoma" w:hAnsi="Tahoma" w:cs="Tahoma"/>
      <w:sz w:val="16"/>
      <w:szCs w:val="16"/>
    </w:rPr>
  </w:style>
  <w:style w:type="character" w:customStyle="1" w:styleId="afb">
    <w:name w:val="Текст выноски Знак"/>
    <w:basedOn w:val="a3"/>
    <w:link w:val="afa"/>
    <w:uiPriority w:val="99"/>
    <w:semiHidden/>
    <w:rsid w:val="004A652D"/>
    <w:rPr>
      <w:rFonts w:ascii="Tahoma" w:hAnsi="Tahoma" w:cs="Tahoma"/>
      <w:sz w:val="16"/>
      <w:szCs w:val="16"/>
    </w:rPr>
  </w:style>
  <w:style w:type="paragraph" w:customStyle="1" w:styleId="afc">
    <w:name w:val="Рис. (картинка)"/>
    <w:basedOn w:val="a2"/>
    <w:next w:val="a"/>
    <w:link w:val="afd"/>
    <w:qFormat/>
    <w:rsid w:val="008F5635"/>
    <w:pPr>
      <w:ind w:firstLine="0"/>
      <w:jc w:val="center"/>
    </w:pPr>
    <w:rPr>
      <w:noProof/>
      <w:lang w:eastAsia="ru-RU"/>
    </w:rPr>
  </w:style>
  <w:style w:type="character" w:customStyle="1" w:styleId="afd">
    <w:name w:val="Рис. (картинка) Знак"/>
    <w:basedOn w:val="a3"/>
    <w:link w:val="afc"/>
    <w:rsid w:val="008F5635"/>
    <w:rPr>
      <w:rFonts w:ascii="Times New Roman" w:hAnsi="Times New Roman"/>
      <w:noProof/>
      <w:sz w:val="24"/>
      <w:lang w:eastAsia="ru-RU"/>
    </w:rPr>
  </w:style>
  <w:style w:type="paragraph" w:customStyle="1" w:styleId="ad">
    <w:name w:val="Без отступов"/>
    <w:basedOn w:val="a2"/>
    <w:link w:val="afe"/>
    <w:qFormat/>
    <w:rsid w:val="003771D4"/>
    <w:pPr>
      <w:ind w:firstLine="0"/>
      <w:contextualSpacing/>
      <w:jc w:val="left"/>
    </w:pPr>
  </w:style>
  <w:style w:type="character" w:customStyle="1" w:styleId="afe">
    <w:name w:val="Без отступов Знак"/>
    <w:basedOn w:val="a3"/>
    <w:link w:val="ad"/>
    <w:rsid w:val="003771D4"/>
    <w:rPr>
      <w:rFonts w:ascii="Times New Roman" w:hAnsi="Times New Roman"/>
      <w:sz w:val="24"/>
    </w:rPr>
  </w:style>
  <w:style w:type="paragraph" w:styleId="11">
    <w:name w:val="toc 1"/>
    <w:basedOn w:val="a2"/>
    <w:next w:val="a2"/>
    <w:autoRedefine/>
    <w:uiPriority w:val="39"/>
    <w:unhideWhenUsed/>
    <w:rsid w:val="0066455D"/>
    <w:pPr>
      <w:spacing w:before="120" w:after="120"/>
      <w:jc w:val="left"/>
    </w:pPr>
    <w:rPr>
      <w:rFonts w:asciiTheme="minorHAnsi" w:hAnsiTheme="minorHAnsi" w:cstheme="minorHAnsi"/>
      <w:b/>
      <w:bCs/>
      <w:caps/>
      <w:sz w:val="20"/>
      <w:szCs w:val="20"/>
    </w:rPr>
  </w:style>
  <w:style w:type="paragraph" w:styleId="23">
    <w:name w:val="toc 2"/>
    <w:basedOn w:val="a2"/>
    <w:next w:val="a2"/>
    <w:autoRedefine/>
    <w:uiPriority w:val="39"/>
    <w:unhideWhenUsed/>
    <w:rsid w:val="0066455D"/>
    <w:pPr>
      <w:ind w:left="240"/>
      <w:jc w:val="left"/>
    </w:pPr>
    <w:rPr>
      <w:rFonts w:asciiTheme="minorHAnsi" w:hAnsiTheme="minorHAnsi" w:cstheme="minorHAnsi"/>
      <w:smallCaps/>
      <w:sz w:val="20"/>
      <w:szCs w:val="20"/>
    </w:rPr>
  </w:style>
  <w:style w:type="paragraph" w:styleId="31">
    <w:name w:val="toc 3"/>
    <w:basedOn w:val="a2"/>
    <w:next w:val="a2"/>
    <w:autoRedefine/>
    <w:uiPriority w:val="39"/>
    <w:unhideWhenUsed/>
    <w:rsid w:val="0066455D"/>
    <w:pPr>
      <w:ind w:left="480"/>
      <w:jc w:val="left"/>
    </w:pPr>
    <w:rPr>
      <w:rFonts w:asciiTheme="minorHAnsi" w:hAnsiTheme="minorHAnsi" w:cstheme="minorHAnsi"/>
      <w:i/>
      <w:iCs/>
      <w:sz w:val="20"/>
      <w:szCs w:val="20"/>
    </w:rPr>
  </w:style>
  <w:style w:type="paragraph" w:styleId="41">
    <w:name w:val="toc 4"/>
    <w:basedOn w:val="a2"/>
    <w:next w:val="a2"/>
    <w:autoRedefine/>
    <w:uiPriority w:val="39"/>
    <w:unhideWhenUsed/>
    <w:rsid w:val="0066455D"/>
    <w:pPr>
      <w:ind w:left="720"/>
      <w:jc w:val="left"/>
    </w:pPr>
    <w:rPr>
      <w:rFonts w:asciiTheme="minorHAnsi" w:hAnsiTheme="minorHAnsi" w:cstheme="minorHAnsi"/>
      <w:sz w:val="18"/>
      <w:szCs w:val="18"/>
    </w:rPr>
  </w:style>
  <w:style w:type="paragraph" w:styleId="51">
    <w:name w:val="toc 5"/>
    <w:basedOn w:val="a2"/>
    <w:next w:val="a2"/>
    <w:autoRedefine/>
    <w:uiPriority w:val="39"/>
    <w:unhideWhenUsed/>
    <w:rsid w:val="0066455D"/>
    <w:pPr>
      <w:ind w:left="960"/>
      <w:jc w:val="left"/>
    </w:pPr>
    <w:rPr>
      <w:rFonts w:asciiTheme="minorHAnsi" w:hAnsiTheme="minorHAnsi" w:cstheme="minorHAnsi"/>
      <w:sz w:val="18"/>
      <w:szCs w:val="18"/>
    </w:rPr>
  </w:style>
  <w:style w:type="paragraph" w:styleId="61">
    <w:name w:val="toc 6"/>
    <w:basedOn w:val="a2"/>
    <w:next w:val="a2"/>
    <w:autoRedefine/>
    <w:uiPriority w:val="39"/>
    <w:unhideWhenUsed/>
    <w:rsid w:val="0066455D"/>
    <w:pPr>
      <w:ind w:left="1200"/>
      <w:jc w:val="left"/>
    </w:pPr>
    <w:rPr>
      <w:rFonts w:asciiTheme="minorHAnsi" w:hAnsiTheme="minorHAnsi" w:cstheme="minorHAnsi"/>
      <w:sz w:val="18"/>
      <w:szCs w:val="18"/>
    </w:rPr>
  </w:style>
  <w:style w:type="paragraph" w:styleId="71">
    <w:name w:val="toc 7"/>
    <w:basedOn w:val="a2"/>
    <w:next w:val="a2"/>
    <w:autoRedefine/>
    <w:uiPriority w:val="39"/>
    <w:unhideWhenUsed/>
    <w:rsid w:val="0066455D"/>
    <w:pPr>
      <w:ind w:left="1440"/>
      <w:jc w:val="left"/>
    </w:pPr>
    <w:rPr>
      <w:rFonts w:asciiTheme="minorHAnsi" w:hAnsiTheme="minorHAnsi" w:cstheme="minorHAnsi"/>
      <w:sz w:val="18"/>
      <w:szCs w:val="18"/>
    </w:rPr>
  </w:style>
  <w:style w:type="paragraph" w:styleId="81">
    <w:name w:val="toc 8"/>
    <w:basedOn w:val="a2"/>
    <w:next w:val="a2"/>
    <w:autoRedefine/>
    <w:uiPriority w:val="39"/>
    <w:unhideWhenUsed/>
    <w:rsid w:val="0066455D"/>
    <w:pPr>
      <w:ind w:left="1680"/>
      <w:jc w:val="left"/>
    </w:pPr>
    <w:rPr>
      <w:rFonts w:asciiTheme="minorHAnsi" w:hAnsiTheme="minorHAnsi" w:cstheme="minorHAnsi"/>
      <w:sz w:val="18"/>
      <w:szCs w:val="18"/>
    </w:rPr>
  </w:style>
  <w:style w:type="paragraph" w:styleId="91">
    <w:name w:val="toc 9"/>
    <w:basedOn w:val="a2"/>
    <w:next w:val="a2"/>
    <w:autoRedefine/>
    <w:uiPriority w:val="39"/>
    <w:unhideWhenUsed/>
    <w:rsid w:val="0066455D"/>
    <w:pPr>
      <w:ind w:left="1920"/>
      <w:jc w:val="left"/>
    </w:pPr>
    <w:rPr>
      <w:rFonts w:asciiTheme="minorHAnsi" w:hAnsiTheme="minorHAnsi" w:cstheme="minorHAnsi"/>
      <w:sz w:val="18"/>
      <w:szCs w:val="18"/>
    </w:rPr>
  </w:style>
  <w:style w:type="character" w:styleId="aff">
    <w:name w:val="Hyperlink"/>
    <w:basedOn w:val="a3"/>
    <w:uiPriority w:val="99"/>
    <w:unhideWhenUsed/>
    <w:rsid w:val="0066455D"/>
    <w:rPr>
      <w:color w:val="0000FF" w:themeColor="hyperlink"/>
      <w:u w:val="single"/>
    </w:rPr>
  </w:style>
  <w:style w:type="table" w:styleId="aff0">
    <w:name w:val="Table Grid"/>
    <w:basedOn w:val="a4"/>
    <w:uiPriority w:val="59"/>
    <w:rsid w:val="00657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Таблица (заголовок)"/>
    <w:basedOn w:val="ad"/>
    <w:next w:val="a2"/>
    <w:link w:val="aff1"/>
    <w:qFormat/>
    <w:rsid w:val="00657DB6"/>
    <w:pPr>
      <w:numPr>
        <w:numId w:val="3"/>
      </w:numPr>
      <w:ind w:left="426" w:hanging="66"/>
      <w:jc w:val="right"/>
    </w:pPr>
    <w:rPr>
      <w:spacing w:val="30"/>
    </w:rPr>
  </w:style>
  <w:style w:type="paragraph" w:customStyle="1" w:styleId="aff2">
    <w:name w:val="Таблица (содержимое)"/>
    <w:basedOn w:val="ad"/>
    <w:link w:val="aff3"/>
    <w:qFormat/>
    <w:rsid w:val="00657DB6"/>
    <w:pPr>
      <w:spacing w:line="240" w:lineRule="auto"/>
    </w:pPr>
  </w:style>
  <w:style w:type="character" w:customStyle="1" w:styleId="aff1">
    <w:name w:val="Таблица (заголовок) Знак"/>
    <w:basedOn w:val="afe"/>
    <w:link w:val="a0"/>
    <w:rsid w:val="00657DB6"/>
    <w:rPr>
      <w:rFonts w:ascii="Times New Roman" w:hAnsi="Times New Roman"/>
      <w:spacing w:val="30"/>
      <w:sz w:val="24"/>
    </w:rPr>
  </w:style>
  <w:style w:type="character" w:customStyle="1" w:styleId="aff3">
    <w:name w:val="Таблица (содержимое) Знак"/>
    <w:basedOn w:val="afe"/>
    <w:link w:val="aff2"/>
    <w:rsid w:val="00657DB6"/>
    <w:rPr>
      <w:rFonts w:ascii="Times New Roman" w:hAnsi="Times New Roman"/>
      <w:sz w:val="24"/>
    </w:rPr>
  </w:style>
  <w:style w:type="paragraph" w:customStyle="1" w:styleId="a">
    <w:name w:val="Рис. (подпись)"/>
    <w:basedOn w:val="afc"/>
    <w:link w:val="aff4"/>
    <w:qFormat/>
    <w:rsid w:val="000B60FE"/>
    <w:pPr>
      <w:numPr>
        <w:numId w:val="4"/>
      </w:numPr>
    </w:pPr>
  </w:style>
  <w:style w:type="character" w:customStyle="1" w:styleId="aff4">
    <w:name w:val="Рис. (подпись) Знак"/>
    <w:basedOn w:val="afd"/>
    <w:link w:val="a"/>
    <w:rsid w:val="000B60FE"/>
    <w:rPr>
      <w:rFonts w:ascii="Times New Roman" w:hAnsi="Times New Roman"/>
      <w:noProof/>
      <w:sz w:val="24"/>
      <w:lang w:eastAsia="ru-RU"/>
    </w:rPr>
  </w:style>
  <w:style w:type="paragraph" w:styleId="aff5">
    <w:name w:val="header"/>
    <w:basedOn w:val="a2"/>
    <w:link w:val="aff6"/>
    <w:uiPriority w:val="99"/>
    <w:unhideWhenUsed/>
    <w:rsid w:val="00B5442C"/>
    <w:pPr>
      <w:tabs>
        <w:tab w:val="center" w:pos="4677"/>
        <w:tab w:val="right" w:pos="9355"/>
      </w:tabs>
      <w:spacing w:line="240" w:lineRule="auto"/>
    </w:pPr>
  </w:style>
  <w:style w:type="character" w:customStyle="1" w:styleId="aff6">
    <w:name w:val="Верхний колонтитул Знак"/>
    <w:basedOn w:val="a3"/>
    <w:link w:val="aff5"/>
    <w:uiPriority w:val="99"/>
    <w:rsid w:val="00B5442C"/>
    <w:rPr>
      <w:rFonts w:ascii="Times New Roman" w:hAnsi="Times New Roman"/>
      <w:sz w:val="24"/>
    </w:rPr>
  </w:style>
  <w:style w:type="paragraph" w:styleId="aff7">
    <w:name w:val="footer"/>
    <w:basedOn w:val="a2"/>
    <w:link w:val="aff8"/>
    <w:uiPriority w:val="99"/>
    <w:unhideWhenUsed/>
    <w:rsid w:val="00B5442C"/>
    <w:pPr>
      <w:tabs>
        <w:tab w:val="center" w:pos="4677"/>
        <w:tab w:val="right" w:pos="9355"/>
      </w:tabs>
      <w:spacing w:line="240" w:lineRule="auto"/>
    </w:pPr>
  </w:style>
  <w:style w:type="character" w:customStyle="1" w:styleId="aff8">
    <w:name w:val="Нижний колонтитул Знак"/>
    <w:basedOn w:val="a3"/>
    <w:link w:val="aff7"/>
    <w:uiPriority w:val="99"/>
    <w:rsid w:val="00B5442C"/>
    <w:rPr>
      <w:rFonts w:ascii="Times New Roman" w:hAnsi="Times New Roman"/>
      <w:sz w:val="24"/>
    </w:rPr>
  </w:style>
  <w:style w:type="paragraph" w:customStyle="1" w:styleId="a1">
    <w:name w:val="Список (нум)"/>
    <w:basedOn w:val="af"/>
    <w:link w:val="aff9"/>
    <w:qFormat/>
    <w:rsid w:val="00447C87"/>
    <w:pPr>
      <w:numPr>
        <w:numId w:val="5"/>
      </w:numPr>
    </w:pPr>
  </w:style>
  <w:style w:type="character" w:customStyle="1" w:styleId="ae">
    <w:name w:val="Программный код Знак"/>
    <w:basedOn w:val="a3"/>
    <w:link w:val="ac"/>
    <w:rsid w:val="00112F2F"/>
    <w:rPr>
      <w:rFonts w:ascii="Courier New" w:hAnsi="Courier New"/>
      <w:sz w:val="24"/>
    </w:rPr>
  </w:style>
  <w:style w:type="character" w:customStyle="1" w:styleId="af0">
    <w:name w:val="Абзац списка Знак"/>
    <w:basedOn w:val="a3"/>
    <w:link w:val="af"/>
    <w:uiPriority w:val="34"/>
    <w:rsid w:val="00A63947"/>
    <w:rPr>
      <w:rFonts w:ascii="Times New Roman" w:hAnsi="Times New Roman"/>
      <w:sz w:val="24"/>
    </w:rPr>
  </w:style>
  <w:style w:type="character" w:customStyle="1" w:styleId="aff9">
    <w:name w:val="Список (нум) Знак"/>
    <w:basedOn w:val="af0"/>
    <w:link w:val="a1"/>
    <w:rsid w:val="00447C87"/>
    <w:rPr>
      <w:rFonts w:ascii="Times New Roman" w:hAnsi="Times New Roman"/>
      <w:sz w:val="24"/>
    </w:rPr>
  </w:style>
  <w:style w:type="character" w:styleId="affa">
    <w:name w:val="FollowedHyperlink"/>
    <w:basedOn w:val="a3"/>
    <w:uiPriority w:val="99"/>
    <w:semiHidden/>
    <w:unhideWhenUsed/>
    <w:rsid w:val="00935C65"/>
    <w:rPr>
      <w:color w:val="800080" w:themeColor="followedHyperlink"/>
      <w:u w:val="single"/>
    </w:rPr>
  </w:style>
  <w:style w:type="paragraph" w:styleId="affb">
    <w:name w:val="Bibliography"/>
    <w:basedOn w:val="a2"/>
    <w:next w:val="a2"/>
    <w:uiPriority w:val="37"/>
    <w:semiHidden/>
    <w:unhideWhenUsed/>
    <w:rsid w:val="00DF02ED"/>
  </w:style>
  <w:style w:type="paragraph" w:styleId="affc">
    <w:name w:val="Normal (Web)"/>
    <w:basedOn w:val="a2"/>
    <w:uiPriority w:val="99"/>
    <w:semiHidden/>
    <w:unhideWhenUsed/>
    <w:rsid w:val="0041302B"/>
    <w:pPr>
      <w:spacing w:before="100" w:beforeAutospacing="1" w:after="100" w:afterAutospacing="1" w:line="240" w:lineRule="auto"/>
      <w:ind w:firstLine="0"/>
      <w:jc w:val="left"/>
    </w:pPr>
    <w:rPr>
      <w:rFonts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90568">
      <w:bodyDiv w:val="1"/>
      <w:marLeft w:val="0"/>
      <w:marRight w:val="0"/>
      <w:marTop w:val="0"/>
      <w:marBottom w:val="0"/>
      <w:divBdr>
        <w:top w:val="none" w:sz="0" w:space="0" w:color="auto"/>
        <w:left w:val="none" w:sz="0" w:space="0" w:color="auto"/>
        <w:bottom w:val="none" w:sz="0" w:space="0" w:color="auto"/>
        <w:right w:val="none" w:sz="0" w:space="0" w:color="auto"/>
      </w:divBdr>
    </w:div>
    <w:div w:id="228154043">
      <w:bodyDiv w:val="1"/>
      <w:marLeft w:val="0"/>
      <w:marRight w:val="0"/>
      <w:marTop w:val="0"/>
      <w:marBottom w:val="0"/>
      <w:divBdr>
        <w:top w:val="none" w:sz="0" w:space="0" w:color="auto"/>
        <w:left w:val="none" w:sz="0" w:space="0" w:color="auto"/>
        <w:bottom w:val="none" w:sz="0" w:space="0" w:color="auto"/>
        <w:right w:val="none" w:sz="0" w:space="0" w:color="auto"/>
      </w:divBdr>
    </w:div>
    <w:div w:id="275061506">
      <w:bodyDiv w:val="1"/>
      <w:marLeft w:val="0"/>
      <w:marRight w:val="0"/>
      <w:marTop w:val="0"/>
      <w:marBottom w:val="0"/>
      <w:divBdr>
        <w:top w:val="none" w:sz="0" w:space="0" w:color="auto"/>
        <w:left w:val="none" w:sz="0" w:space="0" w:color="auto"/>
        <w:bottom w:val="none" w:sz="0" w:space="0" w:color="auto"/>
        <w:right w:val="none" w:sz="0" w:space="0" w:color="auto"/>
      </w:divBdr>
      <w:divsChild>
        <w:div w:id="1995257753">
          <w:marLeft w:val="0"/>
          <w:marRight w:val="0"/>
          <w:marTop w:val="0"/>
          <w:marBottom w:val="0"/>
          <w:divBdr>
            <w:top w:val="none" w:sz="0" w:space="0" w:color="auto"/>
            <w:left w:val="none" w:sz="0" w:space="0" w:color="auto"/>
            <w:bottom w:val="none" w:sz="0" w:space="0" w:color="auto"/>
            <w:right w:val="none" w:sz="0" w:space="0" w:color="auto"/>
          </w:divBdr>
          <w:divsChild>
            <w:div w:id="20067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7057">
      <w:bodyDiv w:val="1"/>
      <w:marLeft w:val="0"/>
      <w:marRight w:val="0"/>
      <w:marTop w:val="0"/>
      <w:marBottom w:val="0"/>
      <w:divBdr>
        <w:top w:val="none" w:sz="0" w:space="0" w:color="auto"/>
        <w:left w:val="none" w:sz="0" w:space="0" w:color="auto"/>
        <w:bottom w:val="none" w:sz="0" w:space="0" w:color="auto"/>
        <w:right w:val="none" w:sz="0" w:space="0" w:color="auto"/>
      </w:divBdr>
      <w:divsChild>
        <w:div w:id="1471897871">
          <w:marLeft w:val="0"/>
          <w:marRight w:val="0"/>
          <w:marTop w:val="0"/>
          <w:marBottom w:val="0"/>
          <w:divBdr>
            <w:top w:val="none" w:sz="0" w:space="0" w:color="auto"/>
            <w:left w:val="none" w:sz="0" w:space="0" w:color="auto"/>
            <w:bottom w:val="none" w:sz="0" w:space="0" w:color="auto"/>
            <w:right w:val="none" w:sz="0" w:space="0" w:color="auto"/>
          </w:divBdr>
          <w:divsChild>
            <w:div w:id="2099906616">
              <w:marLeft w:val="0"/>
              <w:marRight w:val="0"/>
              <w:marTop w:val="0"/>
              <w:marBottom w:val="0"/>
              <w:divBdr>
                <w:top w:val="none" w:sz="0" w:space="0" w:color="auto"/>
                <w:left w:val="none" w:sz="0" w:space="0" w:color="auto"/>
                <w:bottom w:val="none" w:sz="0" w:space="0" w:color="auto"/>
                <w:right w:val="none" w:sz="0" w:space="0" w:color="auto"/>
              </w:divBdr>
            </w:div>
            <w:div w:id="1429081380">
              <w:marLeft w:val="0"/>
              <w:marRight w:val="0"/>
              <w:marTop w:val="0"/>
              <w:marBottom w:val="0"/>
              <w:divBdr>
                <w:top w:val="none" w:sz="0" w:space="0" w:color="auto"/>
                <w:left w:val="none" w:sz="0" w:space="0" w:color="auto"/>
                <w:bottom w:val="none" w:sz="0" w:space="0" w:color="auto"/>
                <w:right w:val="none" w:sz="0" w:space="0" w:color="auto"/>
              </w:divBdr>
            </w:div>
            <w:div w:id="432287866">
              <w:marLeft w:val="0"/>
              <w:marRight w:val="0"/>
              <w:marTop w:val="0"/>
              <w:marBottom w:val="0"/>
              <w:divBdr>
                <w:top w:val="none" w:sz="0" w:space="0" w:color="auto"/>
                <w:left w:val="none" w:sz="0" w:space="0" w:color="auto"/>
                <w:bottom w:val="none" w:sz="0" w:space="0" w:color="auto"/>
                <w:right w:val="none" w:sz="0" w:space="0" w:color="auto"/>
              </w:divBdr>
            </w:div>
            <w:div w:id="1485243494">
              <w:marLeft w:val="0"/>
              <w:marRight w:val="0"/>
              <w:marTop w:val="0"/>
              <w:marBottom w:val="0"/>
              <w:divBdr>
                <w:top w:val="none" w:sz="0" w:space="0" w:color="auto"/>
                <w:left w:val="none" w:sz="0" w:space="0" w:color="auto"/>
                <w:bottom w:val="none" w:sz="0" w:space="0" w:color="auto"/>
                <w:right w:val="none" w:sz="0" w:space="0" w:color="auto"/>
              </w:divBdr>
            </w:div>
            <w:div w:id="1224484967">
              <w:marLeft w:val="0"/>
              <w:marRight w:val="0"/>
              <w:marTop w:val="0"/>
              <w:marBottom w:val="0"/>
              <w:divBdr>
                <w:top w:val="none" w:sz="0" w:space="0" w:color="auto"/>
                <w:left w:val="none" w:sz="0" w:space="0" w:color="auto"/>
                <w:bottom w:val="none" w:sz="0" w:space="0" w:color="auto"/>
                <w:right w:val="none" w:sz="0" w:space="0" w:color="auto"/>
              </w:divBdr>
            </w:div>
            <w:div w:id="258225425">
              <w:marLeft w:val="0"/>
              <w:marRight w:val="0"/>
              <w:marTop w:val="0"/>
              <w:marBottom w:val="0"/>
              <w:divBdr>
                <w:top w:val="none" w:sz="0" w:space="0" w:color="auto"/>
                <w:left w:val="none" w:sz="0" w:space="0" w:color="auto"/>
                <w:bottom w:val="none" w:sz="0" w:space="0" w:color="auto"/>
                <w:right w:val="none" w:sz="0" w:space="0" w:color="auto"/>
              </w:divBdr>
            </w:div>
            <w:div w:id="1765690954">
              <w:marLeft w:val="0"/>
              <w:marRight w:val="0"/>
              <w:marTop w:val="0"/>
              <w:marBottom w:val="0"/>
              <w:divBdr>
                <w:top w:val="none" w:sz="0" w:space="0" w:color="auto"/>
                <w:left w:val="none" w:sz="0" w:space="0" w:color="auto"/>
                <w:bottom w:val="none" w:sz="0" w:space="0" w:color="auto"/>
                <w:right w:val="none" w:sz="0" w:space="0" w:color="auto"/>
              </w:divBdr>
            </w:div>
            <w:div w:id="9260339">
              <w:marLeft w:val="0"/>
              <w:marRight w:val="0"/>
              <w:marTop w:val="0"/>
              <w:marBottom w:val="0"/>
              <w:divBdr>
                <w:top w:val="none" w:sz="0" w:space="0" w:color="auto"/>
                <w:left w:val="none" w:sz="0" w:space="0" w:color="auto"/>
                <w:bottom w:val="none" w:sz="0" w:space="0" w:color="auto"/>
                <w:right w:val="none" w:sz="0" w:space="0" w:color="auto"/>
              </w:divBdr>
            </w:div>
            <w:div w:id="777064392">
              <w:marLeft w:val="0"/>
              <w:marRight w:val="0"/>
              <w:marTop w:val="0"/>
              <w:marBottom w:val="0"/>
              <w:divBdr>
                <w:top w:val="none" w:sz="0" w:space="0" w:color="auto"/>
                <w:left w:val="none" w:sz="0" w:space="0" w:color="auto"/>
                <w:bottom w:val="none" w:sz="0" w:space="0" w:color="auto"/>
                <w:right w:val="none" w:sz="0" w:space="0" w:color="auto"/>
              </w:divBdr>
            </w:div>
            <w:div w:id="189031839">
              <w:marLeft w:val="0"/>
              <w:marRight w:val="0"/>
              <w:marTop w:val="0"/>
              <w:marBottom w:val="0"/>
              <w:divBdr>
                <w:top w:val="none" w:sz="0" w:space="0" w:color="auto"/>
                <w:left w:val="none" w:sz="0" w:space="0" w:color="auto"/>
                <w:bottom w:val="none" w:sz="0" w:space="0" w:color="auto"/>
                <w:right w:val="none" w:sz="0" w:space="0" w:color="auto"/>
              </w:divBdr>
            </w:div>
            <w:div w:id="1043746729">
              <w:marLeft w:val="0"/>
              <w:marRight w:val="0"/>
              <w:marTop w:val="0"/>
              <w:marBottom w:val="0"/>
              <w:divBdr>
                <w:top w:val="none" w:sz="0" w:space="0" w:color="auto"/>
                <w:left w:val="none" w:sz="0" w:space="0" w:color="auto"/>
                <w:bottom w:val="none" w:sz="0" w:space="0" w:color="auto"/>
                <w:right w:val="none" w:sz="0" w:space="0" w:color="auto"/>
              </w:divBdr>
            </w:div>
            <w:div w:id="727068395">
              <w:marLeft w:val="0"/>
              <w:marRight w:val="0"/>
              <w:marTop w:val="0"/>
              <w:marBottom w:val="0"/>
              <w:divBdr>
                <w:top w:val="none" w:sz="0" w:space="0" w:color="auto"/>
                <w:left w:val="none" w:sz="0" w:space="0" w:color="auto"/>
                <w:bottom w:val="none" w:sz="0" w:space="0" w:color="auto"/>
                <w:right w:val="none" w:sz="0" w:space="0" w:color="auto"/>
              </w:divBdr>
            </w:div>
            <w:div w:id="2111585064">
              <w:marLeft w:val="0"/>
              <w:marRight w:val="0"/>
              <w:marTop w:val="0"/>
              <w:marBottom w:val="0"/>
              <w:divBdr>
                <w:top w:val="none" w:sz="0" w:space="0" w:color="auto"/>
                <w:left w:val="none" w:sz="0" w:space="0" w:color="auto"/>
                <w:bottom w:val="none" w:sz="0" w:space="0" w:color="auto"/>
                <w:right w:val="none" w:sz="0" w:space="0" w:color="auto"/>
              </w:divBdr>
            </w:div>
            <w:div w:id="2121870582">
              <w:marLeft w:val="0"/>
              <w:marRight w:val="0"/>
              <w:marTop w:val="0"/>
              <w:marBottom w:val="0"/>
              <w:divBdr>
                <w:top w:val="none" w:sz="0" w:space="0" w:color="auto"/>
                <w:left w:val="none" w:sz="0" w:space="0" w:color="auto"/>
                <w:bottom w:val="none" w:sz="0" w:space="0" w:color="auto"/>
                <w:right w:val="none" w:sz="0" w:space="0" w:color="auto"/>
              </w:divBdr>
            </w:div>
            <w:div w:id="2018265951">
              <w:marLeft w:val="0"/>
              <w:marRight w:val="0"/>
              <w:marTop w:val="0"/>
              <w:marBottom w:val="0"/>
              <w:divBdr>
                <w:top w:val="none" w:sz="0" w:space="0" w:color="auto"/>
                <w:left w:val="none" w:sz="0" w:space="0" w:color="auto"/>
                <w:bottom w:val="none" w:sz="0" w:space="0" w:color="auto"/>
                <w:right w:val="none" w:sz="0" w:space="0" w:color="auto"/>
              </w:divBdr>
            </w:div>
            <w:div w:id="589586689">
              <w:marLeft w:val="0"/>
              <w:marRight w:val="0"/>
              <w:marTop w:val="0"/>
              <w:marBottom w:val="0"/>
              <w:divBdr>
                <w:top w:val="none" w:sz="0" w:space="0" w:color="auto"/>
                <w:left w:val="none" w:sz="0" w:space="0" w:color="auto"/>
                <w:bottom w:val="none" w:sz="0" w:space="0" w:color="auto"/>
                <w:right w:val="none" w:sz="0" w:space="0" w:color="auto"/>
              </w:divBdr>
            </w:div>
            <w:div w:id="310594797">
              <w:marLeft w:val="0"/>
              <w:marRight w:val="0"/>
              <w:marTop w:val="0"/>
              <w:marBottom w:val="0"/>
              <w:divBdr>
                <w:top w:val="none" w:sz="0" w:space="0" w:color="auto"/>
                <w:left w:val="none" w:sz="0" w:space="0" w:color="auto"/>
                <w:bottom w:val="none" w:sz="0" w:space="0" w:color="auto"/>
                <w:right w:val="none" w:sz="0" w:space="0" w:color="auto"/>
              </w:divBdr>
            </w:div>
            <w:div w:id="1207371747">
              <w:marLeft w:val="0"/>
              <w:marRight w:val="0"/>
              <w:marTop w:val="0"/>
              <w:marBottom w:val="0"/>
              <w:divBdr>
                <w:top w:val="none" w:sz="0" w:space="0" w:color="auto"/>
                <w:left w:val="none" w:sz="0" w:space="0" w:color="auto"/>
                <w:bottom w:val="none" w:sz="0" w:space="0" w:color="auto"/>
                <w:right w:val="none" w:sz="0" w:space="0" w:color="auto"/>
              </w:divBdr>
            </w:div>
            <w:div w:id="242104017">
              <w:marLeft w:val="0"/>
              <w:marRight w:val="0"/>
              <w:marTop w:val="0"/>
              <w:marBottom w:val="0"/>
              <w:divBdr>
                <w:top w:val="none" w:sz="0" w:space="0" w:color="auto"/>
                <w:left w:val="none" w:sz="0" w:space="0" w:color="auto"/>
                <w:bottom w:val="none" w:sz="0" w:space="0" w:color="auto"/>
                <w:right w:val="none" w:sz="0" w:space="0" w:color="auto"/>
              </w:divBdr>
            </w:div>
            <w:div w:id="73547788">
              <w:marLeft w:val="0"/>
              <w:marRight w:val="0"/>
              <w:marTop w:val="0"/>
              <w:marBottom w:val="0"/>
              <w:divBdr>
                <w:top w:val="none" w:sz="0" w:space="0" w:color="auto"/>
                <w:left w:val="none" w:sz="0" w:space="0" w:color="auto"/>
                <w:bottom w:val="none" w:sz="0" w:space="0" w:color="auto"/>
                <w:right w:val="none" w:sz="0" w:space="0" w:color="auto"/>
              </w:divBdr>
            </w:div>
            <w:div w:id="358893185">
              <w:marLeft w:val="0"/>
              <w:marRight w:val="0"/>
              <w:marTop w:val="0"/>
              <w:marBottom w:val="0"/>
              <w:divBdr>
                <w:top w:val="none" w:sz="0" w:space="0" w:color="auto"/>
                <w:left w:val="none" w:sz="0" w:space="0" w:color="auto"/>
                <w:bottom w:val="none" w:sz="0" w:space="0" w:color="auto"/>
                <w:right w:val="none" w:sz="0" w:space="0" w:color="auto"/>
              </w:divBdr>
            </w:div>
            <w:div w:id="1732456882">
              <w:marLeft w:val="0"/>
              <w:marRight w:val="0"/>
              <w:marTop w:val="0"/>
              <w:marBottom w:val="0"/>
              <w:divBdr>
                <w:top w:val="none" w:sz="0" w:space="0" w:color="auto"/>
                <w:left w:val="none" w:sz="0" w:space="0" w:color="auto"/>
                <w:bottom w:val="none" w:sz="0" w:space="0" w:color="auto"/>
                <w:right w:val="none" w:sz="0" w:space="0" w:color="auto"/>
              </w:divBdr>
            </w:div>
            <w:div w:id="223761264">
              <w:marLeft w:val="0"/>
              <w:marRight w:val="0"/>
              <w:marTop w:val="0"/>
              <w:marBottom w:val="0"/>
              <w:divBdr>
                <w:top w:val="none" w:sz="0" w:space="0" w:color="auto"/>
                <w:left w:val="none" w:sz="0" w:space="0" w:color="auto"/>
                <w:bottom w:val="none" w:sz="0" w:space="0" w:color="auto"/>
                <w:right w:val="none" w:sz="0" w:space="0" w:color="auto"/>
              </w:divBdr>
            </w:div>
            <w:div w:id="503084055">
              <w:marLeft w:val="0"/>
              <w:marRight w:val="0"/>
              <w:marTop w:val="0"/>
              <w:marBottom w:val="0"/>
              <w:divBdr>
                <w:top w:val="none" w:sz="0" w:space="0" w:color="auto"/>
                <w:left w:val="none" w:sz="0" w:space="0" w:color="auto"/>
                <w:bottom w:val="none" w:sz="0" w:space="0" w:color="auto"/>
                <w:right w:val="none" w:sz="0" w:space="0" w:color="auto"/>
              </w:divBdr>
            </w:div>
            <w:div w:id="1196889781">
              <w:marLeft w:val="0"/>
              <w:marRight w:val="0"/>
              <w:marTop w:val="0"/>
              <w:marBottom w:val="0"/>
              <w:divBdr>
                <w:top w:val="none" w:sz="0" w:space="0" w:color="auto"/>
                <w:left w:val="none" w:sz="0" w:space="0" w:color="auto"/>
                <w:bottom w:val="none" w:sz="0" w:space="0" w:color="auto"/>
                <w:right w:val="none" w:sz="0" w:space="0" w:color="auto"/>
              </w:divBdr>
            </w:div>
            <w:div w:id="722950814">
              <w:marLeft w:val="0"/>
              <w:marRight w:val="0"/>
              <w:marTop w:val="0"/>
              <w:marBottom w:val="0"/>
              <w:divBdr>
                <w:top w:val="none" w:sz="0" w:space="0" w:color="auto"/>
                <w:left w:val="none" w:sz="0" w:space="0" w:color="auto"/>
                <w:bottom w:val="none" w:sz="0" w:space="0" w:color="auto"/>
                <w:right w:val="none" w:sz="0" w:space="0" w:color="auto"/>
              </w:divBdr>
            </w:div>
            <w:div w:id="1975989076">
              <w:marLeft w:val="0"/>
              <w:marRight w:val="0"/>
              <w:marTop w:val="0"/>
              <w:marBottom w:val="0"/>
              <w:divBdr>
                <w:top w:val="none" w:sz="0" w:space="0" w:color="auto"/>
                <w:left w:val="none" w:sz="0" w:space="0" w:color="auto"/>
                <w:bottom w:val="none" w:sz="0" w:space="0" w:color="auto"/>
                <w:right w:val="none" w:sz="0" w:space="0" w:color="auto"/>
              </w:divBdr>
            </w:div>
            <w:div w:id="900482477">
              <w:marLeft w:val="0"/>
              <w:marRight w:val="0"/>
              <w:marTop w:val="0"/>
              <w:marBottom w:val="0"/>
              <w:divBdr>
                <w:top w:val="none" w:sz="0" w:space="0" w:color="auto"/>
                <w:left w:val="none" w:sz="0" w:space="0" w:color="auto"/>
                <w:bottom w:val="none" w:sz="0" w:space="0" w:color="auto"/>
                <w:right w:val="none" w:sz="0" w:space="0" w:color="auto"/>
              </w:divBdr>
            </w:div>
            <w:div w:id="253244713">
              <w:marLeft w:val="0"/>
              <w:marRight w:val="0"/>
              <w:marTop w:val="0"/>
              <w:marBottom w:val="0"/>
              <w:divBdr>
                <w:top w:val="none" w:sz="0" w:space="0" w:color="auto"/>
                <w:left w:val="none" w:sz="0" w:space="0" w:color="auto"/>
                <w:bottom w:val="none" w:sz="0" w:space="0" w:color="auto"/>
                <w:right w:val="none" w:sz="0" w:space="0" w:color="auto"/>
              </w:divBdr>
            </w:div>
            <w:div w:id="1978995441">
              <w:marLeft w:val="0"/>
              <w:marRight w:val="0"/>
              <w:marTop w:val="0"/>
              <w:marBottom w:val="0"/>
              <w:divBdr>
                <w:top w:val="none" w:sz="0" w:space="0" w:color="auto"/>
                <w:left w:val="none" w:sz="0" w:space="0" w:color="auto"/>
                <w:bottom w:val="none" w:sz="0" w:space="0" w:color="auto"/>
                <w:right w:val="none" w:sz="0" w:space="0" w:color="auto"/>
              </w:divBdr>
            </w:div>
            <w:div w:id="611136096">
              <w:marLeft w:val="0"/>
              <w:marRight w:val="0"/>
              <w:marTop w:val="0"/>
              <w:marBottom w:val="0"/>
              <w:divBdr>
                <w:top w:val="none" w:sz="0" w:space="0" w:color="auto"/>
                <w:left w:val="none" w:sz="0" w:space="0" w:color="auto"/>
                <w:bottom w:val="none" w:sz="0" w:space="0" w:color="auto"/>
                <w:right w:val="none" w:sz="0" w:space="0" w:color="auto"/>
              </w:divBdr>
            </w:div>
            <w:div w:id="585771767">
              <w:marLeft w:val="0"/>
              <w:marRight w:val="0"/>
              <w:marTop w:val="0"/>
              <w:marBottom w:val="0"/>
              <w:divBdr>
                <w:top w:val="none" w:sz="0" w:space="0" w:color="auto"/>
                <w:left w:val="none" w:sz="0" w:space="0" w:color="auto"/>
                <w:bottom w:val="none" w:sz="0" w:space="0" w:color="auto"/>
                <w:right w:val="none" w:sz="0" w:space="0" w:color="auto"/>
              </w:divBdr>
            </w:div>
            <w:div w:id="1723020877">
              <w:marLeft w:val="0"/>
              <w:marRight w:val="0"/>
              <w:marTop w:val="0"/>
              <w:marBottom w:val="0"/>
              <w:divBdr>
                <w:top w:val="none" w:sz="0" w:space="0" w:color="auto"/>
                <w:left w:val="none" w:sz="0" w:space="0" w:color="auto"/>
                <w:bottom w:val="none" w:sz="0" w:space="0" w:color="auto"/>
                <w:right w:val="none" w:sz="0" w:space="0" w:color="auto"/>
              </w:divBdr>
            </w:div>
            <w:div w:id="873805296">
              <w:marLeft w:val="0"/>
              <w:marRight w:val="0"/>
              <w:marTop w:val="0"/>
              <w:marBottom w:val="0"/>
              <w:divBdr>
                <w:top w:val="none" w:sz="0" w:space="0" w:color="auto"/>
                <w:left w:val="none" w:sz="0" w:space="0" w:color="auto"/>
                <w:bottom w:val="none" w:sz="0" w:space="0" w:color="auto"/>
                <w:right w:val="none" w:sz="0" w:space="0" w:color="auto"/>
              </w:divBdr>
            </w:div>
            <w:div w:id="1408380073">
              <w:marLeft w:val="0"/>
              <w:marRight w:val="0"/>
              <w:marTop w:val="0"/>
              <w:marBottom w:val="0"/>
              <w:divBdr>
                <w:top w:val="none" w:sz="0" w:space="0" w:color="auto"/>
                <w:left w:val="none" w:sz="0" w:space="0" w:color="auto"/>
                <w:bottom w:val="none" w:sz="0" w:space="0" w:color="auto"/>
                <w:right w:val="none" w:sz="0" w:space="0" w:color="auto"/>
              </w:divBdr>
            </w:div>
            <w:div w:id="1442651527">
              <w:marLeft w:val="0"/>
              <w:marRight w:val="0"/>
              <w:marTop w:val="0"/>
              <w:marBottom w:val="0"/>
              <w:divBdr>
                <w:top w:val="none" w:sz="0" w:space="0" w:color="auto"/>
                <w:left w:val="none" w:sz="0" w:space="0" w:color="auto"/>
                <w:bottom w:val="none" w:sz="0" w:space="0" w:color="auto"/>
                <w:right w:val="none" w:sz="0" w:space="0" w:color="auto"/>
              </w:divBdr>
            </w:div>
            <w:div w:id="1531257534">
              <w:marLeft w:val="0"/>
              <w:marRight w:val="0"/>
              <w:marTop w:val="0"/>
              <w:marBottom w:val="0"/>
              <w:divBdr>
                <w:top w:val="none" w:sz="0" w:space="0" w:color="auto"/>
                <w:left w:val="none" w:sz="0" w:space="0" w:color="auto"/>
                <w:bottom w:val="none" w:sz="0" w:space="0" w:color="auto"/>
                <w:right w:val="none" w:sz="0" w:space="0" w:color="auto"/>
              </w:divBdr>
            </w:div>
            <w:div w:id="1428042808">
              <w:marLeft w:val="0"/>
              <w:marRight w:val="0"/>
              <w:marTop w:val="0"/>
              <w:marBottom w:val="0"/>
              <w:divBdr>
                <w:top w:val="none" w:sz="0" w:space="0" w:color="auto"/>
                <w:left w:val="none" w:sz="0" w:space="0" w:color="auto"/>
                <w:bottom w:val="none" w:sz="0" w:space="0" w:color="auto"/>
                <w:right w:val="none" w:sz="0" w:space="0" w:color="auto"/>
              </w:divBdr>
            </w:div>
            <w:div w:id="1455368188">
              <w:marLeft w:val="0"/>
              <w:marRight w:val="0"/>
              <w:marTop w:val="0"/>
              <w:marBottom w:val="0"/>
              <w:divBdr>
                <w:top w:val="none" w:sz="0" w:space="0" w:color="auto"/>
                <w:left w:val="none" w:sz="0" w:space="0" w:color="auto"/>
                <w:bottom w:val="none" w:sz="0" w:space="0" w:color="auto"/>
                <w:right w:val="none" w:sz="0" w:space="0" w:color="auto"/>
              </w:divBdr>
            </w:div>
            <w:div w:id="319625994">
              <w:marLeft w:val="0"/>
              <w:marRight w:val="0"/>
              <w:marTop w:val="0"/>
              <w:marBottom w:val="0"/>
              <w:divBdr>
                <w:top w:val="none" w:sz="0" w:space="0" w:color="auto"/>
                <w:left w:val="none" w:sz="0" w:space="0" w:color="auto"/>
                <w:bottom w:val="none" w:sz="0" w:space="0" w:color="auto"/>
                <w:right w:val="none" w:sz="0" w:space="0" w:color="auto"/>
              </w:divBdr>
            </w:div>
            <w:div w:id="1600916131">
              <w:marLeft w:val="0"/>
              <w:marRight w:val="0"/>
              <w:marTop w:val="0"/>
              <w:marBottom w:val="0"/>
              <w:divBdr>
                <w:top w:val="none" w:sz="0" w:space="0" w:color="auto"/>
                <w:left w:val="none" w:sz="0" w:space="0" w:color="auto"/>
                <w:bottom w:val="none" w:sz="0" w:space="0" w:color="auto"/>
                <w:right w:val="none" w:sz="0" w:space="0" w:color="auto"/>
              </w:divBdr>
            </w:div>
            <w:div w:id="414522088">
              <w:marLeft w:val="0"/>
              <w:marRight w:val="0"/>
              <w:marTop w:val="0"/>
              <w:marBottom w:val="0"/>
              <w:divBdr>
                <w:top w:val="none" w:sz="0" w:space="0" w:color="auto"/>
                <w:left w:val="none" w:sz="0" w:space="0" w:color="auto"/>
                <w:bottom w:val="none" w:sz="0" w:space="0" w:color="auto"/>
                <w:right w:val="none" w:sz="0" w:space="0" w:color="auto"/>
              </w:divBdr>
            </w:div>
            <w:div w:id="983244464">
              <w:marLeft w:val="0"/>
              <w:marRight w:val="0"/>
              <w:marTop w:val="0"/>
              <w:marBottom w:val="0"/>
              <w:divBdr>
                <w:top w:val="none" w:sz="0" w:space="0" w:color="auto"/>
                <w:left w:val="none" w:sz="0" w:space="0" w:color="auto"/>
                <w:bottom w:val="none" w:sz="0" w:space="0" w:color="auto"/>
                <w:right w:val="none" w:sz="0" w:space="0" w:color="auto"/>
              </w:divBdr>
            </w:div>
            <w:div w:id="16042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4663">
      <w:bodyDiv w:val="1"/>
      <w:marLeft w:val="0"/>
      <w:marRight w:val="0"/>
      <w:marTop w:val="0"/>
      <w:marBottom w:val="0"/>
      <w:divBdr>
        <w:top w:val="none" w:sz="0" w:space="0" w:color="auto"/>
        <w:left w:val="none" w:sz="0" w:space="0" w:color="auto"/>
        <w:bottom w:val="none" w:sz="0" w:space="0" w:color="auto"/>
        <w:right w:val="none" w:sz="0" w:space="0" w:color="auto"/>
      </w:divBdr>
      <w:divsChild>
        <w:div w:id="1004360691">
          <w:marLeft w:val="0"/>
          <w:marRight w:val="0"/>
          <w:marTop w:val="0"/>
          <w:marBottom w:val="0"/>
          <w:divBdr>
            <w:top w:val="none" w:sz="0" w:space="0" w:color="auto"/>
            <w:left w:val="none" w:sz="0" w:space="0" w:color="auto"/>
            <w:bottom w:val="none" w:sz="0" w:space="0" w:color="auto"/>
            <w:right w:val="none" w:sz="0" w:space="0" w:color="auto"/>
          </w:divBdr>
          <w:divsChild>
            <w:div w:id="639652926">
              <w:marLeft w:val="0"/>
              <w:marRight w:val="0"/>
              <w:marTop w:val="0"/>
              <w:marBottom w:val="0"/>
              <w:divBdr>
                <w:top w:val="none" w:sz="0" w:space="0" w:color="auto"/>
                <w:left w:val="none" w:sz="0" w:space="0" w:color="auto"/>
                <w:bottom w:val="none" w:sz="0" w:space="0" w:color="auto"/>
                <w:right w:val="none" w:sz="0" w:space="0" w:color="auto"/>
              </w:divBdr>
            </w:div>
            <w:div w:id="1976911723">
              <w:marLeft w:val="0"/>
              <w:marRight w:val="0"/>
              <w:marTop w:val="0"/>
              <w:marBottom w:val="0"/>
              <w:divBdr>
                <w:top w:val="none" w:sz="0" w:space="0" w:color="auto"/>
                <w:left w:val="none" w:sz="0" w:space="0" w:color="auto"/>
                <w:bottom w:val="none" w:sz="0" w:space="0" w:color="auto"/>
                <w:right w:val="none" w:sz="0" w:space="0" w:color="auto"/>
              </w:divBdr>
            </w:div>
            <w:div w:id="1899971407">
              <w:marLeft w:val="0"/>
              <w:marRight w:val="0"/>
              <w:marTop w:val="0"/>
              <w:marBottom w:val="0"/>
              <w:divBdr>
                <w:top w:val="none" w:sz="0" w:space="0" w:color="auto"/>
                <w:left w:val="none" w:sz="0" w:space="0" w:color="auto"/>
                <w:bottom w:val="none" w:sz="0" w:space="0" w:color="auto"/>
                <w:right w:val="none" w:sz="0" w:space="0" w:color="auto"/>
              </w:divBdr>
            </w:div>
            <w:div w:id="1052771878">
              <w:marLeft w:val="0"/>
              <w:marRight w:val="0"/>
              <w:marTop w:val="0"/>
              <w:marBottom w:val="0"/>
              <w:divBdr>
                <w:top w:val="none" w:sz="0" w:space="0" w:color="auto"/>
                <w:left w:val="none" w:sz="0" w:space="0" w:color="auto"/>
                <w:bottom w:val="none" w:sz="0" w:space="0" w:color="auto"/>
                <w:right w:val="none" w:sz="0" w:space="0" w:color="auto"/>
              </w:divBdr>
            </w:div>
            <w:div w:id="1578856475">
              <w:marLeft w:val="0"/>
              <w:marRight w:val="0"/>
              <w:marTop w:val="0"/>
              <w:marBottom w:val="0"/>
              <w:divBdr>
                <w:top w:val="none" w:sz="0" w:space="0" w:color="auto"/>
                <w:left w:val="none" w:sz="0" w:space="0" w:color="auto"/>
                <w:bottom w:val="none" w:sz="0" w:space="0" w:color="auto"/>
                <w:right w:val="none" w:sz="0" w:space="0" w:color="auto"/>
              </w:divBdr>
            </w:div>
            <w:div w:id="1844978406">
              <w:marLeft w:val="0"/>
              <w:marRight w:val="0"/>
              <w:marTop w:val="0"/>
              <w:marBottom w:val="0"/>
              <w:divBdr>
                <w:top w:val="none" w:sz="0" w:space="0" w:color="auto"/>
                <w:left w:val="none" w:sz="0" w:space="0" w:color="auto"/>
                <w:bottom w:val="none" w:sz="0" w:space="0" w:color="auto"/>
                <w:right w:val="none" w:sz="0" w:space="0" w:color="auto"/>
              </w:divBdr>
            </w:div>
            <w:div w:id="1520587846">
              <w:marLeft w:val="0"/>
              <w:marRight w:val="0"/>
              <w:marTop w:val="0"/>
              <w:marBottom w:val="0"/>
              <w:divBdr>
                <w:top w:val="none" w:sz="0" w:space="0" w:color="auto"/>
                <w:left w:val="none" w:sz="0" w:space="0" w:color="auto"/>
                <w:bottom w:val="none" w:sz="0" w:space="0" w:color="auto"/>
                <w:right w:val="none" w:sz="0" w:space="0" w:color="auto"/>
              </w:divBdr>
            </w:div>
            <w:div w:id="491484522">
              <w:marLeft w:val="0"/>
              <w:marRight w:val="0"/>
              <w:marTop w:val="0"/>
              <w:marBottom w:val="0"/>
              <w:divBdr>
                <w:top w:val="none" w:sz="0" w:space="0" w:color="auto"/>
                <w:left w:val="none" w:sz="0" w:space="0" w:color="auto"/>
                <w:bottom w:val="none" w:sz="0" w:space="0" w:color="auto"/>
                <w:right w:val="none" w:sz="0" w:space="0" w:color="auto"/>
              </w:divBdr>
            </w:div>
            <w:div w:id="26588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7465">
      <w:bodyDiv w:val="1"/>
      <w:marLeft w:val="0"/>
      <w:marRight w:val="0"/>
      <w:marTop w:val="0"/>
      <w:marBottom w:val="0"/>
      <w:divBdr>
        <w:top w:val="none" w:sz="0" w:space="0" w:color="auto"/>
        <w:left w:val="none" w:sz="0" w:space="0" w:color="auto"/>
        <w:bottom w:val="none" w:sz="0" w:space="0" w:color="auto"/>
        <w:right w:val="none" w:sz="0" w:space="0" w:color="auto"/>
      </w:divBdr>
      <w:divsChild>
        <w:div w:id="441075658">
          <w:marLeft w:val="0"/>
          <w:marRight w:val="0"/>
          <w:marTop w:val="0"/>
          <w:marBottom w:val="0"/>
          <w:divBdr>
            <w:top w:val="none" w:sz="0" w:space="0" w:color="auto"/>
            <w:left w:val="none" w:sz="0" w:space="0" w:color="auto"/>
            <w:bottom w:val="none" w:sz="0" w:space="0" w:color="auto"/>
            <w:right w:val="none" w:sz="0" w:space="0" w:color="auto"/>
          </w:divBdr>
          <w:divsChild>
            <w:div w:id="1980762294">
              <w:marLeft w:val="0"/>
              <w:marRight w:val="0"/>
              <w:marTop w:val="0"/>
              <w:marBottom w:val="0"/>
              <w:divBdr>
                <w:top w:val="none" w:sz="0" w:space="0" w:color="auto"/>
                <w:left w:val="none" w:sz="0" w:space="0" w:color="auto"/>
                <w:bottom w:val="none" w:sz="0" w:space="0" w:color="auto"/>
                <w:right w:val="none" w:sz="0" w:space="0" w:color="auto"/>
              </w:divBdr>
            </w:div>
            <w:div w:id="1182477643">
              <w:marLeft w:val="0"/>
              <w:marRight w:val="0"/>
              <w:marTop w:val="0"/>
              <w:marBottom w:val="0"/>
              <w:divBdr>
                <w:top w:val="none" w:sz="0" w:space="0" w:color="auto"/>
                <w:left w:val="none" w:sz="0" w:space="0" w:color="auto"/>
                <w:bottom w:val="none" w:sz="0" w:space="0" w:color="auto"/>
                <w:right w:val="none" w:sz="0" w:space="0" w:color="auto"/>
              </w:divBdr>
            </w:div>
            <w:div w:id="465394887">
              <w:marLeft w:val="0"/>
              <w:marRight w:val="0"/>
              <w:marTop w:val="0"/>
              <w:marBottom w:val="0"/>
              <w:divBdr>
                <w:top w:val="none" w:sz="0" w:space="0" w:color="auto"/>
                <w:left w:val="none" w:sz="0" w:space="0" w:color="auto"/>
                <w:bottom w:val="none" w:sz="0" w:space="0" w:color="auto"/>
                <w:right w:val="none" w:sz="0" w:space="0" w:color="auto"/>
              </w:divBdr>
            </w:div>
            <w:div w:id="1780950669">
              <w:marLeft w:val="0"/>
              <w:marRight w:val="0"/>
              <w:marTop w:val="0"/>
              <w:marBottom w:val="0"/>
              <w:divBdr>
                <w:top w:val="none" w:sz="0" w:space="0" w:color="auto"/>
                <w:left w:val="none" w:sz="0" w:space="0" w:color="auto"/>
                <w:bottom w:val="none" w:sz="0" w:space="0" w:color="auto"/>
                <w:right w:val="none" w:sz="0" w:space="0" w:color="auto"/>
              </w:divBdr>
            </w:div>
            <w:div w:id="2117405026">
              <w:marLeft w:val="0"/>
              <w:marRight w:val="0"/>
              <w:marTop w:val="0"/>
              <w:marBottom w:val="0"/>
              <w:divBdr>
                <w:top w:val="none" w:sz="0" w:space="0" w:color="auto"/>
                <w:left w:val="none" w:sz="0" w:space="0" w:color="auto"/>
                <w:bottom w:val="none" w:sz="0" w:space="0" w:color="auto"/>
                <w:right w:val="none" w:sz="0" w:space="0" w:color="auto"/>
              </w:divBdr>
            </w:div>
            <w:div w:id="91703175">
              <w:marLeft w:val="0"/>
              <w:marRight w:val="0"/>
              <w:marTop w:val="0"/>
              <w:marBottom w:val="0"/>
              <w:divBdr>
                <w:top w:val="none" w:sz="0" w:space="0" w:color="auto"/>
                <w:left w:val="none" w:sz="0" w:space="0" w:color="auto"/>
                <w:bottom w:val="none" w:sz="0" w:space="0" w:color="auto"/>
                <w:right w:val="none" w:sz="0" w:space="0" w:color="auto"/>
              </w:divBdr>
            </w:div>
            <w:div w:id="701706512">
              <w:marLeft w:val="0"/>
              <w:marRight w:val="0"/>
              <w:marTop w:val="0"/>
              <w:marBottom w:val="0"/>
              <w:divBdr>
                <w:top w:val="none" w:sz="0" w:space="0" w:color="auto"/>
                <w:left w:val="none" w:sz="0" w:space="0" w:color="auto"/>
                <w:bottom w:val="none" w:sz="0" w:space="0" w:color="auto"/>
                <w:right w:val="none" w:sz="0" w:space="0" w:color="auto"/>
              </w:divBdr>
            </w:div>
            <w:div w:id="944195579">
              <w:marLeft w:val="0"/>
              <w:marRight w:val="0"/>
              <w:marTop w:val="0"/>
              <w:marBottom w:val="0"/>
              <w:divBdr>
                <w:top w:val="none" w:sz="0" w:space="0" w:color="auto"/>
                <w:left w:val="none" w:sz="0" w:space="0" w:color="auto"/>
                <w:bottom w:val="none" w:sz="0" w:space="0" w:color="auto"/>
                <w:right w:val="none" w:sz="0" w:space="0" w:color="auto"/>
              </w:divBdr>
            </w:div>
            <w:div w:id="216626473">
              <w:marLeft w:val="0"/>
              <w:marRight w:val="0"/>
              <w:marTop w:val="0"/>
              <w:marBottom w:val="0"/>
              <w:divBdr>
                <w:top w:val="none" w:sz="0" w:space="0" w:color="auto"/>
                <w:left w:val="none" w:sz="0" w:space="0" w:color="auto"/>
                <w:bottom w:val="none" w:sz="0" w:space="0" w:color="auto"/>
                <w:right w:val="none" w:sz="0" w:space="0" w:color="auto"/>
              </w:divBdr>
            </w:div>
            <w:div w:id="1216161114">
              <w:marLeft w:val="0"/>
              <w:marRight w:val="0"/>
              <w:marTop w:val="0"/>
              <w:marBottom w:val="0"/>
              <w:divBdr>
                <w:top w:val="none" w:sz="0" w:space="0" w:color="auto"/>
                <w:left w:val="none" w:sz="0" w:space="0" w:color="auto"/>
                <w:bottom w:val="none" w:sz="0" w:space="0" w:color="auto"/>
                <w:right w:val="none" w:sz="0" w:space="0" w:color="auto"/>
              </w:divBdr>
            </w:div>
            <w:div w:id="1950817617">
              <w:marLeft w:val="0"/>
              <w:marRight w:val="0"/>
              <w:marTop w:val="0"/>
              <w:marBottom w:val="0"/>
              <w:divBdr>
                <w:top w:val="none" w:sz="0" w:space="0" w:color="auto"/>
                <w:left w:val="none" w:sz="0" w:space="0" w:color="auto"/>
                <w:bottom w:val="none" w:sz="0" w:space="0" w:color="auto"/>
                <w:right w:val="none" w:sz="0" w:space="0" w:color="auto"/>
              </w:divBdr>
            </w:div>
            <w:div w:id="1084959475">
              <w:marLeft w:val="0"/>
              <w:marRight w:val="0"/>
              <w:marTop w:val="0"/>
              <w:marBottom w:val="0"/>
              <w:divBdr>
                <w:top w:val="none" w:sz="0" w:space="0" w:color="auto"/>
                <w:left w:val="none" w:sz="0" w:space="0" w:color="auto"/>
                <w:bottom w:val="none" w:sz="0" w:space="0" w:color="auto"/>
                <w:right w:val="none" w:sz="0" w:space="0" w:color="auto"/>
              </w:divBdr>
            </w:div>
            <w:div w:id="1275937232">
              <w:marLeft w:val="0"/>
              <w:marRight w:val="0"/>
              <w:marTop w:val="0"/>
              <w:marBottom w:val="0"/>
              <w:divBdr>
                <w:top w:val="none" w:sz="0" w:space="0" w:color="auto"/>
                <w:left w:val="none" w:sz="0" w:space="0" w:color="auto"/>
                <w:bottom w:val="none" w:sz="0" w:space="0" w:color="auto"/>
                <w:right w:val="none" w:sz="0" w:space="0" w:color="auto"/>
              </w:divBdr>
            </w:div>
            <w:div w:id="1544437486">
              <w:marLeft w:val="0"/>
              <w:marRight w:val="0"/>
              <w:marTop w:val="0"/>
              <w:marBottom w:val="0"/>
              <w:divBdr>
                <w:top w:val="none" w:sz="0" w:space="0" w:color="auto"/>
                <w:left w:val="none" w:sz="0" w:space="0" w:color="auto"/>
                <w:bottom w:val="none" w:sz="0" w:space="0" w:color="auto"/>
                <w:right w:val="none" w:sz="0" w:space="0" w:color="auto"/>
              </w:divBdr>
            </w:div>
            <w:div w:id="1124233865">
              <w:marLeft w:val="0"/>
              <w:marRight w:val="0"/>
              <w:marTop w:val="0"/>
              <w:marBottom w:val="0"/>
              <w:divBdr>
                <w:top w:val="none" w:sz="0" w:space="0" w:color="auto"/>
                <w:left w:val="none" w:sz="0" w:space="0" w:color="auto"/>
                <w:bottom w:val="none" w:sz="0" w:space="0" w:color="auto"/>
                <w:right w:val="none" w:sz="0" w:space="0" w:color="auto"/>
              </w:divBdr>
            </w:div>
            <w:div w:id="392702829">
              <w:marLeft w:val="0"/>
              <w:marRight w:val="0"/>
              <w:marTop w:val="0"/>
              <w:marBottom w:val="0"/>
              <w:divBdr>
                <w:top w:val="none" w:sz="0" w:space="0" w:color="auto"/>
                <w:left w:val="none" w:sz="0" w:space="0" w:color="auto"/>
                <w:bottom w:val="none" w:sz="0" w:space="0" w:color="auto"/>
                <w:right w:val="none" w:sz="0" w:space="0" w:color="auto"/>
              </w:divBdr>
            </w:div>
            <w:div w:id="258950250">
              <w:marLeft w:val="0"/>
              <w:marRight w:val="0"/>
              <w:marTop w:val="0"/>
              <w:marBottom w:val="0"/>
              <w:divBdr>
                <w:top w:val="none" w:sz="0" w:space="0" w:color="auto"/>
                <w:left w:val="none" w:sz="0" w:space="0" w:color="auto"/>
                <w:bottom w:val="none" w:sz="0" w:space="0" w:color="auto"/>
                <w:right w:val="none" w:sz="0" w:space="0" w:color="auto"/>
              </w:divBdr>
            </w:div>
            <w:div w:id="841775362">
              <w:marLeft w:val="0"/>
              <w:marRight w:val="0"/>
              <w:marTop w:val="0"/>
              <w:marBottom w:val="0"/>
              <w:divBdr>
                <w:top w:val="none" w:sz="0" w:space="0" w:color="auto"/>
                <w:left w:val="none" w:sz="0" w:space="0" w:color="auto"/>
                <w:bottom w:val="none" w:sz="0" w:space="0" w:color="auto"/>
                <w:right w:val="none" w:sz="0" w:space="0" w:color="auto"/>
              </w:divBdr>
            </w:div>
            <w:div w:id="1877037552">
              <w:marLeft w:val="0"/>
              <w:marRight w:val="0"/>
              <w:marTop w:val="0"/>
              <w:marBottom w:val="0"/>
              <w:divBdr>
                <w:top w:val="none" w:sz="0" w:space="0" w:color="auto"/>
                <w:left w:val="none" w:sz="0" w:space="0" w:color="auto"/>
                <w:bottom w:val="none" w:sz="0" w:space="0" w:color="auto"/>
                <w:right w:val="none" w:sz="0" w:space="0" w:color="auto"/>
              </w:divBdr>
            </w:div>
            <w:div w:id="234632292">
              <w:marLeft w:val="0"/>
              <w:marRight w:val="0"/>
              <w:marTop w:val="0"/>
              <w:marBottom w:val="0"/>
              <w:divBdr>
                <w:top w:val="none" w:sz="0" w:space="0" w:color="auto"/>
                <w:left w:val="none" w:sz="0" w:space="0" w:color="auto"/>
                <w:bottom w:val="none" w:sz="0" w:space="0" w:color="auto"/>
                <w:right w:val="none" w:sz="0" w:space="0" w:color="auto"/>
              </w:divBdr>
            </w:div>
            <w:div w:id="41633750">
              <w:marLeft w:val="0"/>
              <w:marRight w:val="0"/>
              <w:marTop w:val="0"/>
              <w:marBottom w:val="0"/>
              <w:divBdr>
                <w:top w:val="none" w:sz="0" w:space="0" w:color="auto"/>
                <w:left w:val="none" w:sz="0" w:space="0" w:color="auto"/>
                <w:bottom w:val="none" w:sz="0" w:space="0" w:color="auto"/>
                <w:right w:val="none" w:sz="0" w:space="0" w:color="auto"/>
              </w:divBdr>
            </w:div>
            <w:div w:id="1893154024">
              <w:marLeft w:val="0"/>
              <w:marRight w:val="0"/>
              <w:marTop w:val="0"/>
              <w:marBottom w:val="0"/>
              <w:divBdr>
                <w:top w:val="none" w:sz="0" w:space="0" w:color="auto"/>
                <w:left w:val="none" w:sz="0" w:space="0" w:color="auto"/>
                <w:bottom w:val="none" w:sz="0" w:space="0" w:color="auto"/>
                <w:right w:val="none" w:sz="0" w:space="0" w:color="auto"/>
              </w:divBdr>
            </w:div>
            <w:div w:id="969018547">
              <w:marLeft w:val="0"/>
              <w:marRight w:val="0"/>
              <w:marTop w:val="0"/>
              <w:marBottom w:val="0"/>
              <w:divBdr>
                <w:top w:val="none" w:sz="0" w:space="0" w:color="auto"/>
                <w:left w:val="none" w:sz="0" w:space="0" w:color="auto"/>
                <w:bottom w:val="none" w:sz="0" w:space="0" w:color="auto"/>
                <w:right w:val="none" w:sz="0" w:space="0" w:color="auto"/>
              </w:divBdr>
            </w:div>
            <w:div w:id="834035119">
              <w:marLeft w:val="0"/>
              <w:marRight w:val="0"/>
              <w:marTop w:val="0"/>
              <w:marBottom w:val="0"/>
              <w:divBdr>
                <w:top w:val="none" w:sz="0" w:space="0" w:color="auto"/>
                <w:left w:val="none" w:sz="0" w:space="0" w:color="auto"/>
                <w:bottom w:val="none" w:sz="0" w:space="0" w:color="auto"/>
                <w:right w:val="none" w:sz="0" w:space="0" w:color="auto"/>
              </w:divBdr>
            </w:div>
            <w:div w:id="325784119">
              <w:marLeft w:val="0"/>
              <w:marRight w:val="0"/>
              <w:marTop w:val="0"/>
              <w:marBottom w:val="0"/>
              <w:divBdr>
                <w:top w:val="none" w:sz="0" w:space="0" w:color="auto"/>
                <w:left w:val="none" w:sz="0" w:space="0" w:color="auto"/>
                <w:bottom w:val="none" w:sz="0" w:space="0" w:color="auto"/>
                <w:right w:val="none" w:sz="0" w:space="0" w:color="auto"/>
              </w:divBdr>
            </w:div>
            <w:div w:id="1378622522">
              <w:marLeft w:val="0"/>
              <w:marRight w:val="0"/>
              <w:marTop w:val="0"/>
              <w:marBottom w:val="0"/>
              <w:divBdr>
                <w:top w:val="none" w:sz="0" w:space="0" w:color="auto"/>
                <w:left w:val="none" w:sz="0" w:space="0" w:color="auto"/>
                <w:bottom w:val="none" w:sz="0" w:space="0" w:color="auto"/>
                <w:right w:val="none" w:sz="0" w:space="0" w:color="auto"/>
              </w:divBdr>
            </w:div>
            <w:div w:id="1761288372">
              <w:marLeft w:val="0"/>
              <w:marRight w:val="0"/>
              <w:marTop w:val="0"/>
              <w:marBottom w:val="0"/>
              <w:divBdr>
                <w:top w:val="none" w:sz="0" w:space="0" w:color="auto"/>
                <w:left w:val="none" w:sz="0" w:space="0" w:color="auto"/>
                <w:bottom w:val="none" w:sz="0" w:space="0" w:color="auto"/>
                <w:right w:val="none" w:sz="0" w:space="0" w:color="auto"/>
              </w:divBdr>
            </w:div>
            <w:div w:id="789665600">
              <w:marLeft w:val="0"/>
              <w:marRight w:val="0"/>
              <w:marTop w:val="0"/>
              <w:marBottom w:val="0"/>
              <w:divBdr>
                <w:top w:val="none" w:sz="0" w:space="0" w:color="auto"/>
                <w:left w:val="none" w:sz="0" w:space="0" w:color="auto"/>
                <w:bottom w:val="none" w:sz="0" w:space="0" w:color="auto"/>
                <w:right w:val="none" w:sz="0" w:space="0" w:color="auto"/>
              </w:divBdr>
            </w:div>
            <w:div w:id="1153137282">
              <w:marLeft w:val="0"/>
              <w:marRight w:val="0"/>
              <w:marTop w:val="0"/>
              <w:marBottom w:val="0"/>
              <w:divBdr>
                <w:top w:val="none" w:sz="0" w:space="0" w:color="auto"/>
                <w:left w:val="none" w:sz="0" w:space="0" w:color="auto"/>
                <w:bottom w:val="none" w:sz="0" w:space="0" w:color="auto"/>
                <w:right w:val="none" w:sz="0" w:space="0" w:color="auto"/>
              </w:divBdr>
            </w:div>
            <w:div w:id="1754818101">
              <w:marLeft w:val="0"/>
              <w:marRight w:val="0"/>
              <w:marTop w:val="0"/>
              <w:marBottom w:val="0"/>
              <w:divBdr>
                <w:top w:val="none" w:sz="0" w:space="0" w:color="auto"/>
                <w:left w:val="none" w:sz="0" w:space="0" w:color="auto"/>
                <w:bottom w:val="none" w:sz="0" w:space="0" w:color="auto"/>
                <w:right w:val="none" w:sz="0" w:space="0" w:color="auto"/>
              </w:divBdr>
            </w:div>
            <w:div w:id="512718992">
              <w:marLeft w:val="0"/>
              <w:marRight w:val="0"/>
              <w:marTop w:val="0"/>
              <w:marBottom w:val="0"/>
              <w:divBdr>
                <w:top w:val="none" w:sz="0" w:space="0" w:color="auto"/>
                <w:left w:val="none" w:sz="0" w:space="0" w:color="auto"/>
                <w:bottom w:val="none" w:sz="0" w:space="0" w:color="auto"/>
                <w:right w:val="none" w:sz="0" w:space="0" w:color="auto"/>
              </w:divBdr>
            </w:div>
            <w:div w:id="1646858353">
              <w:marLeft w:val="0"/>
              <w:marRight w:val="0"/>
              <w:marTop w:val="0"/>
              <w:marBottom w:val="0"/>
              <w:divBdr>
                <w:top w:val="none" w:sz="0" w:space="0" w:color="auto"/>
                <w:left w:val="none" w:sz="0" w:space="0" w:color="auto"/>
                <w:bottom w:val="none" w:sz="0" w:space="0" w:color="auto"/>
                <w:right w:val="none" w:sz="0" w:space="0" w:color="auto"/>
              </w:divBdr>
            </w:div>
            <w:div w:id="1323848275">
              <w:marLeft w:val="0"/>
              <w:marRight w:val="0"/>
              <w:marTop w:val="0"/>
              <w:marBottom w:val="0"/>
              <w:divBdr>
                <w:top w:val="none" w:sz="0" w:space="0" w:color="auto"/>
                <w:left w:val="none" w:sz="0" w:space="0" w:color="auto"/>
                <w:bottom w:val="none" w:sz="0" w:space="0" w:color="auto"/>
                <w:right w:val="none" w:sz="0" w:space="0" w:color="auto"/>
              </w:divBdr>
            </w:div>
            <w:div w:id="1838761276">
              <w:marLeft w:val="0"/>
              <w:marRight w:val="0"/>
              <w:marTop w:val="0"/>
              <w:marBottom w:val="0"/>
              <w:divBdr>
                <w:top w:val="none" w:sz="0" w:space="0" w:color="auto"/>
                <w:left w:val="none" w:sz="0" w:space="0" w:color="auto"/>
                <w:bottom w:val="none" w:sz="0" w:space="0" w:color="auto"/>
                <w:right w:val="none" w:sz="0" w:space="0" w:color="auto"/>
              </w:divBdr>
            </w:div>
            <w:div w:id="409474550">
              <w:marLeft w:val="0"/>
              <w:marRight w:val="0"/>
              <w:marTop w:val="0"/>
              <w:marBottom w:val="0"/>
              <w:divBdr>
                <w:top w:val="none" w:sz="0" w:space="0" w:color="auto"/>
                <w:left w:val="none" w:sz="0" w:space="0" w:color="auto"/>
                <w:bottom w:val="none" w:sz="0" w:space="0" w:color="auto"/>
                <w:right w:val="none" w:sz="0" w:space="0" w:color="auto"/>
              </w:divBdr>
            </w:div>
            <w:div w:id="523979437">
              <w:marLeft w:val="0"/>
              <w:marRight w:val="0"/>
              <w:marTop w:val="0"/>
              <w:marBottom w:val="0"/>
              <w:divBdr>
                <w:top w:val="none" w:sz="0" w:space="0" w:color="auto"/>
                <w:left w:val="none" w:sz="0" w:space="0" w:color="auto"/>
                <w:bottom w:val="none" w:sz="0" w:space="0" w:color="auto"/>
                <w:right w:val="none" w:sz="0" w:space="0" w:color="auto"/>
              </w:divBdr>
            </w:div>
            <w:div w:id="1859270905">
              <w:marLeft w:val="0"/>
              <w:marRight w:val="0"/>
              <w:marTop w:val="0"/>
              <w:marBottom w:val="0"/>
              <w:divBdr>
                <w:top w:val="none" w:sz="0" w:space="0" w:color="auto"/>
                <w:left w:val="none" w:sz="0" w:space="0" w:color="auto"/>
                <w:bottom w:val="none" w:sz="0" w:space="0" w:color="auto"/>
                <w:right w:val="none" w:sz="0" w:space="0" w:color="auto"/>
              </w:divBdr>
            </w:div>
            <w:div w:id="1271359726">
              <w:marLeft w:val="0"/>
              <w:marRight w:val="0"/>
              <w:marTop w:val="0"/>
              <w:marBottom w:val="0"/>
              <w:divBdr>
                <w:top w:val="none" w:sz="0" w:space="0" w:color="auto"/>
                <w:left w:val="none" w:sz="0" w:space="0" w:color="auto"/>
                <w:bottom w:val="none" w:sz="0" w:space="0" w:color="auto"/>
                <w:right w:val="none" w:sz="0" w:space="0" w:color="auto"/>
              </w:divBdr>
            </w:div>
            <w:div w:id="197737981">
              <w:marLeft w:val="0"/>
              <w:marRight w:val="0"/>
              <w:marTop w:val="0"/>
              <w:marBottom w:val="0"/>
              <w:divBdr>
                <w:top w:val="none" w:sz="0" w:space="0" w:color="auto"/>
                <w:left w:val="none" w:sz="0" w:space="0" w:color="auto"/>
                <w:bottom w:val="none" w:sz="0" w:space="0" w:color="auto"/>
                <w:right w:val="none" w:sz="0" w:space="0" w:color="auto"/>
              </w:divBdr>
            </w:div>
            <w:div w:id="791364199">
              <w:marLeft w:val="0"/>
              <w:marRight w:val="0"/>
              <w:marTop w:val="0"/>
              <w:marBottom w:val="0"/>
              <w:divBdr>
                <w:top w:val="none" w:sz="0" w:space="0" w:color="auto"/>
                <w:left w:val="none" w:sz="0" w:space="0" w:color="auto"/>
                <w:bottom w:val="none" w:sz="0" w:space="0" w:color="auto"/>
                <w:right w:val="none" w:sz="0" w:space="0" w:color="auto"/>
              </w:divBdr>
            </w:div>
            <w:div w:id="215090168">
              <w:marLeft w:val="0"/>
              <w:marRight w:val="0"/>
              <w:marTop w:val="0"/>
              <w:marBottom w:val="0"/>
              <w:divBdr>
                <w:top w:val="none" w:sz="0" w:space="0" w:color="auto"/>
                <w:left w:val="none" w:sz="0" w:space="0" w:color="auto"/>
                <w:bottom w:val="none" w:sz="0" w:space="0" w:color="auto"/>
                <w:right w:val="none" w:sz="0" w:space="0" w:color="auto"/>
              </w:divBdr>
            </w:div>
            <w:div w:id="1389376551">
              <w:marLeft w:val="0"/>
              <w:marRight w:val="0"/>
              <w:marTop w:val="0"/>
              <w:marBottom w:val="0"/>
              <w:divBdr>
                <w:top w:val="none" w:sz="0" w:space="0" w:color="auto"/>
                <w:left w:val="none" w:sz="0" w:space="0" w:color="auto"/>
                <w:bottom w:val="none" w:sz="0" w:space="0" w:color="auto"/>
                <w:right w:val="none" w:sz="0" w:space="0" w:color="auto"/>
              </w:divBdr>
            </w:div>
            <w:div w:id="1087923511">
              <w:marLeft w:val="0"/>
              <w:marRight w:val="0"/>
              <w:marTop w:val="0"/>
              <w:marBottom w:val="0"/>
              <w:divBdr>
                <w:top w:val="none" w:sz="0" w:space="0" w:color="auto"/>
                <w:left w:val="none" w:sz="0" w:space="0" w:color="auto"/>
                <w:bottom w:val="none" w:sz="0" w:space="0" w:color="auto"/>
                <w:right w:val="none" w:sz="0" w:space="0" w:color="auto"/>
              </w:divBdr>
            </w:div>
            <w:div w:id="102767509">
              <w:marLeft w:val="0"/>
              <w:marRight w:val="0"/>
              <w:marTop w:val="0"/>
              <w:marBottom w:val="0"/>
              <w:divBdr>
                <w:top w:val="none" w:sz="0" w:space="0" w:color="auto"/>
                <w:left w:val="none" w:sz="0" w:space="0" w:color="auto"/>
                <w:bottom w:val="none" w:sz="0" w:space="0" w:color="auto"/>
                <w:right w:val="none" w:sz="0" w:space="0" w:color="auto"/>
              </w:divBdr>
            </w:div>
            <w:div w:id="912853360">
              <w:marLeft w:val="0"/>
              <w:marRight w:val="0"/>
              <w:marTop w:val="0"/>
              <w:marBottom w:val="0"/>
              <w:divBdr>
                <w:top w:val="none" w:sz="0" w:space="0" w:color="auto"/>
                <w:left w:val="none" w:sz="0" w:space="0" w:color="auto"/>
                <w:bottom w:val="none" w:sz="0" w:space="0" w:color="auto"/>
                <w:right w:val="none" w:sz="0" w:space="0" w:color="auto"/>
              </w:divBdr>
            </w:div>
            <w:div w:id="655719710">
              <w:marLeft w:val="0"/>
              <w:marRight w:val="0"/>
              <w:marTop w:val="0"/>
              <w:marBottom w:val="0"/>
              <w:divBdr>
                <w:top w:val="none" w:sz="0" w:space="0" w:color="auto"/>
                <w:left w:val="none" w:sz="0" w:space="0" w:color="auto"/>
                <w:bottom w:val="none" w:sz="0" w:space="0" w:color="auto"/>
                <w:right w:val="none" w:sz="0" w:space="0" w:color="auto"/>
              </w:divBdr>
            </w:div>
            <w:div w:id="468010418">
              <w:marLeft w:val="0"/>
              <w:marRight w:val="0"/>
              <w:marTop w:val="0"/>
              <w:marBottom w:val="0"/>
              <w:divBdr>
                <w:top w:val="none" w:sz="0" w:space="0" w:color="auto"/>
                <w:left w:val="none" w:sz="0" w:space="0" w:color="auto"/>
                <w:bottom w:val="none" w:sz="0" w:space="0" w:color="auto"/>
                <w:right w:val="none" w:sz="0" w:space="0" w:color="auto"/>
              </w:divBdr>
            </w:div>
            <w:div w:id="1286808225">
              <w:marLeft w:val="0"/>
              <w:marRight w:val="0"/>
              <w:marTop w:val="0"/>
              <w:marBottom w:val="0"/>
              <w:divBdr>
                <w:top w:val="none" w:sz="0" w:space="0" w:color="auto"/>
                <w:left w:val="none" w:sz="0" w:space="0" w:color="auto"/>
                <w:bottom w:val="none" w:sz="0" w:space="0" w:color="auto"/>
                <w:right w:val="none" w:sz="0" w:space="0" w:color="auto"/>
              </w:divBdr>
            </w:div>
            <w:div w:id="68503690">
              <w:marLeft w:val="0"/>
              <w:marRight w:val="0"/>
              <w:marTop w:val="0"/>
              <w:marBottom w:val="0"/>
              <w:divBdr>
                <w:top w:val="none" w:sz="0" w:space="0" w:color="auto"/>
                <w:left w:val="none" w:sz="0" w:space="0" w:color="auto"/>
                <w:bottom w:val="none" w:sz="0" w:space="0" w:color="auto"/>
                <w:right w:val="none" w:sz="0" w:space="0" w:color="auto"/>
              </w:divBdr>
            </w:div>
            <w:div w:id="1781341516">
              <w:marLeft w:val="0"/>
              <w:marRight w:val="0"/>
              <w:marTop w:val="0"/>
              <w:marBottom w:val="0"/>
              <w:divBdr>
                <w:top w:val="none" w:sz="0" w:space="0" w:color="auto"/>
                <w:left w:val="none" w:sz="0" w:space="0" w:color="auto"/>
                <w:bottom w:val="none" w:sz="0" w:space="0" w:color="auto"/>
                <w:right w:val="none" w:sz="0" w:space="0" w:color="auto"/>
              </w:divBdr>
            </w:div>
            <w:div w:id="1927571880">
              <w:marLeft w:val="0"/>
              <w:marRight w:val="0"/>
              <w:marTop w:val="0"/>
              <w:marBottom w:val="0"/>
              <w:divBdr>
                <w:top w:val="none" w:sz="0" w:space="0" w:color="auto"/>
                <w:left w:val="none" w:sz="0" w:space="0" w:color="auto"/>
                <w:bottom w:val="none" w:sz="0" w:space="0" w:color="auto"/>
                <w:right w:val="none" w:sz="0" w:space="0" w:color="auto"/>
              </w:divBdr>
            </w:div>
            <w:div w:id="1994481613">
              <w:marLeft w:val="0"/>
              <w:marRight w:val="0"/>
              <w:marTop w:val="0"/>
              <w:marBottom w:val="0"/>
              <w:divBdr>
                <w:top w:val="none" w:sz="0" w:space="0" w:color="auto"/>
                <w:left w:val="none" w:sz="0" w:space="0" w:color="auto"/>
                <w:bottom w:val="none" w:sz="0" w:space="0" w:color="auto"/>
                <w:right w:val="none" w:sz="0" w:space="0" w:color="auto"/>
              </w:divBdr>
            </w:div>
            <w:div w:id="1742167797">
              <w:marLeft w:val="0"/>
              <w:marRight w:val="0"/>
              <w:marTop w:val="0"/>
              <w:marBottom w:val="0"/>
              <w:divBdr>
                <w:top w:val="none" w:sz="0" w:space="0" w:color="auto"/>
                <w:left w:val="none" w:sz="0" w:space="0" w:color="auto"/>
                <w:bottom w:val="none" w:sz="0" w:space="0" w:color="auto"/>
                <w:right w:val="none" w:sz="0" w:space="0" w:color="auto"/>
              </w:divBdr>
            </w:div>
            <w:div w:id="59711858">
              <w:marLeft w:val="0"/>
              <w:marRight w:val="0"/>
              <w:marTop w:val="0"/>
              <w:marBottom w:val="0"/>
              <w:divBdr>
                <w:top w:val="none" w:sz="0" w:space="0" w:color="auto"/>
                <w:left w:val="none" w:sz="0" w:space="0" w:color="auto"/>
                <w:bottom w:val="none" w:sz="0" w:space="0" w:color="auto"/>
                <w:right w:val="none" w:sz="0" w:space="0" w:color="auto"/>
              </w:divBdr>
            </w:div>
            <w:div w:id="596518333">
              <w:marLeft w:val="0"/>
              <w:marRight w:val="0"/>
              <w:marTop w:val="0"/>
              <w:marBottom w:val="0"/>
              <w:divBdr>
                <w:top w:val="none" w:sz="0" w:space="0" w:color="auto"/>
                <w:left w:val="none" w:sz="0" w:space="0" w:color="auto"/>
                <w:bottom w:val="none" w:sz="0" w:space="0" w:color="auto"/>
                <w:right w:val="none" w:sz="0" w:space="0" w:color="auto"/>
              </w:divBdr>
            </w:div>
            <w:div w:id="1536503281">
              <w:marLeft w:val="0"/>
              <w:marRight w:val="0"/>
              <w:marTop w:val="0"/>
              <w:marBottom w:val="0"/>
              <w:divBdr>
                <w:top w:val="none" w:sz="0" w:space="0" w:color="auto"/>
                <w:left w:val="none" w:sz="0" w:space="0" w:color="auto"/>
                <w:bottom w:val="none" w:sz="0" w:space="0" w:color="auto"/>
                <w:right w:val="none" w:sz="0" w:space="0" w:color="auto"/>
              </w:divBdr>
            </w:div>
            <w:div w:id="125588962">
              <w:marLeft w:val="0"/>
              <w:marRight w:val="0"/>
              <w:marTop w:val="0"/>
              <w:marBottom w:val="0"/>
              <w:divBdr>
                <w:top w:val="none" w:sz="0" w:space="0" w:color="auto"/>
                <w:left w:val="none" w:sz="0" w:space="0" w:color="auto"/>
                <w:bottom w:val="none" w:sz="0" w:space="0" w:color="auto"/>
                <w:right w:val="none" w:sz="0" w:space="0" w:color="auto"/>
              </w:divBdr>
            </w:div>
            <w:div w:id="1664118990">
              <w:marLeft w:val="0"/>
              <w:marRight w:val="0"/>
              <w:marTop w:val="0"/>
              <w:marBottom w:val="0"/>
              <w:divBdr>
                <w:top w:val="none" w:sz="0" w:space="0" w:color="auto"/>
                <w:left w:val="none" w:sz="0" w:space="0" w:color="auto"/>
                <w:bottom w:val="none" w:sz="0" w:space="0" w:color="auto"/>
                <w:right w:val="none" w:sz="0" w:space="0" w:color="auto"/>
              </w:divBdr>
            </w:div>
            <w:div w:id="1086806745">
              <w:marLeft w:val="0"/>
              <w:marRight w:val="0"/>
              <w:marTop w:val="0"/>
              <w:marBottom w:val="0"/>
              <w:divBdr>
                <w:top w:val="none" w:sz="0" w:space="0" w:color="auto"/>
                <w:left w:val="none" w:sz="0" w:space="0" w:color="auto"/>
                <w:bottom w:val="none" w:sz="0" w:space="0" w:color="auto"/>
                <w:right w:val="none" w:sz="0" w:space="0" w:color="auto"/>
              </w:divBdr>
            </w:div>
            <w:div w:id="1523863319">
              <w:marLeft w:val="0"/>
              <w:marRight w:val="0"/>
              <w:marTop w:val="0"/>
              <w:marBottom w:val="0"/>
              <w:divBdr>
                <w:top w:val="none" w:sz="0" w:space="0" w:color="auto"/>
                <w:left w:val="none" w:sz="0" w:space="0" w:color="auto"/>
                <w:bottom w:val="none" w:sz="0" w:space="0" w:color="auto"/>
                <w:right w:val="none" w:sz="0" w:space="0" w:color="auto"/>
              </w:divBdr>
            </w:div>
            <w:div w:id="1378511959">
              <w:marLeft w:val="0"/>
              <w:marRight w:val="0"/>
              <w:marTop w:val="0"/>
              <w:marBottom w:val="0"/>
              <w:divBdr>
                <w:top w:val="none" w:sz="0" w:space="0" w:color="auto"/>
                <w:left w:val="none" w:sz="0" w:space="0" w:color="auto"/>
                <w:bottom w:val="none" w:sz="0" w:space="0" w:color="auto"/>
                <w:right w:val="none" w:sz="0" w:space="0" w:color="auto"/>
              </w:divBdr>
            </w:div>
            <w:div w:id="1886872970">
              <w:marLeft w:val="0"/>
              <w:marRight w:val="0"/>
              <w:marTop w:val="0"/>
              <w:marBottom w:val="0"/>
              <w:divBdr>
                <w:top w:val="none" w:sz="0" w:space="0" w:color="auto"/>
                <w:left w:val="none" w:sz="0" w:space="0" w:color="auto"/>
                <w:bottom w:val="none" w:sz="0" w:space="0" w:color="auto"/>
                <w:right w:val="none" w:sz="0" w:space="0" w:color="auto"/>
              </w:divBdr>
            </w:div>
            <w:div w:id="2062360197">
              <w:marLeft w:val="0"/>
              <w:marRight w:val="0"/>
              <w:marTop w:val="0"/>
              <w:marBottom w:val="0"/>
              <w:divBdr>
                <w:top w:val="none" w:sz="0" w:space="0" w:color="auto"/>
                <w:left w:val="none" w:sz="0" w:space="0" w:color="auto"/>
                <w:bottom w:val="none" w:sz="0" w:space="0" w:color="auto"/>
                <w:right w:val="none" w:sz="0" w:space="0" w:color="auto"/>
              </w:divBdr>
            </w:div>
            <w:div w:id="1631862754">
              <w:marLeft w:val="0"/>
              <w:marRight w:val="0"/>
              <w:marTop w:val="0"/>
              <w:marBottom w:val="0"/>
              <w:divBdr>
                <w:top w:val="none" w:sz="0" w:space="0" w:color="auto"/>
                <w:left w:val="none" w:sz="0" w:space="0" w:color="auto"/>
                <w:bottom w:val="none" w:sz="0" w:space="0" w:color="auto"/>
                <w:right w:val="none" w:sz="0" w:space="0" w:color="auto"/>
              </w:divBdr>
            </w:div>
            <w:div w:id="1852135424">
              <w:marLeft w:val="0"/>
              <w:marRight w:val="0"/>
              <w:marTop w:val="0"/>
              <w:marBottom w:val="0"/>
              <w:divBdr>
                <w:top w:val="none" w:sz="0" w:space="0" w:color="auto"/>
                <w:left w:val="none" w:sz="0" w:space="0" w:color="auto"/>
                <w:bottom w:val="none" w:sz="0" w:space="0" w:color="auto"/>
                <w:right w:val="none" w:sz="0" w:space="0" w:color="auto"/>
              </w:divBdr>
            </w:div>
            <w:div w:id="212431906">
              <w:marLeft w:val="0"/>
              <w:marRight w:val="0"/>
              <w:marTop w:val="0"/>
              <w:marBottom w:val="0"/>
              <w:divBdr>
                <w:top w:val="none" w:sz="0" w:space="0" w:color="auto"/>
                <w:left w:val="none" w:sz="0" w:space="0" w:color="auto"/>
                <w:bottom w:val="none" w:sz="0" w:space="0" w:color="auto"/>
                <w:right w:val="none" w:sz="0" w:space="0" w:color="auto"/>
              </w:divBdr>
            </w:div>
            <w:div w:id="1765958113">
              <w:marLeft w:val="0"/>
              <w:marRight w:val="0"/>
              <w:marTop w:val="0"/>
              <w:marBottom w:val="0"/>
              <w:divBdr>
                <w:top w:val="none" w:sz="0" w:space="0" w:color="auto"/>
                <w:left w:val="none" w:sz="0" w:space="0" w:color="auto"/>
                <w:bottom w:val="none" w:sz="0" w:space="0" w:color="auto"/>
                <w:right w:val="none" w:sz="0" w:space="0" w:color="auto"/>
              </w:divBdr>
            </w:div>
            <w:div w:id="300810291">
              <w:marLeft w:val="0"/>
              <w:marRight w:val="0"/>
              <w:marTop w:val="0"/>
              <w:marBottom w:val="0"/>
              <w:divBdr>
                <w:top w:val="none" w:sz="0" w:space="0" w:color="auto"/>
                <w:left w:val="none" w:sz="0" w:space="0" w:color="auto"/>
                <w:bottom w:val="none" w:sz="0" w:space="0" w:color="auto"/>
                <w:right w:val="none" w:sz="0" w:space="0" w:color="auto"/>
              </w:divBdr>
            </w:div>
            <w:div w:id="440297244">
              <w:marLeft w:val="0"/>
              <w:marRight w:val="0"/>
              <w:marTop w:val="0"/>
              <w:marBottom w:val="0"/>
              <w:divBdr>
                <w:top w:val="none" w:sz="0" w:space="0" w:color="auto"/>
                <w:left w:val="none" w:sz="0" w:space="0" w:color="auto"/>
                <w:bottom w:val="none" w:sz="0" w:space="0" w:color="auto"/>
                <w:right w:val="none" w:sz="0" w:space="0" w:color="auto"/>
              </w:divBdr>
            </w:div>
            <w:div w:id="1330715531">
              <w:marLeft w:val="0"/>
              <w:marRight w:val="0"/>
              <w:marTop w:val="0"/>
              <w:marBottom w:val="0"/>
              <w:divBdr>
                <w:top w:val="none" w:sz="0" w:space="0" w:color="auto"/>
                <w:left w:val="none" w:sz="0" w:space="0" w:color="auto"/>
                <w:bottom w:val="none" w:sz="0" w:space="0" w:color="auto"/>
                <w:right w:val="none" w:sz="0" w:space="0" w:color="auto"/>
              </w:divBdr>
            </w:div>
            <w:div w:id="593903654">
              <w:marLeft w:val="0"/>
              <w:marRight w:val="0"/>
              <w:marTop w:val="0"/>
              <w:marBottom w:val="0"/>
              <w:divBdr>
                <w:top w:val="none" w:sz="0" w:space="0" w:color="auto"/>
                <w:left w:val="none" w:sz="0" w:space="0" w:color="auto"/>
                <w:bottom w:val="none" w:sz="0" w:space="0" w:color="auto"/>
                <w:right w:val="none" w:sz="0" w:space="0" w:color="auto"/>
              </w:divBdr>
            </w:div>
            <w:div w:id="288827810">
              <w:marLeft w:val="0"/>
              <w:marRight w:val="0"/>
              <w:marTop w:val="0"/>
              <w:marBottom w:val="0"/>
              <w:divBdr>
                <w:top w:val="none" w:sz="0" w:space="0" w:color="auto"/>
                <w:left w:val="none" w:sz="0" w:space="0" w:color="auto"/>
                <w:bottom w:val="none" w:sz="0" w:space="0" w:color="auto"/>
                <w:right w:val="none" w:sz="0" w:space="0" w:color="auto"/>
              </w:divBdr>
            </w:div>
            <w:div w:id="1221937281">
              <w:marLeft w:val="0"/>
              <w:marRight w:val="0"/>
              <w:marTop w:val="0"/>
              <w:marBottom w:val="0"/>
              <w:divBdr>
                <w:top w:val="none" w:sz="0" w:space="0" w:color="auto"/>
                <w:left w:val="none" w:sz="0" w:space="0" w:color="auto"/>
                <w:bottom w:val="none" w:sz="0" w:space="0" w:color="auto"/>
                <w:right w:val="none" w:sz="0" w:space="0" w:color="auto"/>
              </w:divBdr>
            </w:div>
            <w:div w:id="271282802">
              <w:marLeft w:val="0"/>
              <w:marRight w:val="0"/>
              <w:marTop w:val="0"/>
              <w:marBottom w:val="0"/>
              <w:divBdr>
                <w:top w:val="none" w:sz="0" w:space="0" w:color="auto"/>
                <w:left w:val="none" w:sz="0" w:space="0" w:color="auto"/>
                <w:bottom w:val="none" w:sz="0" w:space="0" w:color="auto"/>
                <w:right w:val="none" w:sz="0" w:space="0" w:color="auto"/>
              </w:divBdr>
            </w:div>
            <w:div w:id="464615771">
              <w:marLeft w:val="0"/>
              <w:marRight w:val="0"/>
              <w:marTop w:val="0"/>
              <w:marBottom w:val="0"/>
              <w:divBdr>
                <w:top w:val="none" w:sz="0" w:space="0" w:color="auto"/>
                <w:left w:val="none" w:sz="0" w:space="0" w:color="auto"/>
                <w:bottom w:val="none" w:sz="0" w:space="0" w:color="auto"/>
                <w:right w:val="none" w:sz="0" w:space="0" w:color="auto"/>
              </w:divBdr>
            </w:div>
            <w:div w:id="1337223741">
              <w:marLeft w:val="0"/>
              <w:marRight w:val="0"/>
              <w:marTop w:val="0"/>
              <w:marBottom w:val="0"/>
              <w:divBdr>
                <w:top w:val="none" w:sz="0" w:space="0" w:color="auto"/>
                <w:left w:val="none" w:sz="0" w:space="0" w:color="auto"/>
                <w:bottom w:val="none" w:sz="0" w:space="0" w:color="auto"/>
                <w:right w:val="none" w:sz="0" w:space="0" w:color="auto"/>
              </w:divBdr>
            </w:div>
            <w:div w:id="1343167371">
              <w:marLeft w:val="0"/>
              <w:marRight w:val="0"/>
              <w:marTop w:val="0"/>
              <w:marBottom w:val="0"/>
              <w:divBdr>
                <w:top w:val="none" w:sz="0" w:space="0" w:color="auto"/>
                <w:left w:val="none" w:sz="0" w:space="0" w:color="auto"/>
                <w:bottom w:val="none" w:sz="0" w:space="0" w:color="auto"/>
                <w:right w:val="none" w:sz="0" w:space="0" w:color="auto"/>
              </w:divBdr>
            </w:div>
            <w:div w:id="1064256738">
              <w:marLeft w:val="0"/>
              <w:marRight w:val="0"/>
              <w:marTop w:val="0"/>
              <w:marBottom w:val="0"/>
              <w:divBdr>
                <w:top w:val="none" w:sz="0" w:space="0" w:color="auto"/>
                <w:left w:val="none" w:sz="0" w:space="0" w:color="auto"/>
                <w:bottom w:val="none" w:sz="0" w:space="0" w:color="auto"/>
                <w:right w:val="none" w:sz="0" w:space="0" w:color="auto"/>
              </w:divBdr>
            </w:div>
            <w:div w:id="786116951">
              <w:marLeft w:val="0"/>
              <w:marRight w:val="0"/>
              <w:marTop w:val="0"/>
              <w:marBottom w:val="0"/>
              <w:divBdr>
                <w:top w:val="none" w:sz="0" w:space="0" w:color="auto"/>
                <w:left w:val="none" w:sz="0" w:space="0" w:color="auto"/>
                <w:bottom w:val="none" w:sz="0" w:space="0" w:color="auto"/>
                <w:right w:val="none" w:sz="0" w:space="0" w:color="auto"/>
              </w:divBdr>
            </w:div>
            <w:div w:id="1933276534">
              <w:marLeft w:val="0"/>
              <w:marRight w:val="0"/>
              <w:marTop w:val="0"/>
              <w:marBottom w:val="0"/>
              <w:divBdr>
                <w:top w:val="none" w:sz="0" w:space="0" w:color="auto"/>
                <w:left w:val="none" w:sz="0" w:space="0" w:color="auto"/>
                <w:bottom w:val="none" w:sz="0" w:space="0" w:color="auto"/>
                <w:right w:val="none" w:sz="0" w:space="0" w:color="auto"/>
              </w:divBdr>
            </w:div>
            <w:div w:id="1715958090">
              <w:marLeft w:val="0"/>
              <w:marRight w:val="0"/>
              <w:marTop w:val="0"/>
              <w:marBottom w:val="0"/>
              <w:divBdr>
                <w:top w:val="none" w:sz="0" w:space="0" w:color="auto"/>
                <w:left w:val="none" w:sz="0" w:space="0" w:color="auto"/>
                <w:bottom w:val="none" w:sz="0" w:space="0" w:color="auto"/>
                <w:right w:val="none" w:sz="0" w:space="0" w:color="auto"/>
              </w:divBdr>
            </w:div>
            <w:div w:id="1121613301">
              <w:marLeft w:val="0"/>
              <w:marRight w:val="0"/>
              <w:marTop w:val="0"/>
              <w:marBottom w:val="0"/>
              <w:divBdr>
                <w:top w:val="none" w:sz="0" w:space="0" w:color="auto"/>
                <w:left w:val="none" w:sz="0" w:space="0" w:color="auto"/>
                <w:bottom w:val="none" w:sz="0" w:space="0" w:color="auto"/>
                <w:right w:val="none" w:sz="0" w:space="0" w:color="auto"/>
              </w:divBdr>
            </w:div>
            <w:div w:id="148905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3003">
      <w:bodyDiv w:val="1"/>
      <w:marLeft w:val="0"/>
      <w:marRight w:val="0"/>
      <w:marTop w:val="0"/>
      <w:marBottom w:val="0"/>
      <w:divBdr>
        <w:top w:val="none" w:sz="0" w:space="0" w:color="auto"/>
        <w:left w:val="none" w:sz="0" w:space="0" w:color="auto"/>
        <w:bottom w:val="none" w:sz="0" w:space="0" w:color="auto"/>
        <w:right w:val="none" w:sz="0" w:space="0" w:color="auto"/>
      </w:divBdr>
    </w:div>
    <w:div w:id="1350335580">
      <w:bodyDiv w:val="1"/>
      <w:marLeft w:val="0"/>
      <w:marRight w:val="0"/>
      <w:marTop w:val="0"/>
      <w:marBottom w:val="0"/>
      <w:divBdr>
        <w:top w:val="none" w:sz="0" w:space="0" w:color="auto"/>
        <w:left w:val="none" w:sz="0" w:space="0" w:color="auto"/>
        <w:bottom w:val="none" w:sz="0" w:space="0" w:color="auto"/>
        <w:right w:val="none" w:sz="0" w:space="0" w:color="auto"/>
      </w:divBdr>
    </w:div>
    <w:div w:id="1491604933">
      <w:bodyDiv w:val="1"/>
      <w:marLeft w:val="0"/>
      <w:marRight w:val="0"/>
      <w:marTop w:val="0"/>
      <w:marBottom w:val="0"/>
      <w:divBdr>
        <w:top w:val="none" w:sz="0" w:space="0" w:color="auto"/>
        <w:left w:val="none" w:sz="0" w:space="0" w:color="auto"/>
        <w:bottom w:val="none" w:sz="0" w:space="0" w:color="auto"/>
        <w:right w:val="none" w:sz="0" w:space="0" w:color="auto"/>
      </w:divBdr>
    </w:div>
    <w:div w:id="1766654023">
      <w:bodyDiv w:val="1"/>
      <w:marLeft w:val="0"/>
      <w:marRight w:val="0"/>
      <w:marTop w:val="0"/>
      <w:marBottom w:val="0"/>
      <w:divBdr>
        <w:top w:val="none" w:sz="0" w:space="0" w:color="auto"/>
        <w:left w:val="none" w:sz="0" w:space="0" w:color="auto"/>
        <w:bottom w:val="none" w:sz="0" w:space="0" w:color="auto"/>
        <w:right w:val="none" w:sz="0" w:space="0" w:color="auto"/>
      </w:divBdr>
    </w:div>
    <w:div w:id="2143305311">
      <w:bodyDiv w:val="1"/>
      <w:marLeft w:val="0"/>
      <w:marRight w:val="0"/>
      <w:marTop w:val="0"/>
      <w:marBottom w:val="0"/>
      <w:divBdr>
        <w:top w:val="none" w:sz="0" w:space="0" w:color="auto"/>
        <w:left w:val="none" w:sz="0" w:space="0" w:color="auto"/>
        <w:bottom w:val="none" w:sz="0" w:space="0" w:color="auto"/>
        <w:right w:val="none" w:sz="0" w:space="0" w:color="auto"/>
      </w:divBdr>
      <w:divsChild>
        <w:div w:id="1683243773">
          <w:marLeft w:val="0"/>
          <w:marRight w:val="0"/>
          <w:marTop w:val="0"/>
          <w:marBottom w:val="0"/>
          <w:divBdr>
            <w:top w:val="none" w:sz="0" w:space="0" w:color="auto"/>
            <w:left w:val="none" w:sz="0" w:space="0" w:color="auto"/>
            <w:bottom w:val="none" w:sz="0" w:space="0" w:color="auto"/>
            <w:right w:val="none" w:sz="0" w:space="0" w:color="auto"/>
          </w:divBdr>
          <w:divsChild>
            <w:div w:id="174662179">
              <w:marLeft w:val="0"/>
              <w:marRight w:val="0"/>
              <w:marTop w:val="0"/>
              <w:marBottom w:val="0"/>
              <w:divBdr>
                <w:top w:val="none" w:sz="0" w:space="0" w:color="auto"/>
                <w:left w:val="none" w:sz="0" w:space="0" w:color="auto"/>
                <w:bottom w:val="none" w:sz="0" w:space="0" w:color="auto"/>
                <w:right w:val="none" w:sz="0" w:space="0" w:color="auto"/>
              </w:divBdr>
            </w:div>
            <w:div w:id="817108588">
              <w:marLeft w:val="0"/>
              <w:marRight w:val="0"/>
              <w:marTop w:val="0"/>
              <w:marBottom w:val="0"/>
              <w:divBdr>
                <w:top w:val="none" w:sz="0" w:space="0" w:color="auto"/>
                <w:left w:val="none" w:sz="0" w:space="0" w:color="auto"/>
                <w:bottom w:val="none" w:sz="0" w:space="0" w:color="auto"/>
                <w:right w:val="none" w:sz="0" w:space="0" w:color="auto"/>
              </w:divBdr>
            </w:div>
            <w:div w:id="1202523334">
              <w:marLeft w:val="0"/>
              <w:marRight w:val="0"/>
              <w:marTop w:val="0"/>
              <w:marBottom w:val="0"/>
              <w:divBdr>
                <w:top w:val="none" w:sz="0" w:space="0" w:color="auto"/>
                <w:left w:val="none" w:sz="0" w:space="0" w:color="auto"/>
                <w:bottom w:val="none" w:sz="0" w:space="0" w:color="auto"/>
                <w:right w:val="none" w:sz="0" w:space="0" w:color="auto"/>
              </w:divBdr>
            </w:div>
            <w:div w:id="596059328">
              <w:marLeft w:val="0"/>
              <w:marRight w:val="0"/>
              <w:marTop w:val="0"/>
              <w:marBottom w:val="0"/>
              <w:divBdr>
                <w:top w:val="none" w:sz="0" w:space="0" w:color="auto"/>
                <w:left w:val="none" w:sz="0" w:space="0" w:color="auto"/>
                <w:bottom w:val="none" w:sz="0" w:space="0" w:color="auto"/>
                <w:right w:val="none" w:sz="0" w:space="0" w:color="auto"/>
              </w:divBdr>
            </w:div>
            <w:div w:id="1579363099">
              <w:marLeft w:val="0"/>
              <w:marRight w:val="0"/>
              <w:marTop w:val="0"/>
              <w:marBottom w:val="0"/>
              <w:divBdr>
                <w:top w:val="none" w:sz="0" w:space="0" w:color="auto"/>
                <w:left w:val="none" w:sz="0" w:space="0" w:color="auto"/>
                <w:bottom w:val="none" w:sz="0" w:space="0" w:color="auto"/>
                <w:right w:val="none" w:sz="0" w:space="0" w:color="auto"/>
              </w:divBdr>
            </w:div>
            <w:div w:id="1260679738">
              <w:marLeft w:val="0"/>
              <w:marRight w:val="0"/>
              <w:marTop w:val="0"/>
              <w:marBottom w:val="0"/>
              <w:divBdr>
                <w:top w:val="none" w:sz="0" w:space="0" w:color="auto"/>
                <w:left w:val="none" w:sz="0" w:space="0" w:color="auto"/>
                <w:bottom w:val="none" w:sz="0" w:space="0" w:color="auto"/>
                <w:right w:val="none" w:sz="0" w:space="0" w:color="auto"/>
              </w:divBdr>
            </w:div>
            <w:div w:id="1402366291">
              <w:marLeft w:val="0"/>
              <w:marRight w:val="0"/>
              <w:marTop w:val="0"/>
              <w:marBottom w:val="0"/>
              <w:divBdr>
                <w:top w:val="none" w:sz="0" w:space="0" w:color="auto"/>
                <w:left w:val="none" w:sz="0" w:space="0" w:color="auto"/>
                <w:bottom w:val="none" w:sz="0" w:space="0" w:color="auto"/>
                <w:right w:val="none" w:sz="0" w:space="0" w:color="auto"/>
              </w:divBdr>
            </w:div>
            <w:div w:id="915358824">
              <w:marLeft w:val="0"/>
              <w:marRight w:val="0"/>
              <w:marTop w:val="0"/>
              <w:marBottom w:val="0"/>
              <w:divBdr>
                <w:top w:val="none" w:sz="0" w:space="0" w:color="auto"/>
                <w:left w:val="none" w:sz="0" w:space="0" w:color="auto"/>
                <w:bottom w:val="none" w:sz="0" w:space="0" w:color="auto"/>
                <w:right w:val="none" w:sz="0" w:space="0" w:color="auto"/>
              </w:divBdr>
            </w:div>
            <w:div w:id="167263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2;&#1072;&#1082;&#1089;&#1080;&#1084;\Documents\&#1059;&#1095;&#1077;&#1073;&#1072;%20-%20&#1044;&#1086;&#1082;&#1091;&#1084;&#1077;&#1085;&#1090;&#1099;\&#1055;&#1088;&#1072;&#1082;&#1090;&#1080;&#1082;&#1072;\&#1064;&#1072;&#1073;&#1083;&#1086;&#1085;%20&#1076;&#1083;&#1103;%20&#1086;&#1090;&#1095;&#1077;&#1090;&#1072;%204.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5973B-ACFF-4466-93B3-B9EE30B12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для отчета 4</Template>
  <TotalTime>348</TotalTime>
  <Pages>1</Pages>
  <Words>9663</Words>
  <Characters>55082</Characters>
  <Application>Microsoft Office Word</Application>
  <DocSecurity>0</DocSecurity>
  <Lines>459</Lines>
  <Paragraphs>129</Paragraphs>
  <ScaleCrop>false</ScaleCrop>
  <HeadingPairs>
    <vt:vector size="2" baseType="variant">
      <vt:variant>
        <vt:lpstr>Название</vt:lpstr>
      </vt:variant>
      <vt:variant>
        <vt:i4>1</vt:i4>
      </vt:variant>
    </vt:vector>
  </HeadingPairs>
  <TitlesOfParts>
    <vt:vector size="1" baseType="lpstr">
      <vt:lpstr>Отчет по практике</vt:lpstr>
    </vt:vector>
  </TitlesOfParts>
  <Company/>
  <LinksUpToDate>false</LinksUpToDate>
  <CharactersWithSpaces>64616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практике</dc:title>
  <dc:creator>Максим Сергеевич Власов</dc:creator>
  <cp:lastModifiedBy>Макс Власов</cp:lastModifiedBy>
  <cp:revision>119</cp:revision>
  <cp:lastPrinted>2020-03-05T17:03:00Z</cp:lastPrinted>
  <dcterms:created xsi:type="dcterms:W3CDTF">2019-10-10T18:17:00Z</dcterms:created>
  <dcterms:modified xsi:type="dcterms:W3CDTF">2020-03-05T17:28:00Z</dcterms:modified>
</cp:coreProperties>
</file>